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A6" w:rsidRPr="00AE2BF3" w:rsidRDefault="00D842A6" w:rsidP="00D842A6">
      <w:pPr>
        <w:pStyle w:val="FileName0"/>
        <w:framePr w:hSpace="0" w:wrap="auto" w:vAnchor="margin" w:hAnchor="text" w:xAlign="left" w:yAlign="inline"/>
        <w:jc w:val="center"/>
        <w:rPr>
          <w:rFonts w:ascii="华文细黑" w:eastAsia="华文细黑" w:hAnsi="华文细黑"/>
        </w:rPr>
      </w:pPr>
    </w:p>
    <w:p w:rsidR="00D842A6" w:rsidRPr="004467ED" w:rsidRDefault="00D842A6" w:rsidP="00D842A6">
      <w:pPr>
        <w:pStyle w:val="FileName0"/>
        <w:framePr w:hSpace="0" w:wrap="auto" w:vAnchor="margin" w:hAnchor="text" w:xAlign="left" w:yAlign="inline"/>
        <w:jc w:val="center"/>
        <w:rPr>
          <w:rFonts w:ascii="华文细黑" w:eastAsia="华文细黑" w:hAnsi="华文细黑"/>
        </w:rPr>
      </w:pPr>
      <w:r w:rsidRPr="004467ED">
        <w:rPr>
          <w:rFonts w:ascii="华文细黑" w:eastAsia="华文细黑" w:hAnsi="华文细黑" w:hint="eastAsia"/>
        </w:rPr>
        <w:t>接口说明书</w:t>
      </w:r>
    </w:p>
    <w:p w:rsidR="00D842A6" w:rsidRPr="004467ED" w:rsidRDefault="00D842A6" w:rsidP="00D842A6">
      <w:pPr>
        <w:pStyle w:val="FileName0"/>
        <w:framePr w:hSpace="0" w:wrap="auto" w:vAnchor="margin" w:hAnchor="text" w:xAlign="left" w:yAlign="inline"/>
        <w:rPr>
          <w:rFonts w:ascii="华文细黑" w:eastAsia="华文细黑" w:hAnsi="华文细黑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rPr>
          <w:rFonts w:ascii="华文细黑" w:eastAsia="华文细黑" w:hAnsi="华文细黑"/>
          <w:color w:val="auto"/>
        </w:rPr>
      </w:pPr>
      <w:r w:rsidRPr="004467ED">
        <w:rPr>
          <w:rFonts w:ascii="华文细黑" w:eastAsia="华文细黑" w:hAnsi="华文细黑" w:hint="eastAsia"/>
          <w:color w:val="auto"/>
        </w:rPr>
        <w:t xml:space="preserve">需求描述:  </w:t>
      </w:r>
      <w:r w:rsidR="00AB56A0">
        <w:rPr>
          <w:rFonts w:ascii="华文细黑" w:eastAsia="华文细黑" w:hAnsi="华文细黑" w:hint="eastAsia"/>
          <w:color w:val="auto"/>
        </w:rPr>
        <w:t>重庆</w:t>
      </w:r>
      <w:r w:rsidR="00AB56A0">
        <w:rPr>
          <w:rFonts w:ascii="华文细黑" w:eastAsia="华文细黑" w:hAnsi="华文细黑"/>
          <w:color w:val="auto"/>
        </w:rPr>
        <w:t>MES</w:t>
      </w:r>
      <w:r w:rsidR="00AB56A0">
        <w:rPr>
          <w:rFonts w:ascii="华文细黑" w:eastAsia="华文细黑" w:hAnsi="华文细黑" w:hint="eastAsia"/>
          <w:color w:val="auto"/>
        </w:rPr>
        <w:t>设备</w:t>
      </w:r>
      <w:r w:rsidR="00AB56A0">
        <w:rPr>
          <w:rFonts w:ascii="华文细黑" w:eastAsia="华文细黑" w:hAnsi="华文细黑"/>
          <w:color w:val="auto"/>
        </w:rPr>
        <w:t>对接 WEB</w:t>
      </w:r>
      <w:r w:rsidR="007922DD">
        <w:rPr>
          <w:rFonts w:ascii="华文细黑" w:eastAsia="华文细黑" w:hAnsi="华文细黑"/>
          <w:color w:val="auto"/>
        </w:rPr>
        <w:t>接口</w:t>
      </w: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6912AC" w:rsidRPr="004467ED" w:rsidRDefault="006912AC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495EB1" w:rsidRPr="004467ED" w:rsidRDefault="006912AC" w:rsidP="00495EB1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/>
          <w:color w:val="auto"/>
          <w:sz w:val="32"/>
        </w:rPr>
      </w:pPr>
      <w:r w:rsidRPr="004467ED">
        <w:rPr>
          <w:rFonts w:ascii="华文细黑" w:eastAsia="华文细黑" w:hAnsi="华文细黑" w:hint="eastAsia"/>
          <w:color w:val="auto"/>
          <w:sz w:val="32"/>
        </w:rPr>
        <w:t>BYD 二部</w:t>
      </w:r>
      <w:r w:rsidR="007922DD">
        <w:rPr>
          <w:rFonts w:ascii="华文细黑" w:eastAsia="华文细黑" w:hAnsi="华文细黑"/>
          <w:color w:val="auto"/>
          <w:sz w:val="32"/>
        </w:rPr>
        <w:t>PMC</w:t>
      </w:r>
      <w:r w:rsidR="00AB56A0">
        <w:rPr>
          <w:rFonts w:ascii="华文细黑" w:eastAsia="华文细黑" w:hAnsi="华文细黑" w:hint="eastAsia"/>
          <w:color w:val="auto"/>
          <w:sz w:val="32"/>
        </w:rPr>
        <w:t>智能制造科</w:t>
      </w: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D842A6" w:rsidRPr="004467ED" w:rsidRDefault="00D842A6" w:rsidP="00D842A6">
      <w:pPr>
        <w:pStyle w:val="DT"/>
        <w:framePr w:hSpace="0" w:wrap="auto" w:vAnchor="margin" w:hAnchor="text" w:xAlign="left" w:yAlign="inline"/>
        <w:ind w:left="480"/>
        <w:jc w:val="center"/>
        <w:rPr>
          <w:rFonts w:ascii="华文细黑" w:eastAsia="华文细黑" w:hAnsi="华文细黑"/>
          <w:color w:val="auto"/>
        </w:rPr>
      </w:pPr>
    </w:p>
    <w:p w:rsidR="00000966" w:rsidRPr="004467ED" w:rsidRDefault="006C7F8E" w:rsidP="00000966">
      <w:pPr>
        <w:pStyle w:val="DTBullet1"/>
        <w:rPr>
          <w:rFonts w:ascii="华文细黑" w:eastAsia="华文细黑" w:hAnsi="华文细黑"/>
          <w:lang w:eastAsia="zh-CN"/>
        </w:rPr>
      </w:pPr>
      <w:r w:rsidRPr="004467ED">
        <w:rPr>
          <w:rFonts w:ascii="华文细黑" w:eastAsia="华文细黑" w:hAnsi="华文细黑"/>
          <w:lang w:eastAsia="zh-CN"/>
        </w:rPr>
        <w:t>版本编辑历史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906"/>
        <w:gridCol w:w="1290"/>
        <w:gridCol w:w="5146"/>
      </w:tblGrid>
      <w:tr w:rsidR="00000966" w:rsidRPr="004467ED" w:rsidTr="008C0527">
        <w:trPr>
          <w:trHeight w:val="397"/>
        </w:trPr>
        <w:tc>
          <w:tcPr>
            <w:tcW w:w="1179" w:type="dxa"/>
            <w:shd w:val="clear" w:color="auto" w:fill="001E76"/>
            <w:vAlign w:val="bottom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版本</w:t>
            </w:r>
          </w:p>
        </w:tc>
        <w:tc>
          <w:tcPr>
            <w:tcW w:w="1906" w:type="dxa"/>
            <w:shd w:val="clear" w:color="auto" w:fill="001E76"/>
            <w:vAlign w:val="bottom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日期</w:t>
            </w:r>
          </w:p>
        </w:tc>
        <w:tc>
          <w:tcPr>
            <w:tcW w:w="1290" w:type="dxa"/>
            <w:shd w:val="clear" w:color="auto" w:fill="001E76"/>
            <w:vAlign w:val="bottom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更新人</w:t>
            </w:r>
          </w:p>
        </w:tc>
        <w:tc>
          <w:tcPr>
            <w:tcW w:w="5146" w:type="dxa"/>
            <w:shd w:val="clear" w:color="auto" w:fill="001E76"/>
            <w:vAlign w:val="bottom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描述</w:t>
            </w:r>
          </w:p>
        </w:tc>
      </w:tr>
      <w:tr w:rsidR="00000966" w:rsidRPr="004467ED" w:rsidTr="00EC10A2">
        <w:trPr>
          <w:trHeight w:val="397"/>
        </w:trPr>
        <w:tc>
          <w:tcPr>
            <w:tcW w:w="1179" w:type="dxa"/>
            <w:vAlign w:val="bottom"/>
          </w:tcPr>
          <w:p w:rsidR="00000966" w:rsidRPr="004467ED" w:rsidRDefault="00000966" w:rsidP="00000966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  <w:r w:rsidRPr="004467ED">
              <w:rPr>
                <w:rFonts w:ascii="华文细黑" w:eastAsia="华文细黑" w:hAnsi="华文细黑"/>
                <w:sz w:val="20"/>
                <w:lang w:eastAsia="zh-CN"/>
              </w:rPr>
              <w:lastRenderedPageBreak/>
              <w:t>V</w:t>
            </w:r>
            <w:r w:rsidRPr="004467ED">
              <w:rPr>
                <w:rFonts w:ascii="华文细黑" w:eastAsia="华文细黑" w:hAnsi="华文细黑" w:hint="eastAsia"/>
                <w:sz w:val="20"/>
                <w:lang w:eastAsia="zh-CN"/>
              </w:rPr>
              <w:t>1</w:t>
            </w:r>
            <w:r w:rsidRPr="004467ED">
              <w:rPr>
                <w:rFonts w:ascii="华文细黑" w:eastAsia="华文细黑" w:hAnsi="华文细黑"/>
                <w:sz w:val="20"/>
                <w:lang w:eastAsia="zh-CN"/>
              </w:rPr>
              <w:t>.0</w:t>
            </w:r>
          </w:p>
        </w:tc>
        <w:tc>
          <w:tcPr>
            <w:tcW w:w="1906" w:type="dxa"/>
            <w:vAlign w:val="bottom"/>
          </w:tcPr>
          <w:p w:rsidR="00000966" w:rsidRPr="004467ED" w:rsidRDefault="00AB56A0" w:rsidP="007922DD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  <w:r>
              <w:rPr>
                <w:rFonts w:ascii="华文细黑" w:eastAsia="华文细黑" w:hAnsi="华文细黑"/>
                <w:sz w:val="20"/>
                <w:lang w:eastAsia="zh-CN"/>
              </w:rPr>
              <w:t>2020</w:t>
            </w:r>
            <w:r w:rsidR="00000966" w:rsidRPr="004467ED">
              <w:rPr>
                <w:rFonts w:ascii="华文细黑" w:eastAsia="华文细黑" w:hAnsi="华文细黑"/>
                <w:sz w:val="20"/>
                <w:lang w:eastAsia="zh-CN"/>
              </w:rPr>
              <w:t>-0</w:t>
            </w:r>
            <w:r>
              <w:rPr>
                <w:rFonts w:ascii="华文细黑" w:eastAsia="华文细黑" w:hAnsi="华文细黑"/>
                <w:sz w:val="20"/>
                <w:lang w:eastAsia="zh-CN"/>
              </w:rPr>
              <w:t>7</w:t>
            </w:r>
            <w:r w:rsidR="00000966" w:rsidRPr="004467ED">
              <w:rPr>
                <w:rFonts w:ascii="华文细黑" w:eastAsia="华文细黑" w:hAnsi="华文细黑"/>
                <w:sz w:val="20"/>
                <w:lang w:eastAsia="zh-CN"/>
              </w:rPr>
              <w:t>-</w:t>
            </w:r>
            <w:r>
              <w:rPr>
                <w:rFonts w:ascii="华文细黑" w:eastAsia="华文细黑" w:hAnsi="华文细黑" w:hint="eastAsia"/>
                <w:sz w:val="20"/>
                <w:lang w:eastAsia="zh-CN"/>
              </w:rPr>
              <w:t>15</w:t>
            </w:r>
          </w:p>
        </w:tc>
        <w:tc>
          <w:tcPr>
            <w:tcW w:w="1290" w:type="dxa"/>
            <w:vAlign w:val="bottom"/>
          </w:tcPr>
          <w:p w:rsidR="00000966" w:rsidRPr="004467ED" w:rsidRDefault="007922DD" w:rsidP="00C840C0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  <w:proofErr w:type="gramStart"/>
            <w:r>
              <w:rPr>
                <w:rFonts w:ascii="华文细黑" w:eastAsia="华文细黑" w:hAnsi="华文细黑" w:hint="eastAsia"/>
                <w:sz w:val="20"/>
                <w:lang w:eastAsia="zh-CN"/>
              </w:rPr>
              <w:t>熊</w:t>
            </w:r>
            <w:r>
              <w:rPr>
                <w:rFonts w:ascii="华文细黑" w:eastAsia="华文细黑" w:hAnsi="华文细黑"/>
                <w:sz w:val="20"/>
                <w:lang w:eastAsia="zh-CN"/>
              </w:rPr>
              <w:t>兰芳</w:t>
            </w:r>
            <w:proofErr w:type="gramEnd"/>
          </w:p>
        </w:tc>
        <w:tc>
          <w:tcPr>
            <w:tcW w:w="5146" w:type="dxa"/>
            <w:vAlign w:val="bottom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jc w:val="both"/>
              <w:rPr>
                <w:rFonts w:ascii="华文细黑" w:eastAsia="华文细黑" w:hAnsi="华文细黑"/>
                <w:sz w:val="20"/>
                <w:lang w:eastAsia="zh-CN"/>
              </w:rPr>
            </w:pPr>
            <w:r w:rsidRPr="004467ED">
              <w:rPr>
                <w:rFonts w:ascii="华文细黑" w:eastAsia="华文细黑" w:hAnsi="华文细黑" w:hint="eastAsia"/>
                <w:sz w:val="20"/>
                <w:lang w:eastAsia="zh-CN"/>
              </w:rPr>
              <w:t>创建</w:t>
            </w:r>
          </w:p>
        </w:tc>
      </w:tr>
      <w:tr w:rsidR="00605460" w:rsidRPr="004467ED" w:rsidTr="00EC10A2">
        <w:trPr>
          <w:trHeight w:val="397"/>
        </w:trPr>
        <w:tc>
          <w:tcPr>
            <w:tcW w:w="1179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1906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1290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5146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jc w:val="both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  <w:tr w:rsidR="00605460" w:rsidRPr="004467ED" w:rsidTr="00EC10A2">
        <w:trPr>
          <w:trHeight w:val="397"/>
        </w:trPr>
        <w:tc>
          <w:tcPr>
            <w:tcW w:w="1179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1906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1290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5146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jc w:val="both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  <w:tr w:rsidR="00605460" w:rsidRPr="004467ED" w:rsidTr="00EC10A2">
        <w:trPr>
          <w:trHeight w:val="397"/>
        </w:trPr>
        <w:tc>
          <w:tcPr>
            <w:tcW w:w="1179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1906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1290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5146" w:type="dxa"/>
            <w:vAlign w:val="bottom"/>
          </w:tcPr>
          <w:p w:rsidR="00605460" w:rsidRPr="004467ED" w:rsidRDefault="00605460" w:rsidP="00605460">
            <w:pPr>
              <w:pStyle w:val="TableBullet1"/>
              <w:numPr>
                <w:ilvl w:val="0"/>
                <w:numId w:val="0"/>
              </w:numPr>
              <w:jc w:val="both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</w:tbl>
    <w:p w:rsidR="00000966" w:rsidRPr="004467ED" w:rsidRDefault="00000966" w:rsidP="000E43C1">
      <w:pPr>
        <w:pStyle w:val="DTNormal"/>
      </w:pPr>
    </w:p>
    <w:p w:rsidR="00000966" w:rsidRPr="004467ED" w:rsidRDefault="00000966" w:rsidP="00000966">
      <w:pPr>
        <w:pStyle w:val="DTBullet1"/>
        <w:rPr>
          <w:rFonts w:ascii="华文细黑" w:eastAsia="华文细黑" w:hAnsi="华文细黑"/>
        </w:rPr>
      </w:pPr>
      <w:proofErr w:type="spellStart"/>
      <w:r w:rsidRPr="004467ED">
        <w:rPr>
          <w:rFonts w:ascii="华文细黑" w:eastAsia="华文细黑" w:hAnsi="华文细黑" w:hint="eastAsia"/>
        </w:rPr>
        <w:t>需求确认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3080"/>
        <w:gridCol w:w="2640"/>
        <w:gridCol w:w="2540"/>
      </w:tblGrid>
      <w:tr w:rsidR="00000966" w:rsidRPr="004467ED" w:rsidTr="008C0527">
        <w:tc>
          <w:tcPr>
            <w:tcW w:w="1208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姓名</w:t>
            </w:r>
          </w:p>
        </w:tc>
        <w:tc>
          <w:tcPr>
            <w:tcW w:w="3080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角色</w:t>
            </w:r>
          </w:p>
        </w:tc>
        <w:tc>
          <w:tcPr>
            <w:tcW w:w="2640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确认</w:t>
            </w:r>
          </w:p>
        </w:tc>
        <w:tc>
          <w:tcPr>
            <w:tcW w:w="2540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日期</w:t>
            </w:r>
          </w:p>
        </w:tc>
      </w:tr>
      <w:tr w:rsidR="00000966" w:rsidRPr="004467ED" w:rsidTr="00EC10A2">
        <w:trPr>
          <w:trHeight w:val="340"/>
        </w:trPr>
        <w:tc>
          <w:tcPr>
            <w:tcW w:w="1208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3080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640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540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  <w:tr w:rsidR="00000966" w:rsidRPr="004467ED" w:rsidTr="00EC10A2">
        <w:trPr>
          <w:trHeight w:val="340"/>
        </w:trPr>
        <w:tc>
          <w:tcPr>
            <w:tcW w:w="1208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3080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640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540" w:type="dxa"/>
            <w:vAlign w:val="center"/>
          </w:tcPr>
          <w:p w:rsidR="00000966" w:rsidRPr="004467ED" w:rsidRDefault="00000966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</w:tbl>
    <w:p w:rsidR="00000966" w:rsidRPr="004467ED" w:rsidRDefault="00000966" w:rsidP="000E43C1">
      <w:pPr>
        <w:pStyle w:val="DTNormal"/>
      </w:pPr>
    </w:p>
    <w:p w:rsidR="00000966" w:rsidRPr="004467ED" w:rsidRDefault="00000966" w:rsidP="00000966">
      <w:pPr>
        <w:pStyle w:val="DTBullet1"/>
        <w:rPr>
          <w:rFonts w:ascii="华文细黑" w:eastAsia="华文细黑" w:hAnsi="华文细黑"/>
        </w:rPr>
      </w:pPr>
      <w:proofErr w:type="spellStart"/>
      <w:r w:rsidRPr="004467ED">
        <w:rPr>
          <w:rFonts w:ascii="华文细黑" w:eastAsia="华文细黑" w:hAnsi="华文细黑" w:hint="eastAsia"/>
        </w:rPr>
        <w:t>开发确认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3080"/>
        <w:gridCol w:w="2640"/>
        <w:gridCol w:w="2540"/>
      </w:tblGrid>
      <w:tr w:rsidR="00000966" w:rsidRPr="004467ED" w:rsidTr="008C0527">
        <w:tc>
          <w:tcPr>
            <w:tcW w:w="1208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姓名</w:t>
            </w:r>
          </w:p>
        </w:tc>
        <w:tc>
          <w:tcPr>
            <w:tcW w:w="3080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角色</w:t>
            </w:r>
          </w:p>
        </w:tc>
        <w:tc>
          <w:tcPr>
            <w:tcW w:w="2640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确认</w:t>
            </w:r>
          </w:p>
        </w:tc>
        <w:tc>
          <w:tcPr>
            <w:tcW w:w="2540" w:type="dxa"/>
            <w:shd w:val="clear" w:color="auto" w:fill="001E76"/>
            <w:vAlign w:val="center"/>
          </w:tcPr>
          <w:p w:rsidR="00000966" w:rsidRPr="004467ED" w:rsidRDefault="00000966" w:rsidP="00EC10A2">
            <w:pPr>
              <w:pStyle w:val="TableHeader"/>
              <w:spacing w:before="72" w:after="72"/>
              <w:jc w:val="center"/>
              <w:rPr>
                <w:rFonts w:ascii="华文细黑" w:eastAsia="华文细黑" w:hAnsi="华文细黑"/>
                <w:b/>
                <w:sz w:val="20"/>
              </w:rPr>
            </w:pPr>
            <w:r w:rsidRPr="004467ED">
              <w:rPr>
                <w:rFonts w:ascii="华文细黑" w:eastAsia="华文细黑" w:hAnsi="华文细黑"/>
                <w:b/>
                <w:sz w:val="20"/>
              </w:rPr>
              <w:t>日期</w:t>
            </w:r>
          </w:p>
        </w:tc>
      </w:tr>
      <w:tr w:rsidR="00F274CE" w:rsidRPr="004467ED" w:rsidTr="00EC10A2">
        <w:trPr>
          <w:trHeight w:val="77"/>
        </w:trPr>
        <w:tc>
          <w:tcPr>
            <w:tcW w:w="1208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3080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640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540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  <w:tr w:rsidR="00F274CE" w:rsidRPr="004467ED" w:rsidTr="00EC10A2">
        <w:trPr>
          <w:trHeight w:val="77"/>
        </w:trPr>
        <w:tc>
          <w:tcPr>
            <w:tcW w:w="1208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3080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 w:hanging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640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  <w:tc>
          <w:tcPr>
            <w:tcW w:w="2540" w:type="dxa"/>
            <w:vAlign w:val="center"/>
          </w:tcPr>
          <w:p w:rsidR="00F274CE" w:rsidRPr="004467ED" w:rsidRDefault="00F274CE" w:rsidP="00F274CE">
            <w:pPr>
              <w:pStyle w:val="TableBullet1"/>
              <w:numPr>
                <w:ilvl w:val="0"/>
                <w:numId w:val="0"/>
              </w:numPr>
              <w:ind w:left="360"/>
              <w:rPr>
                <w:rFonts w:ascii="华文细黑" w:eastAsia="华文细黑" w:hAnsi="华文细黑"/>
                <w:sz w:val="20"/>
                <w:lang w:eastAsia="zh-CN"/>
              </w:rPr>
            </w:pPr>
          </w:p>
        </w:tc>
      </w:tr>
    </w:tbl>
    <w:p w:rsidR="00000966" w:rsidRPr="004467ED" w:rsidRDefault="00000966" w:rsidP="00F274CE">
      <w:pPr>
        <w:pStyle w:val="TableBullet1"/>
        <w:numPr>
          <w:ilvl w:val="0"/>
          <w:numId w:val="0"/>
        </w:numPr>
        <w:ind w:left="360"/>
        <w:rPr>
          <w:rFonts w:ascii="华文细黑" w:eastAsia="华文细黑" w:hAnsi="华文细黑"/>
          <w:lang w:eastAsia="zh-CN"/>
        </w:rPr>
      </w:pPr>
    </w:p>
    <w:p w:rsidR="00000966" w:rsidRPr="004467ED" w:rsidRDefault="00000966" w:rsidP="00000966">
      <w:pPr>
        <w:jc w:val="center"/>
        <w:rPr>
          <w:rFonts w:ascii="华文细黑" w:eastAsia="华文细黑" w:hAnsi="华文细黑"/>
        </w:rPr>
      </w:pPr>
      <w:r w:rsidRPr="004467ED">
        <w:rPr>
          <w:rFonts w:ascii="华文细黑" w:eastAsia="华文细黑" w:hAnsi="华文细黑"/>
        </w:rPr>
        <w:br w:type="page"/>
      </w:r>
      <w:r w:rsidRPr="004467ED">
        <w:rPr>
          <w:rFonts w:ascii="华文细黑" w:eastAsia="华文细黑" w:hAnsi="华文细黑" w:hint="eastAsia"/>
        </w:rPr>
        <w:lastRenderedPageBreak/>
        <w:t>目录</w:t>
      </w:r>
    </w:p>
    <w:p w:rsidR="00000966" w:rsidRPr="004467ED" w:rsidRDefault="00000966" w:rsidP="00000966">
      <w:pPr>
        <w:rPr>
          <w:rFonts w:ascii="华文细黑" w:eastAsia="华文细黑" w:hAnsi="华文细黑"/>
        </w:rPr>
      </w:pPr>
    </w:p>
    <w:p w:rsidR="00263A47" w:rsidRDefault="00000966">
      <w:pPr>
        <w:pStyle w:val="10"/>
        <w:tabs>
          <w:tab w:val="left" w:pos="480"/>
          <w:tab w:val="right" w:leader="do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 w:rsidRPr="004467ED">
        <w:rPr>
          <w:rFonts w:ascii="华文细黑" w:eastAsia="华文细黑" w:hAnsi="华文细黑" w:cs="Arial"/>
          <w:b w:val="0"/>
          <w:bCs w:val="0"/>
        </w:rPr>
        <w:fldChar w:fldCharType="begin"/>
      </w:r>
      <w:r w:rsidRPr="004467ED">
        <w:rPr>
          <w:rFonts w:ascii="华文细黑" w:eastAsia="华文细黑" w:hAnsi="华文细黑" w:cs="Arial"/>
          <w:b w:val="0"/>
          <w:bCs w:val="0"/>
        </w:rPr>
        <w:instrText xml:space="preserve"> TOC \o "1-3" \h \z \u </w:instrText>
      </w:r>
      <w:r w:rsidRPr="004467ED">
        <w:rPr>
          <w:rFonts w:ascii="华文细黑" w:eastAsia="华文细黑" w:hAnsi="华文细黑" w:cs="Arial"/>
          <w:b w:val="0"/>
          <w:bCs w:val="0"/>
        </w:rPr>
        <w:fldChar w:fldCharType="separate"/>
      </w:r>
      <w:hyperlink w:anchor="_Toc45800482" w:history="1">
        <w:r w:rsidR="00263A47" w:rsidRPr="00344947">
          <w:rPr>
            <w:rStyle w:val="a8"/>
            <w:rFonts w:ascii="华文细黑" w:eastAsia="华文细黑" w:hAnsi="华文细黑"/>
            <w:noProof/>
          </w:rPr>
          <w:t>1.</w:t>
        </w:r>
        <w:r w:rsidR="00263A4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263A47" w:rsidRPr="00344947">
          <w:rPr>
            <w:rStyle w:val="a8"/>
            <w:rFonts w:ascii="华文细黑" w:eastAsia="华文细黑" w:hAnsi="华文细黑" w:hint="eastAsia"/>
            <w:noProof/>
          </w:rPr>
          <w:t>业务场景描述</w:t>
        </w:r>
        <w:r w:rsidR="00263A47">
          <w:rPr>
            <w:noProof/>
            <w:webHidden/>
          </w:rPr>
          <w:tab/>
        </w:r>
        <w:r w:rsidR="00263A47">
          <w:rPr>
            <w:noProof/>
            <w:webHidden/>
          </w:rPr>
          <w:fldChar w:fldCharType="begin"/>
        </w:r>
        <w:r w:rsidR="00263A47">
          <w:rPr>
            <w:noProof/>
            <w:webHidden/>
          </w:rPr>
          <w:instrText xml:space="preserve"> PAGEREF _Toc45800482 \h </w:instrText>
        </w:r>
        <w:r w:rsidR="00263A47">
          <w:rPr>
            <w:noProof/>
            <w:webHidden/>
          </w:rPr>
        </w:r>
        <w:r w:rsidR="00263A47">
          <w:rPr>
            <w:noProof/>
            <w:webHidden/>
          </w:rPr>
          <w:fldChar w:fldCharType="separate"/>
        </w:r>
        <w:r w:rsidR="00263A47">
          <w:rPr>
            <w:noProof/>
            <w:webHidden/>
          </w:rPr>
          <w:t>4</w:t>
        </w:r>
        <w:r w:rsidR="00263A47">
          <w:rPr>
            <w:noProof/>
            <w:webHidden/>
          </w:rPr>
          <w:fldChar w:fldCharType="end"/>
        </w:r>
      </w:hyperlink>
    </w:p>
    <w:p w:rsidR="00263A47" w:rsidRDefault="003C1096">
      <w:pPr>
        <w:pStyle w:val="10"/>
        <w:tabs>
          <w:tab w:val="left" w:pos="480"/>
          <w:tab w:val="right" w:leader="do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45800483" w:history="1">
        <w:r w:rsidR="00263A47" w:rsidRPr="00344947">
          <w:rPr>
            <w:rStyle w:val="a8"/>
            <w:rFonts w:ascii="华文细黑" w:eastAsia="华文细黑" w:hAnsi="华文细黑"/>
            <w:noProof/>
          </w:rPr>
          <w:t>2.</w:t>
        </w:r>
        <w:r w:rsidR="00263A4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263A47" w:rsidRPr="00344947">
          <w:rPr>
            <w:rStyle w:val="a8"/>
            <w:rFonts w:ascii="华文细黑" w:eastAsia="华文细黑" w:hAnsi="华文细黑" w:hint="eastAsia"/>
            <w:noProof/>
          </w:rPr>
          <w:t>接口定义说明</w:t>
        </w:r>
        <w:r w:rsidR="00263A47">
          <w:rPr>
            <w:noProof/>
            <w:webHidden/>
          </w:rPr>
          <w:tab/>
        </w:r>
        <w:r w:rsidR="00263A47">
          <w:rPr>
            <w:noProof/>
            <w:webHidden/>
          </w:rPr>
          <w:fldChar w:fldCharType="begin"/>
        </w:r>
        <w:r w:rsidR="00263A47">
          <w:rPr>
            <w:noProof/>
            <w:webHidden/>
          </w:rPr>
          <w:instrText xml:space="preserve"> PAGEREF _Toc45800483 \h </w:instrText>
        </w:r>
        <w:r w:rsidR="00263A47">
          <w:rPr>
            <w:noProof/>
            <w:webHidden/>
          </w:rPr>
        </w:r>
        <w:r w:rsidR="00263A47">
          <w:rPr>
            <w:noProof/>
            <w:webHidden/>
          </w:rPr>
          <w:fldChar w:fldCharType="separate"/>
        </w:r>
        <w:r w:rsidR="00263A47">
          <w:rPr>
            <w:noProof/>
            <w:webHidden/>
          </w:rPr>
          <w:t>4</w:t>
        </w:r>
        <w:r w:rsidR="00263A47">
          <w:rPr>
            <w:noProof/>
            <w:webHidden/>
          </w:rPr>
          <w:fldChar w:fldCharType="end"/>
        </w:r>
      </w:hyperlink>
    </w:p>
    <w:p w:rsidR="00263A47" w:rsidRDefault="003C1096">
      <w:pPr>
        <w:pStyle w:val="23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45800484" w:history="1">
        <w:r w:rsidR="00263A47" w:rsidRPr="00344947">
          <w:rPr>
            <w:rStyle w:val="a8"/>
            <w:noProof/>
          </w:rPr>
          <w:t>2.1</w:t>
        </w:r>
        <w:r w:rsidR="00263A47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263A47" w:rsidRPr="00344947">
          <w:rPr>
            <w:rStyle w:val="a8"/>
            <w:rFonts w:hint="eastAsia"/>
            <w:noProof/>
          </w:rPr>
          <w:t>主数据接口</w:t>
        </w:r>
        <w:r w:rsidR="00263A47">
          <w:rPr>
            <w:noProof/>
            <w:webHidden/>
          </w:rPr>
          <w:tab/>
        </w:r>
        <w:r w:rsidR="00263A47">
          <w:rPr>
            <w:noProof/>
            <w:webHidden/>
          </w:rPr>
          <w:fldChar w:fldCharType="begin"/>
        </w:r>
        <w:r w:rsidR="00263A47">
          <w:rPr>
            <w:noProof/>
            <w:webHidden/>
          </w:rPr>
          <w:instrText xml:space="preserve"> PAGEREF _Toc45800484 \h </w:instrText>
        </w:r>
        <w:r w:rsidR="00263A47">
          <w:rPr>
            <w:noProof/>
            <w:webHidden/>
          </w:rPr>
        </w:r>
        <w:r w:rsidR="00263A47">
          <w:rPr>
            <w:noProof/>
            <w:webHidden/>
          </w:rPr>
          <w:fldChar w:fldCharType="separate"/>
        </w:r>
        <w:r w:rsidR="00263A47">
          <w:rPr>
            <w:noProof/>
            <w:webHidden/>
          </w:rPr>
          <w:t>4</w:t>
        </w:r>
        <w:r w:rsidR="00263A47">
          <w:rPr>
            <w:noProof/>
            <w:webHidden/>
          </w:rPr>
          <w:fldChar w:fldCharType="end"/>
        </w:r>
      </w:hyperlink>
    </w:p>
    <w:p w:rsidR="00263A47" w:rsidRDefault="003C1096">
      <w:pPr>
        <w:pStyle w:val="23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45800485" w:history="1">
        <w:r w:rsidR="00263A47" w:rsidRPr="00344947">
          <w:rPr>
            <w:rStyle w:val="a8"/>
            <w:noProof/>
          </w:rPr>
          <w:t>2.1.1</w:t>
        </w:r>
        <w:r w:rsidR="00263A47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263A47" w:rsidRPr="00344947">
          <w:rPr>
            <w:rStyle w:val="a8"/>
            <w:rFonts w:hint="eastAsia"/>
            <w:noProof/>
          </w:rPr>
          <w:t>条码转换接口</w:t>
        </w:r>
        <w:r w:rsidR="00263A47">
          <w:rPr>
            <w:noProof/>
            <w:webHidden/>
          </w:rPr>
          <w:tab/>
        </w:r>
        <w:r w:rsidR="00263A47">
          <w:rPr>
            <w:noProof/>
            <w:webHidden/>
          </w:rPr>
          <w:fldChar w:fldCharType="begin"/>
        </w:r>
        <w:r w:rsidR="00263A47">
          <w:rPr>
            <w:noProof/>
            <w:webHidden/>
          </w:rPr>
          <w:instrText xml:space="preserve"> PAGEREF _Toc45800485 \h </w:instrText>
        </w:r>
        <w:r w:rsidR="00263A47">
          <w:rPr>
            <w:noProof/>
            <w:webHidden/>
          </w:rPr>
        </w:r>
        <w:r w:rsidR="00263A47">
          <w:rPr>
            <w:noProof/>
            <w:webHidden/>
          </w:rPr>
          <w:fldChar w:fldCharType="separate"/>
        </w:r>
        <w:r w:rsidR="00263A47">
          <w:rPr>
            <w:noProof/>
            <w:webHidden/>
          </w:rPr>
          <w:t>4</w:t>
        </w:r>
        <w:r w:rsidR="00263A47">
          <w:rPr>
            <w:noProof/>
            <w:webHidden/>
          </w:rPr>
          <w:fldChar w:fldCharType="end"/>
        </w:r>
      </w:hyperlink>
    </w:p>
    <w:p w:rsidR="00263A47" w:rsidRDefault="003C1096">
      <w:pPr>
        <w:pStyle w:val="23"/>
        <w:tabs>
          <w:tab w:val="left" w:pos="960"/>
          <w:tab w:val="right" w:leader="dot" w:pos="9737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45800486" w:history="1">
        <w:r w:rsidR="00263A47" w:rsidRPr="00344947">
          <w:rPr>
            <w:rStyle w:val="a8"/>
            <w:noProof/>
          </w:rPr>
          <w:t>2.1.2</w:t>
        </w:r>
        <w:r w:rsidR="00263A47"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263A47" w:rsidRPr="00344947">
          <w:rPr>
            <w:rStyle w:val="a8"/>
            <w:rFonts w:hint="eastAsia"/>
            <w:noProof/>
          </w:rPr>
          <w:t>涉及数据库操作</w:t>
        </w:r>
        <w:r w:rsidR="00263A47">
          <w:rPr>
            <w:noProof/>
            <w:webHidden/>
          </w:rPr>
          <w:tab/>
        </w:r>
        <w:r w:rsidR="00263A47">
          <w:rPr>
            <w:noProof/>
            <w:webHidden/>
          </w:rPr>
          <w:fldChar w:fldCharType="begin"/>
        </w:r>
        <w:r w:rsidR="00263A47">
          <w:rPr>
            <w:noProof/>
            <w:webHidden/>
          </w:rPr>
          <w:instrText xml:space="preserve"> PAGEREF _Toc45800486 \h </w:instrText>
        </w:r>
        <w:r w:rsidR="00263A47">
          <w:rPr>
            <w:noProof/>
            <w:webHidden/>
          </w:rPr>
        </w:r>
        <w:r w:rsidR="00263A47">
          <w:rPr>
            <w:noProof/>
            <w:webHidden/>
          </w:rPr>
          <w:fldChar w:fldCharType="separate"/>
        </w:r>
        <w:r w:rsidR="00263A47">
          <w:rPr>
            <w:noProof/>
            <w:webHidden/>
          </w:rPr>
          <w:t>6</w:t>
        </w:r>
        <w:r w:rsidR="00263A47">
          <w:rPr>
            <w:noProof/>
            <w:webHidden/>
          </w:rPr>
          <w:fldChar w:fldCharType="end"/>
        </w:r>
      </w:hyperlink>
    </w:p>
    <w:p w:rsidR="00016EC6" w:rsidRPr="004467ED" w:rsidRDefault="0000096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  <w:r w:rsidRPr="004467ED">
        <w:rPr>
          <w:rFonts w:ascii="华文细黑" w:eastAsia="华文细黑" w:hAnsi="华文细黑" w:cs="Arial"/>
          <w:b w:val="0"/>
          <w:bCs w:val="0"/>
        </w:rPr>
        <w:fldChar w:fldCharType="end"/>
      </w: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45729C" w:rsidRPr="004467ED" w:rsidRDefault="0045729C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45729C" w:rsidRPr="004467ED" w:rsidRDefault="0045729C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45729C" w:rsidRPr="004467ED" w:rsidRDefault="0045729C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 w:cs="Arial"/>
          <w:b w:val="0"/>
          <w:bCs w:val="0"/>
        </w:rPr>
      </w:pPr>
    </w:p>
    <w:p w:rsidR="00016EC6" w:rsidRPr="004467ED" w:rsidRDefault="00016EC6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/>
          <w:color w:val="auto"/>
          <w:sz w:val="32"/>
        </w:rPr>
      </w:pPr>
    </w:p>
    <w:p w:rsidR="0045729C" w:rsidRPr="004467ED" w:rsidRDefault="0045729C" w:rsidP="00000966">
      <w:pPr>
        <w:pStyle w:val="DT"/>
        <w:framePr w:hSpace="0" w:wrap="auto" w:vAnchor="margin" w:hAnchor="text" w:xAlign="left" w:yAlign="inline"/>
        <w:ind w:leftChars="150" w:left="360" w:right="332"/>
        <w:jc w:val="center"/>
        <w:rPr>
          <w:rFonts w:ascii="华文细黑" w:eastAsia="华文细黑" w:hAnsi="华文细黑"/>
          <w:color w:val="auto"/>
          <w:sz w:val="32"/>
        </w:rPr>
      </w:pPr>
    </w:p>
    <w:p w:rsidR="002B42A5" w:rsidRPr="004467ED" w:rsidRDefault="002B42A5">
      <w:pPr>
        <w:rPr>
          <w:rFonts w:ascii="华文细黑" w:eastAsia="华文细黑" w:hAnsi="华文细黑"/>
          <w:b/>
          <w:bCs/>
          <w:smallCaps/>
          <w:sz w:val="32"/>
          <w:szCs w:val="32"/>
        </w:rPr>
      </w:pPr>
      <w:r w:rsidRPr="004467ED">
        <w:rPr>
          <w:rFonts w:ascii="华文细黑" w:eastAsia="华文细黑" w:hAnsi="华文细黑"/>
          <w:sz w:val="32"/>
        </w:rPr>
        <w:br w:type="page"/>
      </w:r>
    </w:p>
    <w:p w:rsidR="002B42A5" w:rsidRPr="004467ED" w:rsidRDefault="002B42A5" w:rsidP="00045D5D">
      <w:pPr>
        <w:pStyle w:val="1"/>
      </w:pPr>
      <w:bookmarkStart w:id="0" w:name="_Toc45800482"/>
      <w:r w:rsidRPr="004467ED">
        <w:lastRenderedPageBreak/>
        <w:t>业务场景描述</w:t>
      </w:r>
      <w:bookmarkEnd w:id="0"/>
    </w:p>
    <w:p w:rsidR="005053D6" w:rsidRDefault="005053D6" w:rsidP="000E43C1">
      <w:pPr>
        <w:pStyle w:val="DTNormal"/>
      </w:pPr>
      <w:r>
        <w:rPr>
          <w:rFonts w:hint="eastAsia"/>
        </w:rPr>
        <w:t>主要是</w:t>
      </w:r>
      <w:r>
        <w:t>实现设备与</w:t>
      </w:r>
      <w:r>
        <w:t>MES</w:t>
      </w:r>
      <w:r>
        <w:t>系统联动，设备</w:t>
      </w:r>
      <w:r>
        <w:rPr>
          <w:rFonts w:hint="eastAsia"/>
        </w:rPr>
        <w:t>可以</w:t>
      </w:r>
      <w:r>
        <w:t>通过</w:t>
      </w:r>
      <w:r>
        <w:t>MES</w:t>
      </w:r>
      <w:r>
        <w:t>接口实现数据查询，数据保存及校验；</w:t>
      </w:r>
    </w:p>
    <w:p w:rsidR="003D0574" w:rsidRDefault="003D0574" w:rsidP="000E43C1">
      <w:pPr>
        <w:pStyle w:val="DTNormal"/>
      </w:pPr>
      <w:r>
        <w:rPr>
          <w:rFonts w:hint="eastAsia"/>
        </w:rPr>
        <w:t>设备</w:t>
      </w:r>
      <w:r>
        <w:t>通过</w:t>
      </w:r>
      <w:r>
        <w:rPr>
          <w:rFonts w:hint="eastAsia"/>
        </w:rPr>
        <w:t>输入</w:t>
      </w:r>
      <w:r>
        <w:t>用户</w:t>
      </w:r>
      <w:r>
        <w:t>ID</w:t>
      </w:r>
      <w:r>
        <w:rPr>
          <w:rFonts w:hint="eastAsia"/>
        </w:rPr>
        <w:t>、</w:t>
      </w:r>
      <w:r>
        <w:t>用户密码登录后根据需求调用相关结果实现对应的业务；目前</w:t>
      </w:r>
      <w:r>
        <w:rPr>
          <w:rFonts w:hint="eastAsia"/>
        </w:rPr>
        <w:t>涉及</w:t>
      </w:r>
      <w:r>
        <w:t>的业务接口有自动过站</w:t>
      </w:r>
      <w:r>
        <w:rPr>
          <w:rFonts w:hint="eastAsia"/>
        </w:rPr>
        <w:t>；</w:t>
      </w:r>
    </w:p>
    <w:p w:rsidR="00BD1793" w:rsidRDefault="003D0574" w:rsidP="000E43C1">
      <w:pPr>
        <w:pStyle w:val="DTNormal"/>
      </w:pPr>
      <w:r>
        <w:t>自动过站</w:t>
      </w:r>
      <w:r>
        <w:rPr>
          <w:rFonts w:hint="eastAsia"/>
        </w:rPr>
        <w:t>，输入</w:t>
      </w:r>
      <w:r>
        <w:t>用户</w:t>
      </w:r>
      <w:r>
        <w:t>ID</w:t>
      </w:r>
      <w:r>
        <w:rPr>
          <w:rFonts w:hint="eastAsia"/>
        </w:rPr>
        <w:t>，检测</w:t>
      </w:r>
      <w:r>
        <w:t>类型</w:t>
      </w:r>
      <w:r>
        <w:rPr>
          <w:rFonts w:hint="eastAsia"/>
        </w:rPr>
        <w:t>，</w:t>
      </w:r>
      <w:r>
        <w:t>设备</w:t>
      </w:r>
      <w:r>
        <w:rPr>
          <w:rFonts w:hint="eastAsia"/>
        </w:rPr>
        <w:t>编号，</w:t>
      </w:r>
      <w:r w:rsidR="004976A6">
        <w:t>扫描</w:t>
      </w:r>
      <w:r w:rsidR="004976A6">
        <w:rPr>
          <w:rFonts w:hint="eastAsia"/>
        </w:rPr>
        <w:t>电芯</w:t>
      </w:r>
      <w:r w:rsidR="004976A6">
        <w:t>条码，调用</w:t>
      </w:r>
      <w:r w:rsidR="004976A6">
        <w:t>web</w:t>
      </w:r>
      <w:r w:rsidR="004976A6">
        <w:t>接口访问</w:t>
      </w:r>
      <w:r w:rsidR="004976A6">
        <w:t>MES</w:t>
      </w:r>
      <w:r>
        <w:rPr>
          <w:rFonts w:hint="eastAsia"/>
        </w:rPr>
        <w:t>，</w:t>
      </w:r>
      <w:r>
        <w:rPr>
          <w:rFonts w:hint="eastAsia"/>
        </w:rPr>
        <w:t>MES</w:t>
      </w:r>
      <w:r>
        <w:rPr>
          <w:rFonts w:hint="eastAsia"/>
        </w:rPr>
        <w:t>后台</w:t>
      </w:r>
      <w:r>
        <w:t>会</w:t>
      </w:r>
      <w:r>
        <w:rPr>
          <w:rFonts w:hint="eastAsia"/>
        </w:rPr>
        <w:t>根据条码、检测类型来</w:t>
      </w:r>
      <w:r>
        <w:t>对</w:t>
      </w:r>
      <w:r>
        <w:rPr>
          <w:rFonts w:hint="eastAsia"/>
        </w:rPr>
        <w:t>该条码的状态进行判定</w:t>
      </w:r>
      <w:r>
        <w:t>，</w:t>
      </w:r>
      <w:r>
        <w:rPr>
          <w:rFonts w:hint="eastAsia"/>
        </w:rPr>
        <w:t>然后</w:t>
      </w:r>
      <w:r>
        <w:t>返回</w:t>
      </w:r>
      <w:r>
        <w:rPr>
          <w:rFonts w:hint="eastAsia"/>
        </w:rPr>
        <w:t>判定结果</w:t>
      </w:r>
      <w:r>
        <w:t>，</w:t>
      </w:r>
      <w:r>
        <w:rPr>
          <w:rFonts w:hint="eastAsia"/>
        </w:rPr>
        <w:t>并</w:t>
      </w:r>
      <w:r>
        <w:t>记录</w:t>
      </w:r>
      <w:r w:rsidR="004976A6">
        <w:t>；</w:t>
      </w:r>
    </w:p>
    <w:p w:rsidR="00D8250C" w:rsidRDefault="00D8250C" w:rsidP="000E43C1">
      <w:pPr>
        <w:pStyle w:val="DTNormal"/>
      </w:pPr>
      <w:r>
        <w:rPr>
          <w:rFonts w:hint="eastAsia"/>
        </w:rPr>
        <w:t>提供的</w:t>
      </w:r>
      <w:r>
        <w:t>接口</w:t>
      </w:r>
      <w:r>
        <w:rPr>
          <w:rFonts w:hint="eastAsia"/>
        </w:rPr>
        <w:t>有登录接口、获取数据字典接口、自动过站接口、登出接口；</w:t>
      </w:r>
    </w:p>
    <w:p w:rsidR="008C2BA5" w:rsidRPr="008C2BA5" w:rsidRDefault="008C2BA5" w:rsidP="000E43C1">
      <w:pPr>
        <w:pStyle w:val="DTNormal"/>
      </w:pPr>
    </w:p>
    <w:p w:rsidR="002B42A5" w:rsidRPr="004467ED" w:rsidRDefault="002B42A5" w:rsidP="00045D5D">
      <w:pPr>
        <w:pStyle w:val="1"/>
      </w:pPr>
      <w:bookmarkStart w:id="1" w:name="_Toc350954000"/>
      <w:bookmarkStart w:id="2" w:name="_Toc45800483"/>
      <w:bookmarkEnd w:id="1"/>
      <w:r w:rsidRPr="004467ED">
        <w:t>接口定义说明</w:t>
      </w:r>
      <w:bookmarkEnd w:id="2"/>
    </w:p>
    <w:p w:rsidR="00BD1793" w:rsidRPr="004467ED" w:rsidRDefault="00D8250C" w:rsidP="00045D5D">
      <w:pPr>
        <w:pStyle w:val="22"/>
      </w:pPr>
      <w:r>
        <w:rPr>
          <w:rFonts w:hint="eastAsia"/>
        </w:rPr>
        <w:t>登录接口</w:t>
      </w:r>
    </w:p>
    <w:p w:rsidR="001058EE" w:rsidRPr="004467ED" w:rsidRDefault="00D8250C" w:rsidP="00045D5D">
      <w:pPr>
        <w:pStyle w:val="31"/>
      </w:pPr>
      <w:r>
        <w:rPr>
          <w:rFonts w:hint="eastAsia"/>
        </w:rPr>
        <w:t>登录接口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82"/>
        <w:gridCol w:w="425"/>
        <w:gridCol w:w="851"/>
        <w:gridCol w:w="850"/>
        <w:gridCol w:w="290"/>
        <w:gridCol w:w="1411"/>
        <w:gridCol w:w="565"/>
        <w:gridCol w:w="311"/>
        <w:gridCol w:w="3054"/>
      </w:tblGrid>
      <w:tr w:rsidR="001058EE" w:rsidRPr="008A7B88" w:rsidTr="00BE12A4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接口编号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D8250C" w:rsidP="00D8250C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新宋体"/>
                <w:color w:val="000000"/>
                <w:sz w:val="19"/>
                <w:szCs w:val="19"/>
                <w:highlight w:val="white"/>
              </w:rPr>
              <w:t>Login</w:t>
            </w:r>
          </w:p>
        </w:tc>
      </w:tr>
      <w:tr w:rsidR="00D8250C" w:rsidRPr="008A7B88" w:rsidTr="00BE12A4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D8250C" w:rsidRPr="008A7B88" w:rsidRDefault="00D8250C" w:rsidP="00990AC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接口函数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8250C" w:rsidRPr="008A7B88" w:rsidRDefault="00D8250C" w:rsidP="00D8250C">
            <w:pPr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highlight w:val="white"/>
              </w:rPr>
            </w:pPr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 xml:space="preserve">public string Login(string </w:t>
            </w:r>
            <w:proofErr w:type="spellStart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UserName</w:t>
            </w:r>
            <w:proofErr w:type="spellEnd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 xml:space="preserve">, string Password, string </w:t>
            </w:r>
            <w:proofErr w:type="spellStart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DataSetID</w:t>
            </w:r>
            <w:proofErr w:type="spellEnd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 xml:space="preserve">, string </w:t>
            </w:r>
            <w:proofErr w:type="spellStart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DataSetDBName</w:t>
            </w:r>
            <w:proofErr w:type="spellEnd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)</w:t>
            </w:r>
          </w:p>
        </w:tc>
      </w:tr>
      <w:tr w:rsidR="001058EE" w:rsidRPr="008A7B88" w:rsidTr="00BE12A4">
        <w:trPr>
          <w:trHeight w:val="416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接口名称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D8250C" w:rsidP="00D8250C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新宋体" w:hint="eastAsia"/>
                <w:color w:val="000000"/>
                <w:sz w:val="21"/>
                <w:szCs w:val="21"/>
              </w:rPr>
              <w:t>登录</w:t>
            </w:r>
          </w:p>
        </w:tc>
      </w:tr>
      <w:tr w:rsidR="001058EE" w:rsidRPr="008A7B88" w:rsidTr="00BE12A4">
        <w:trPr>
          <w:trHeight w:val="550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相关系统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025D00" w:rsidP="001058E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ES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接口方向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025D00" w:rsidP="001058E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设备</w:t>
            </w:r>
            <w:r w:rsidR="001058EE" w:rsidRPr="008A7B88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-&gt;</w:t>
            </w:r>
            <w:r w:rsidR="001058EE" w:rsidRPr="008A7B88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MES</w:t>
            </w:r>
          </w:p>
        </w:tc>
      </w:tr>
      <w:tr w:rsidR="001058EE" w:rsidRPr="008A7B88" w:rsidTr="00BE12A4">
        <w:trPr>
          <w:trHeight w:val="57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接口类型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同步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接口频率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实时</w:t>
            </w:r>
          </w:p>
        </w:tc>
      </w:tr>
      <w:tr w:rsidR="001058EE" w:rsidRPr="008A7B88" w:rsidTr="00BE12A4">
        <w:trPr>
          <w:trHeight w:val="409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增量/全量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调用类型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1058EE" w:rsidP="001058E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即时执行</w:t>
            </w:r>
          </w:p>
        </w:tc>
      </w:tr>
      <w:tr w:rsidR="001058EE" w:rsidRPr="008A7B88" w:rsidTr="00BE12A4">
        <w:trPr>
          <w:trHeight w:val="65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接口方式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D8250C" w:rsidP="0099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WCF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（.Net </w:t>
            </w: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WebService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1058EE" w:rsidRPr="008A7B88" w:rsidTr="00BE12A4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接口描述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背景描述：</w:t>
            </w:r>
          </w:p>
          <w:p w:rsidR="001058EE" w:rsidRPr="008A7B88" w:rsidRDefault="00D8250C" w:rsidP="00D8250C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通过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用户密码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登录</w:t>
            </w:r>
            <w:r w:rsidR="00E67216" w:rsidRPr="008A7B8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9543E1" w:rsidRPr="008A7B88" w:rsidRDefault="009543E1" w:rsidP="0099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1058EE" w:rsidRPr="008A7B88" w:rsidRDefault="00EB306D" w:rsidP="00990ACE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URL</w:t>
            </w:r>
            <w:r w:rsidR="00D8250C"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(</w:t>
            </w:r>
            <w:r w:rsidR="00D8250C" w:rsidRPr="008A7B8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测试接口</w:t>
            </w:r>
            <w:r w:rsidR="00D8250C"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)</w:t>
            </w: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:</w:t>
            </w:r>
          </w:p>
          <w:p w:rsidR="00EB306D" w:rsidRPr="008A7B88" w:rsidRDefault="00D8250C" w:rsidP="00D8250C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http://10.62.170.2:9091/CommonService.svc</w:t>
            </w:r>
          </w:p>
          <w:p w:rsidR="009543E1" w:rsidRPr="008A7B88" w:rsidRDefault="009543E1" w:rsidP="00990ACE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1058EE" w:rsidRPr="008A7B88" w:rsidRDefault="001058EE" w:rsidP="00990ACE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逻辑步骤：</w:t>
            </w:r>
          </w:p>
          <w:p w:rsidR="005F7AE4" w:rsidRPr="008A7B88" w:rsidRDefault="00D8250C" w:rsidP="00CA4906">
            <w:pPr>
              <w:pStyle w:val="afa"/>
              <w:numPr>
                <w:ilvl w:val="0"/>
                <w:numId w:val="40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用户密码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，调用Web接口</w:t>
            </w:r>
            <w:r w:rsidRPr="008A7B88">
              <w:rPr>
                <w:rFonts w:asciiTheme="minorEastAsia" w:eastAsiaTheme="minorEastAsia" w:hAnsiTheme="minorEastAsia" w:cs="新宋体"/>
                <w:color w:val="000000"/>
                <w:sz w:val="19"/>
                <w:szCs w:val="19"/>
                <w:highlight w:val="white"/>
              </w:rPr>
              <w:t>Login</w:t>
            </w:r>
            <w:r w:rsidR="005F7AE4"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1058EE" w:rsidRPr="008A7B88" w:rsidRDefault="00D8250C" w:rsidP="00CA4906">
            <w:pPr>
              <w:pStyle w:val="afa"/>
              <w:numPr>
                <w:ilvl w:val="0"/>
                <w:numId w:val="40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Web接收请求后，校验用户ID、用户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密码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，并返回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结果</w:t>
            </w:r>
            <w:r w:rsidR="00C94F3C" w:rsidRPr="008A7B8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5C6E37" w:rsidRPr="008A7B88" w:rsidRDefault="00D8250C" w:rsidP="00CA4906">
            <w:pPr>
              <w:pStyle w:val="afa"/>
              <w:numPr>
                <w:ilvl w:val="0"/>
                <w:numId w:val="40"/>
              </w:numPr>
              <w:suppressAutoHyphens/>
              <w:ind w:left="469" w:hanging="469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返回登录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成功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，继续后续业务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返回失败，显示失败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明细</w:t>
            </w:r>
            <w:r w:rsidR="005C6E37" w:rsidRPr="008A7B8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9543E1" w:rsidRPr="008A7B88" w:rsidRDefault="009543E1" w:rsidP="009543E1">
            <w:pPr>
              <w:pStyle w:val="afa"/>
              <w:suppressAutoHyphens/>
              <w:ind w:left="987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1058EE" w:rsidRPr="008A7B88" w:rsidRDefault="00CE6428" w:rsidP="0099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返回结果</w:t>
            </w: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1030B4" w:rsidRPr="008A7B88" w:rsidRDefault="001030B4" w:rsidP="000D793E">
            <w:pPr>
              <w:pStyle w:val="afa"/>
              <w:numPr>
                <w:ilvl w:val="0"/>
                <w:numId w:val="41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结果为</w:t>
            </w:r>
            <w:proofErr w:type="spellStart"/>
            <w:r w:rsidRPr="008A7B88">
              <w:rPr>
                <w:rFonts w:asciiTheme="minorEastAsia" w:eastAsiaTheme="minorEastAsia" w:hAnsiTheme="minorEastAsia" w:cs="新宋体"/>
                <w:iCs/>
                <w:sz w:val="21"/>
                <w:szCs w:val="21"/>
                <w:highlight w:val="white"/>
              </w:rPr>
              <w:t>Json</w:t>
            </w:r>
            <w:proofErr w:type="spellEnd"/>
            <w:r w:rsidRPr="008A7B88">
              <w:rPr>
                <w:rFonts w:asciiTheme="minorEastAsia" w:eastAsiaTheme="minorEastAsia" w:hAnsiTheme="minorEastAsia" w:cs="新宋体"/>
                <w:iCs/>
                <w:sz w:val="21"/>
                <w:szCs w:val="21"/>
              </w:rPr>
              <w:t xml:space="preserve"> </w:t>
            </w:r>
            <w:r w:rsidRPr="008A7B88">
              <w:rPr>
                <w:rFonts w:asciiTheme="minorEastAsia" w:eastAsiaTheme="minorEastAsia" w:hAnsiTheme="minorEastAsia" w:cs="新宋体" w:hint="eastAsia"/>
                <w:iCs/>
                <w:sz w:val="21"/>
                <w:szCs w:val="21"/>
              </w:rPr>
              <w:t>格式;</w:t>
            </w:r>
          </w:p>
          <w:p w:rsidR="00CE6428" w:rsidRPr="008A7B88" w:rsidRDefault="00CE6428" w:rsidP="000D793E">
            <w:pPr>
              <w:pStyle w:val="afa"/>
              <w:numPr>
                <w:ilvl w:val="0"/>
                <w:numId w:val="41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正常返回：</w:t>
            </w:r>
          </w:p>
          <w:p w:rsidR="00CE6428" w:rsidRPr="008A7B88" w:rsidRDefault="008A7B88" w:rsidP="00182AC2">
            <w:pPr>
              <w:pStyle w:val="afa"/>
              <w:ind w:left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{\"Success\":true,\"</w:t>
            </w: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\":\"登录成功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\",\"Data\":\"admin\"}</w:t>
            </w:r>
          </w:p>
          <w:p w:rsidR="00182AC2" w:rsidRPr="008A7B88" w:rsidRDefault="00CE6428" w:rsidP="000D793E">
            <w:pPr>
              <w:pStyle w:val="afa"/>
              <w:numPr>
                <w:ilvl w:val="0"/>
                <w:numId w:val="41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转换错误返回：</w:t>
            </w:r>
          </w:p>
          <w:p w:rsidR="00CD7112" w:rsidRPr="008A7B88" w:rsidRDefault="008A7B88" w:rsidP="008A7B88">
            <w:pPr>
              <w:pStyle w:val="afa"/>
              <w:ind w:left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{\"Success\":false,\"</w:t>
            </w: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\":\"登录失败,用户名或密码错误！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\",\"Data\":null}</w:t>
            </w:r>
          </w:p>
          <w:p w:rsidR="00CD7112" w:rsidRPr="008A7B88" w:rsidRDefault="00CD7112" w:rsidP="00CE642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CE6428" w:rsidRPr="008A7B88" w:rsidRDefault="00CE6428" w:rsidP="00CE642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Success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：表示调用是否成功；</w:t>
            </w:r>
            <w:r w:rsidR="00E3483D"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="00E3483D" w:rsidRPr="008A7B88">
              <w:rPr>
                <w:rFonts w:asciiTheme="minorEastAsia" w:eastAsiaTheme="minorEastAsia" w:hAnsiTheme="minorEastAsia"/>
                <w:sz w:val="21"/>
                <w:szCs w:val="21"/>
              </w:rPr>
              <w:t>true、false</w:t>
            </w:r>
          </w:p>
          <w:p w:rsidR="00CE6428" w:rsidRDefault="008A7B88" w:rsidP="00E3483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="00CE6428"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提示信息</w:t>
            </w:r>
          </w:p>
          <w:p w:rsidR="008A7B88" w:rsidRPr="008A7B88" w:rsidRDefault="008A7B88" w:rsidP="00E3483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Data：结果数据对象</w:t>
            </w:r>
          </w:p>
          <w:p w:rsidR="00CE6428" w:rsidRPr="008A7B88" w:rsidRDefault="00CE6428" w:rsidP="0099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1058EE" w:rsidRPr="008A7B88" w:rsidRDefault="001058EE" w:rsidP="00990ACE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异常处理：</w:t>
            </w:r>
          </w:p>
          <w:p w:rsidR="001058EE" w:rsidRPr="008A7B88" w:rsidRDefault="001058EE" w:rsidP="00990AC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058EE" w:rsidRPr="008A7B88" w:rsidTr="00BE12A4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函数名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1058EE" w:rsidRPr="008A7B88" w:rsidTr="00BE12A4">
        <w:trPr>
          <w:trHeight w:val="360"/>
        </w:trPr>
        <w:tc>
          <w:tcPr>
            <w:tcW w:w="9639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  <w:vAlign w:val="center"/>
          </w:tcPr>
          <w:p w:rsidR="001058EE" w:rsidRPr="008A7B88" w:rsidRDefault="001058EE" w:rsidP="00990ACE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  <w:t>接口规格</w:t>
            </w:r>
          </w:p>
        </w:tc>
      </w:tr>
      <w:tr w:rsidR="00BE12A4" w:rsidRPr="008A7B88" w:rsidTr="00BE12A4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  <w:vAlign w:val="center"/>
          </w:tcPr>
          <w:p w:rsidR="00C9528B" w:rsidRPr="008A7B88" w:rsidRDefault="00BD1793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字段名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层级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数据类型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长度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是否</w:t>
            </w:r>
          </w:p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必输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C9528B" w:rsidRPr="008A7B88" w:rsidRDefault="00AE2BF3" w:rsidP="00AE2BF3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9528B" w:rsidRPr="008A7B88" w:rsidRDefault="009A2091" w:rsidP="00AE2BF3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输入参数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9528B" w:rsidRPr="008A7B88" w:rsidRDefault="00C9528B" w:rsidP="00AE2BF3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UserName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A84D3C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用户ID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设备管理员在接入MES系统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前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，可以根据设备属性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先维护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设备台账信息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再在MES系统中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为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设备申请一个专用的设备账号</w:t>
            </w: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A84D3C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9A2091" w:rsidP="009A2091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用户密码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DataSetID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72863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E91AF9" w:rsidP="00E72863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账套</w:t>
            </w:r>
            <w:proofErr w:type="gramEnd"/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9A2091" w:rsidP="00E7286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72863" w:rsidRPr="008A7B88" w:rsidRDefault="009A2091" w:rsidP="00697F2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当存在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多个账套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时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，用户可以指定登录</w:t>
            </w:r>
            <w:proofErr w:type="gramStart"/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账套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ID和对应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数据库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名称</w:t>
            </w: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91AF9" w:rsidRPr="008A7B88" w:rsidRDefault="009A2091" w:rsidP="00E91AF9">
            <w:pPr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</w:pPr>
            <w:proofErr w:type="spellStart"/>
            <w:r w:rsidRPr="008A7B8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DataSetDBName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9A2091" w:rsidP="00E91AF9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账套对应</w:t>
            </w:r>
            <w:proofErr w:type="gramEnd"/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数据库</w:t>
            </w: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名称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9A2091" w:rsidP="00E91AF9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返回信息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91AF9" w:rsidRPr="008A7B88" w:rsidRDefault="00E91AF9" w:rsidP="00E91AF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BE12A4" w:rsidRPr="008A7B88" w:rsidTr="00BE12A4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030B4" w:rsidRPr="008A7B88" w:rsidRDefault="002F539A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Success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030B4" w:rsidRPr="008A7B88" w:rsidRDefault="001030B4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030B4" w:rsidRPr="008A7B88" w:rsidRDefault="001030B4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030B4" w:rsidRPr="008A7B88" w:rsidRDefault="001030B4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030B4" w:rsidRPr="008A7B88" w:rsidRDefault="002F539A" w:rsidP="00E91AF9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结果：true/false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030B4" w:rsidRPr="008A7B88" w:rsidRDefault="001030B4" w:rsidP="00E91AF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030B4" w:rsidRPr="008A7B88" w:rsidRDefault="001030B4" w:rsidP="00E91AF9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BE12A4" w:rsidRPr="008A7B88" w:rsidTr="00CD3587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A5275" w:rsidRPr="008A7B88" w:rsidRDefault="002F539A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2F539A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128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错误</w:t>
            </w: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提示信息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676DE4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BE12A4" w:rsidRPr="008A7B88" w:rsidTr="00CD3587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CA5275" w:rsidRPr="008A7B88" w:rsidRDefault="002F539A" w:rsidP="00CA5275">
            <w:pPr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2F539A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2F539A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Object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2F539A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对象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A5275" w:rsidRPr="008A7B88" w:rsidRDefault="00CA5275" w:rsidP="00984E8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CD3587" w:rsidRPr="008A7B88" w:rsidTr="00CD3587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Pr="008A7B88" w:rsidRDefault="00CD3587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Pr="008A7B88" w:rsidRDefault="00CD3587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Pr="008A7B88" w:rsidRDefault="00CD3587" w:rsidP="00984E8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CD3587" w:rsidRPr="008A7B88" w:rsidTr="00CD3587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Pr="008A7B88" w:rsidRDefault="00CD3587" w:rsidP="00CA5275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Default="00CD3587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Pr="008A7B88" w:rsidRDefault="00CD3587" w:rsidP="00CA5275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CD3587" w:rsidRPr="008A7B88" w:rsidRDefault="00CD3587" w:rsidP="00984E8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</w:tbl>
    <w:p w:rsidR="00CD3587" w:rsidRDefault="00CD3587" w:rsidP="00045D5D">
      <w:pPr>
        <w:pStyle w:val="31"/>
      </w:pPr>
      <w:bookmarkStart w:id="3" w:name="_Toc45800486"/>
      <w:r>
        <w:rPr>
          <w:rFonts w:hint="eastAsia"/>
        </w:rPr>
        <w:t xml:space="preserve"> 调用例子</w:t>
      </w:r>
    </w:p>
    <w:p w:rsidR="00CD3587" w:rsidRDefault="00CD3587" w:rsidP="000E43C1">
      <w:pPr>
        <w:pStyle w:val="DTNormal"/>
      </w:pPr>
      <w:r w:rsidRPr="00CD3587">
        <w:rPr>
          <w:rFonts w:hint="eastAsia"/>
        </w:rPr>
        <w:t>正常：</w:t>
      </w:r>
    </w:p>
    <w:p w:rsidR="00CD3587" w:rsidRDefault="00CD3587" w:rsidP="000E43C1">
      <w:pPr>
        <w:pStyle w:val="DTNormal"/>
      </w:pPr>
      <w:r>
        <w:rPr>
          <w:noProof/>
        </w:rPr>
        <w:lastRenderedPageBreak/>
        <w:drawing>
          <wp:inline distT="0" distB="0" distL="0" distR="0" wp14:anchorId="384FE6FF" wp14:editId="6C5D8D77">
            <wp:extent cx="5691777" cy="2190750"/>
            <wp:effectExtent l="0" t="0" r="4445" b="0"/>
            <wp:docPr id="4" name="图片 4" descr="C:\Users\XIONG~1.LAN\AppData\Local\Temp\企业微信截图_1594030425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ONG~1.LAN\AppData\Local\Temp\企业微信截图_159403042518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4" cy="21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87" w:rsidRDefault="00CD3587" w:rsidP="000E43C1">
      <w:pPr>
        <w:pStyle w:val="DTNormal"/>
      </w:pPr>
      <w:r>
        <w:rPr>
          <w:rFonts w:hint="eastAsia"/>
        </w:rPr>
        <w:t>异常：</w:t>
      </w:r>
    </w:p>
    <w:p w:rsidR="004D09CD" w:rsidRDefault="004D09CD" w:rsidP="000E43C1">
      <w:pPr>
        <w:pStyle w:val="DTNormal"/>
      </w:pPr>
      <w:r>
        <w:rPr>
          <w:noProof/>
        </w:rPr>
        <w:drawing>
          <wp:inline distT="0" distB="0" distL="0" distR="0" wp14:anchorId="5C08FD59" wp14:editId="5FEC278E">
            <wp:extent cx="5274310" cy="3073984"/>
            <wp:effectExtent l="0" t="0" r="2540" b="0"/>
            <wp:docPr id="1" name="图片 1" descr="C:\Users\XIONG~1.LAN\AppData\Local\Temp\企业微信截图_1594030025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ONG~1.LAN\AppData\Local\Temp\企业微信截图_159403002547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87" w:rsidRDefault="00744487" w:rsidP="000E43C1">
      <w:pPr>
        <w:pStyle w:val="DTNormal"/>
      </w:pPr>
    </w:p>
    <w:p w:rsidR="00744487" w:rsidRDefault="00744487" w:rsidP="000E43C1">
      <w:pPr>
        <w:pStyle w:val="DTNormal"/>
      </w:pPr>
    </w:p>
    <w:p w:rsidR="00744487" w:rsidRPr="004467ED" w:rsidRDefault="00744487" w:rsidP="00045D5D">
      <w:pPr>
        <w:pStyle w:val="22"/>
      </w:pPr>
      <w:r>
        <w:rPr>
          <w:rFonts w:hint="eastAsia"/>
        </w:rPr>
        <w:t>获取数据字典接口</w:t>
      </w:r>
    </w:p>
    <w:p w:rsidR="00744487" w:rsidRPr="004467ED" w:rsidRDefault="00550536" w:rsidP="00045D5D">
      <w:pPr>
        <w:pStyle w:val="31"/>
      </w:pPr>
      <w:r>
        <w:rPr>
          <w:rFonts w:hint="eastAsia"/>
        </w:rPr>
        <w:t>获取数据字典</w:t>
      </w:r>
      <w:r w:rsidR="00744487">
        <w:rPr>
          <w:rFonts w:hint="eastAsia"/>
        </w:rPr>
        <w:t>接口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82"/>
        <w:gridCol w:w="425"/>
        <w:gridCol w:w="1134"/>
        <w:gridCol w:w="567"/>
        <w:gridCol w:w="290"/>
        <w:gridCol w:w="1411"/>
        <w:gridCol w:w="565"/>
        <w:gridCol w:w="311"/>
        <w:gridCol w:w="3054"/>
      </w:tblGrid>
      <w:tr w:rsidR="00744487" w:rsidRPr="008A7B88" w:rsidTr="003C1096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接口编号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E41F84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GetCommonDataDict</w:t>
            </w:r>
            <w:proofErr w:type="spellEnd"/>
          </w:p>
        </w:tc>
      </w:tr>
      <w:tr w:rsidR="00744487" w:rsidRPr="008A7B88" w:rsidTr="003C1096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接口函数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E41F84" w:rsidP="003C1096">
            <w:pPr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GetCommonDataDict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Account,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strDataTypes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744487" w:rsidRPr="008A7B88" w:rsidTr="003C1096">
        <w:trPr>
          <w:trHeight w:val="416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接口名称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E41F84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新宋体" w:hint="eastAsia"/>
                <w:color w:val="000000"/>
                <w:sz w:val="21"/>
                <w:szCs w:val="21"/>
              </w:rPr>
              <w:t>获取</w:t>
            </w:r>
            <w:r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数据字典</w:t>
            </w:r>
          </w:p>
        </w:tc>
      </w:tr>
      <w:tr w:rsidR="00744487" w:rsidRPr="008A7B88" w:rsidTr="003C1096">
        <w:trPr>
          <w:trHeight w:val="550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相关系统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ES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接口方向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设备</w:t>
            </w:r>
            <w:r w:rsidRPr="008A7B88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-&gt;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MES</w:t>
            </w:r>
          </w:p>
        </w:tc>
      </w:tr>
      <w:tr w:rsidR="00744487" w:rsidRPr="008A7B88" w:rsidTr="003C1096">
        <w:trPr>
          <w:trHeight w:val="57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接口类型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同步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接口频率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实时</w:t>
            </w:r>
          </w:p>
        </w:tc>
      </w:tr>
      <w:tr w:rsidR="00744487" w:rsidRPr="008A7B88" w:rsidTr="003C1096">
        <w:trPr>
          <w:trHeight w:val="409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增量/全量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调用类型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即时执行</w:t>
            </w:r>
          </w:p>
        </w:tc>
      </w:tr>
      <w:tr w:rsidR="00744487" w:rsidRPr="008A7B88" w:rsidTr="003C1096">
        <w:trPr>
          <w:trHeight w:val="65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接口方式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WCF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（.Net </w:t>
            </w: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WebService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744487" w:rsidRPr="008A7B88" w:rsidTr="003C1096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接口描述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背景描述：</w:t>
            </w:r>
          </w:p>
          <w:p w:rsidR="00744487" w:rsidRPr="008A7B88" w:rsidRDefault="00744487" w:rsidP="003C109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通过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8C32FB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数据类型编号</w:t>
            </w:r>
            <w:r w:rsidR="008C32FB">
              <w:rPr>
                <w:rFonts w:asciiTheme="minorEastAsia" w:eastAsiaTheme="minorEastAsia" w:hAnsiTheme="minorEastAsia"/>
                <w:sz w:val="21"/>
                <w:szCs w:val="21"/>
              </w:rPr>
              <w:t>集合在MES系统查询对应数据字典，并将数据表已</w:t>
            </w:r>
            <w:proofErr w:type="spellStart"/>
            <w:r w:rsidR="008C32FB">
              <w:rPr>
                <w:rFonts w:asciiTheme="minorEastAsia" w:eastAsiaTheme="minorEastAsia" w:hAnsiTheme="minorEastAsia"/>
                <w:sz w:val="21"/>
                <w:szCs w:val="21"/>
              </w:rPr>
              <w:t>Json</w:t>
            </w:r>
            <w:proofErr w:type="spellEnd"/>
            <w:r w:rsidR="008C32FB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URL(</w:t>
            </w:r>
            <w:r w:rsidRPr="008A7B8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测试接口</w:t>
            </w: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):</w:t>
            </w:r>
          </w:p>
          <w:p w:rsidR="00744487" w:rsidRPr="008A7B88" w:rsidRDefault="00744487" w:rsidP="003C109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http://10.62.170.2:9091/CommonService.svc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逻辑步骤：</w:t>
            </w:r>
          </w:p>
          <w:p w:rsidR="00744487" w:rsidRPr="008A7B88" w:rsidRDefault="00744487" w:rsidP="000D793E">
            <w:pPr>
              <w:pStyle w:val="afa"/>
              <w:numPr>
                <w:ilvl w:val="0"/>
                <w:numId w:val="42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57389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数据类型编号</w:t>
            </w:r>
            <w:r w:rsidR="00573892">
              <w:rPr>
                <w:rFonts w:asciiTheme="minorEastAsia" w:eastAsiaTheme="minorEastAsia" w:hAnsiTheme="minorEastAsia"/>
                <w:sz w:val="21"/>
                <w:szCs w:val="21"/>
              </w:rPr>
              <w:t>集合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，调用Web接口</w:t>
            </w:r>
            <w:proofErr w:type="spellStart"/>
            <w:r w:rsidR="00573892"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GetCommonDataDict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744487" w:rsidRDefault="00744487" w:rsidP="000D793E">
            <w:pPr>
              <w:pStyle w:val="afa"/>
              <w:numPr>
                <w:ilvl w:val="0"/>
                <w:numId w:val="42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Web接收请求后，校验用户ID</w:t>
            </w:r>
            <w:r w:rsidR="00573892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是否已</w:t>
            </w:r>
            <w:r w:rsidR="00573892">
              <w:rPr>
                <w:rFonts w:asciiTheme="minorEastAsia" w:eastAsiaTheme="minorEastAsia" w:hAnsiTheme="minorEastAsia"/>
                <w:sz w:val="21"/>
                <w:szCs w:val="21"/>
              </w:rPr>
              <w:t>登录</w:t>
            </w:r>
            <w:r w:rsidR="00573892">
              <w:rPr>
                <w:rFonts w:asciiTheme="minorEastAsia" w:eastAsiaTheme="minorEastAsia" w:hAnsiTheme="minorEastAsia" w:hint="eastAsia"/>
                <w:sz w:val="21"/>
                <w:szCs w:val="21"/>
              </w:rPr>
              <w:t>，是否在有效期内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395764" w:rsidRPr="008A7B88" w:rsidRDefault="00395764" w:rsidP="000D793E">
            <w:pPr>
              <w:pStyle w:val="afa"/>
              <w:numPr>
                <w:ilvl w:val="0"/>
                <w:numId w:val="42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在数据字典表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查询出指定数据类型的数据；</w:t>
            </w:r>
          </w:p>
          <w:p w:rsidR="00744487" w:rsidRPr="008A7B88" w:rsidRDefault="00395764" w:rsidP="000D793E">
            <w:pPr>
              <w:pStyle w:val="afa"/>
              <w:numPr>
                <w:ilvl w:val="0"/>
                <w:numId w:val="42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将数据表</w:t>
            </w:r>
            <w:r w:rsidR="005D7A15">
              <w:rPr>
                <w:rFonts w:asciiTheme="minorEastAsia" w:eastAsiaTheme="minorEastAsia" w:hAnsiTheme="minorEastAsia" w:hint="eastAsia"/>
                <w:sz w:val="21"/>
                <w:szCs w:val="21"/>
              </w:rPr>
              <w:t>以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返回；</w:t>
            </w:r>
          </w:p>
          <w:p w:rsidR="00744487" w:rsidRPr="008A7B88" w:rsidRDefault="00744487" w:rsidP="003C1096">
            <w:pPr>
              <w:pStyle w:val="afa"/>
              <w:suppressAutoHyphens/>
              <w:ind w:left="987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返回结果</w:t>
            </w: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744487" w:rsidRPr="008A7B88" w:rsidRDefault="00744487" w:rsidP="000D793E">
            <w:pPr>
              <w:pStyle w:val="afa"/>
              <w:numPr>
                <w:ilvl w:val="0"/>
                <w:numId w:val="43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结果为</w:t>
            </w:r>
            <w:proofErr w:type="spellStart"/>
            <w:r w:rsidRPr="008A7B88">
              <w:rPr>
                <w:rFonts w:asciiTheme="minorEastAsia" w:eastAsiaTheme="minorEastAsia" w:hAnsiTheme="minorEastAsia" w:cs="新宋体"/>
                <w:iCs/>
                <w:sz w:val="21"/>
                <w:szCs w:val="21"/>
                <w:highlight w:val="white"/>
              </w:rPr>
              <w:t>Json</w:t>
            </w:r>
            <w:proofErr w:type="spellEnd"/>
            <w:r w:rsidRPr="008A7B88">
              <w:rPr>
                <w:rFonts w:asciiTheme="minorEastAsia" w:eastAsiaTheme="minorEastAsia" w:hAnsiTheme="minorEastAsia" w:cs="新宋体"/>
                <w:iCs/>
                <w:sz w:val="21"/>
                <w:szCs w:val="21"/>
              </w:rPr>
              <w:t xml:space="preserve"> </w:t>
            </w:r>
            <w:r w:rsidRPr="008A7B88">
              <w:rPr>
                <w:rFonts w:asciiTheme="minorEastAsia" w:eastAsiaTheme="minorEastAsia" w:hAnsiTheme="minorEastAsia" w:cs="新宋体" w:hint="eastAsia"/>
                <w:iCs/>
                <w:sz w:val="21"/>
                <w:szCs w:val="21"/>
              </w:rPr>
              <w:t>格式;</w:t>
            </w:r>
          </w:p>
          <w:p w:rsidR="00744487" w:rsidRPr="008A7B88" w:rsidRDefault="00744487" w:rsidP="000D793E">
            <w:pPr>
              <w:pStyle w:val="afa"/>
              <w:numPr>
                <w:ilvl w:val="0"/>
                <w:numId w:val="43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正常返回：</w:t>
            </w:r>
          </w:p>
          <w:p w:rsidR="00744487" w:rsidRPr="008A7B88" w:rsidRDefault="007400C3" w:rsidP="003C1096">
            <w:pPr>
              <w:pStyle w:val="afa"/>
              <w:ind w:left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00C3">
              <w:rPr>
                <w:rFonts w:asciiTheme="minorEastAsia" w:eastAsiaTheme="minorEastAsia" w:hAnsiTheme="minorEastAsia" w:hint="eastAsia"/>
                <w:sz w:val="21"/>
                <w:szCs w:val="21"/>
              </w:rPr>
              <w:t>{""Success"":true,""ReturnMsg"":""OK"",""Data"":[{""ISID"":2,""DataType"":2,""DataCode"":""20001"",""NativeName"":""CQB装配车间"",""EnglishName"":""W62"",""CreationDate"":null,""CreatedBy"":null,""LastUpdateDate"":null,""LastUpdatedBy"":null,""status"":0},{""ISID"":22,""DataType"":2,""DataCode"":""20002"",""NativeName"":""CQB注液车间"",""EnglishName"":""W55"",""CreationDate"":null,""CreatedBy"":null,""LastUpdateDate"":null,""LastUpdatedBy"":null,""status"":0},{""ISID"":3,""DataType"":3,""DataCode"":""30001"",""NativeName"":""不良品过滤"",""EnglishName"":""0"",""CreationDate"":null,""CreatedBy"":null,""LastUpdateDate"":null,""LastUpdatedBy"":null,""status"":0},{""ISID"":4,""DataType"":3,""DataCode"":""30002"",""NativeName"":""</w:t>
            </w:r>
            <w:proofErr w:type="gramStart"/>
            <w:r w:rsidRPr="007400C3">
              <w:rPr>
                <w:rFonts w:asciiTheme="minorEastAsia" w:eastAsiaTheme="minorEastAsia" w:hAnsiTheme="minorEastAsia" w:hint="eastAsia"/>
                <w:sz w:val="21"/>
                <w:szCs w:val="21"/>
              </w:rPr>
              <w:t>氦检良</w:t>
            </w:r>
            <w:proofErr w:type="gramEnd"/>
            <w:r w:rsidRPr="007400C3">
              <w:rPr>
                <w:rFonts w:asciiTheme="minorEastAsia" w:eastAsiaTheme="minorEastAsia" w:hAnsiTheme="minorEastAsia" w:hint="eastAsia"/>
                <w:sz w:val="21"/>
                <w:szCs w:val="21"/>
              </w:rPr>
              <w:t>品过滤"",""EnglishName"":""1"",""CreationDate"":null,""CreatedBy"":null,""LastUpdateDate"":null,""LastUpdatedBy"":null,""status"":0},{""ISID"":27,""DataType"":3,""DataCode"":""30003"",""NativeName"":""注液良品过滤"",""EnglishName"":""2"",""CreationDate"":null,""CreatedBy"":null,""LastUpdateDate"":null,""LastUpdatedBy"":null,""status"":0},{""ISID"":28,""DataType"":3,""DataCode"":""30004"",""NativeName"":""整体判断"",""EnglishName"":""3"",""CreationDate"":null,""CreatedBy"":null,""LastUpdateDate"":null,""LastUpdatedBy"":null,""status"":0},{""ISID"":29,""DataType"":3,""DataCode"":""30005"",""NativeName"":""注液前称重良品过滤"",""EnglishName"":""4"",""CreationDate"":null,""CreatedBy"":null,""LastUpdateDate"":null,""LastUpdatedBy"":null,""status"":0},{""ISID"":31,""DataType"":3,""DataCode"":""30006"",""NativeName"":""装配绑定良品过滤"",""EnglishName"":""5"",""CreationDate"":null,""CreatedBy"":null,""LastUpdateDate"":null,""LastU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pdatedBy"":null,""status"":0}]}</w:t>
            </w:r>
          </w:p>
          <w:p w:rsidR="00744487" w:rsidRPr="008A7B88" w:rsidRDefault="00744487" w:rsidP="000D793E">
            <w:pPr>
              <w:pStyle w:val="afa"/>
              <w:numPr>
                <w:ilvl w:val="0"/>
                <w:numId w:val="43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转换错误返回：</w:t>
            </w:r>
          </w:p>
          <w:p w:rsidR="00744487" w:rsidRPr="008A7B88" w:rsidRDefault="00735E1D" w:rsidP="003C1096">
            <w:pPr>
              <w:pStyle w:val="afa"/>
              <w:ind w:left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5E1D">
              <w:rPr>
                <w:rFonts w:asciiTheme="minorEastAsia" w:eastAsiaTheme="minorEastAsia" w:hAnsiTheme="minorEastAsia" w:hint="eastAsia"/>
                <w:sz w:val="21"/>
                <w:szCs w:val="21"/>
              </w:rPr>
              <w:t>{\"Success\":false,\"</w:t>
            </w:r>
            <w:proofErr w:type="spellStart"/>
            <w:r w:rsidRPr="00735E1D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735E1D">
              <w:rPr>
                <w:rFonts w:asciiTheme="minorEastAsia" w:eastAsiaTheme="minorEastAsia" w:hAnsiTheme="minorEastAsia" w:hint="eastAsia"/>
                <w:sz w:val="21"/>
                <w:szCs w:val="21"/>
              </w:rPr>
              <w:t>\":\"[admin] 认证信息有误，请再次登录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\",\"Data\":null}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Success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：表示调用是否成功；只有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true、false</w:t>
            </w:r>
          </w:p>
          <w:p w:rsidR="00744487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提示信息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Data：结果数据对象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异常处理：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44487" w:rsidRPr="008A7B88" w:rsidTr="003C1096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函数名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744487" w:rsidRPr="008A7B88" w:rsidTr="003C1096">
        <w:trPr>
          <w:trHeight w:val="360"/>
        </w:trPr>
        <w:tc>
          <w:tcPr>
            <w:tcW w:w="9639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  <w:t>接口规格</w:t>
            </w:r>
          </w:p>
        </w:tc>
      </w:tr>
      <w:tr w:rsidR="00744487" w:rsidRPr="008A7B88" w:rsidTr="0090016F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字段名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层级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长度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是否</w:t>
            </w:r>
          </w:p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必输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输入参数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0D74A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Account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用户ID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设备管理员在接入MES系统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前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，可以根据设备属性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先维护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设备台账信息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再在MES系统中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为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设备申请一个专用的设备账号</w:t>
            </w: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0D74A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strDataTypes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0D74AF" w:rsidP="000D74A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类型集合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0D74A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多种数据类型已</w:t>
            </w:r>
            <w:proofErr w:type="gramStart"/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,</w:t>
            </w:r>
            <w:proofErr w:type="gramStart"/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隔开，eg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:”2,3”</w:t>
            </w: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返回信息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Success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结果：true/false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128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错误</w:t>
            </w: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提示信息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Object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对象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00C3">
              <w:rPr>
                <w:rFonts w:asciiTheme="minorEastAsia" w:eastAsiaTheme="minorEastAsia" w:hAnsiTheme="minorEastAsia" w:hint="eastAsia"/>
                <w:sz w:val="21"/>
                <w:szCs w:val="21"/>
              </w:rPr>
              <w:t>ISID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表-主键id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44487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7400C3">
              <w:rPr>
                <w:rFonts w:asciiTheme="minorEastAsia" w:eastAsiaTheme="minorEastAsia" w:hAnsiTheme="minorEastAsia" w:hint="eastAsia"/>
                <w:sz w:val="21"/>
                <w:szCs w:val="21"/>
              </w:rPr>
              <w:t>DataType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类型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44487" w:rsidRPr="008A7B88" w:rsidRDefault="00744487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7400C3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DataCode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编号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NativeName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NChar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表-数据项名称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EnglishName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128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表-数据项内容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CreationDate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表-数据项增加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时间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CreatedBy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表-数据项增加人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LastUpdateDate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表-数据项修改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时间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90016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t>LastUpdatedBy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表-数据项修改人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0016F" w:rsidRPr="008A7B88" w:rsidTr="0090016F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0016F" w:rsidRPr="0090016F" w:rsidRDefault="0090016F" w:rsidP="0090016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016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字典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表-数据项状态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0016F" w:rsidRPr="008A7B88" w:rsidRDefault="0090016F" w:rsidP="0090016F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正常，1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已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删除</w:t>
            </w:r>
          </w:p>
        </w:tc>
      </w:tr>
    </w:tbl>
    <w:p w:rsidR="00744487" w:rsidRDefault="00744487" w:rsidP="00045D5D">
      <w:pPr>
        <w:pStyle w:val="31"/>
      </w:pPr>
      <w:r>
        <w:rPr>
          <w:rFonts w:hint="eastAsia"/>
        </w:rPr>
        <w:t xml:space="preserve"> 调用例子</w:t>
      </w:r>
    </w:p>
    <w:p w:rsidR="00744487" w:rsidRDefault="00744487" w:rsidP="000D793E">
      <w:pPr>
        <w:pStyle w:val="DTNormal"/>
        <w:numPr>
          <w:ilvl w:val="0"/>
          <w:numId w:val="44"/>
        </w:numPr>
      </w:pPr>
      <w:r w:rsidRPr="00CD3587">
        <w:rPr>
          <w:rFonts w:hint="eastAsia"/>
        </w:rPr>
        <w:t>正常：</w:t>
      </w:r>
    </w:p>
    <w:p w:rsidR="00744487" w:rsidRDefault="00E82EB1" w:rsidP="000E43C1">
      <w:pPr>
        <w:pStyle w:val="DTNormal"/>
      </w:pPr>
      <w:r>
        <w:rPr>
          <w:noProof/>
        </w:rPr>
        <w:drawing>
          <wp:inline distT="0" distB="0" distL="0" distR="0" wp14:anchorId="01B665D4" wp14:editId="4D6D376D">
            <wp:extent cx="5274310" cy="2224014"/>
            <wp:effectExtent l="0" t="0" r="2540" b="5080"/>
            <wp:docPr id="5" name="图片 5" descr="C:\Users\XIONG~1.LAN\AppData\Local\Temp\企业微信截图_1594030460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ONG~1.LAN\AppData\Local\Temp\企业微信截图_15940304603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87" w:rsidRDefault="00744487" w:rsidP="000D793E">
      <w:pPr>
        <w:pStyle w:val="DTNormal"/>
        <w:numPr>
          <w:ilvl w:val="0"/>
          <w:numId w:val="44"/>
        </w:numPr>
      </w:pPr>
      <w:r>
        <w:rPr>
          <w:rFonts w:hint="eastAsia"/>
        </w:rPr>
        <w:t>异常：</w:t>
      </w:r>
    </w:p>
    <w:p w:rsidR="00744487" w:rsidRDefault="00E82EB1" w:rsidP="000E43C1">
      <w:pPr>
        <w:pStyle w:val="DTNormal"/>
      </w:pPr>
      <w:r>
        <w:rPr>
          <w:noProof/>
        </w:rPr>
        <w:drawing>
          <wp:inline distT="0" distB="0" distL="0" distR="0" wp14:anchorId="71F44064" wp14:editId="42572D78">
            <wp:extent cx="5274310" cy="1953734"/>
            <wp:effectExtent l="0" t="0" r="2540" b="8890"/>
            <wp:docPr id="3" name="图片 3" descr="C:\Users\XIONG~1.LAN\AppData\Local\Temp\企业微信截图_1594030363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ONG~1.LAN\AppData\Local\Temp\企业微信截图_159403036334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87" w:rsidRDefault="00744487" w:rsidP="000E43C1">
      <w:pPr>
        <w:pStyle w:val="DTNormal"/>
      </w:pPr>
    </w:p>
    <w:p w:rsidR="00913190" w:rsidRPr="004467ED" w:rsidRDefault="00913190" w:rsidP="00045D5D">
      <w:pPr>
        <w:pStyle w:val="22"/>
      </w:pPr>
      <w:r>
        <w:rPr>
          <w:rFonts w:hint="eastAsia"/>
        </w:rPr>
        <w:t>登出接口</w:t>
      </w:r>
    </w:p>
    <w:p w:rsidR="00913190" w:rsidRPr="004467ED" w:rsidRDefault="00913190" w:rsidP="00045D5D">
      <w:pPr>
        <w:pStyle w:val="31"/>
      </w:pPr>
      <w:r>
        <w:rPr>
          <w:rFonts w:hint="eastAsia"/>
        </w:rPr>
        <w:t>登出接口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82"/>
        <w:gridCol w:w="425"/>
        <w:gridCol w:w="851"/>
        <w:gridCol w:w="850"/>
        <w:gridCol w:w="290"/>
        <w:gridCol w:w="1411"/>
        <w:gridCol w:w="565"/>
        <w:gridCol w:w="311"/>
        <w:gridCol w:w="3054"/>
      </w:tblGrid>
      <w:tr w:rsidR="00913190" w:rsidRPr="00707D0C" w:rsidTr="003C1096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接口编号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新宋体"/>
                <w:color w:val="000000"/>
                <w:sz w:val="19"/>
                <w:szCs w:val="19"/>
                <w:highlight w:val="white"/>
              </w:rPr>
              <w:t>Logout</w:t>
            </w:r>
          </w:p>
        </w:tc>
      </w:tr>
      <w:tr w:rsidR="00913190" w:rsidRPr="00707D0C" w:rsidTr="003C1096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接口函数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highlight w:val="white"/>
              </w:rPr>
            </w:pPr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 xml:space="preserve">public string Logout(string </w:t>
            </w:r>
            <w:proofErr w:type="spellStart"/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>UserName</w:t>
            </w:r>
            <w:proofErr w:type="spellEnd"/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 xml:space="preserve">, string Password, string </w:t>
            </w:r>
            <w:proofErr w:type="spellStart"/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>DataSetID</w:t>
            </w:r>
            <w:proofErr w:type="spellEnd"/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 xml:space="preserve">, string </w:t>
            </w:r>
            <w:proofErr w:type="spellStart"/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>DataSetDBName</w:t>
            </w:r>
            <w:proofErr w:type="spellEnd"/>
            <w:r w:rsidRPr="00707D0C">
              <w:rPr>
                <w:rFonts w:asciiTheme="minorEastAsia" w:eastAsiaTheme="minorEastAsia" w:hAnsiTheme="minorEastAsia" w:cs="新宋体"/>
                <w:sz w:val="19"/>
                <w:szCs w:val="19"/>
                <w:highlight w:val="white"/>
              </w:rPr>
              <w:t>)</w:t>
            </w:r>
          </w:p>
        </w:tc>
      </w:tr>
      <w:tr w:rsidR="00913190" w:rsidRPr="00707D0C" w:rsidTr="003C1096">
        <w:trPr>
          <w:trHeight w:val="416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接口名称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新宋体" w:hint="eastAsia"/>
                <w:color w:val="000000"/>
                <w:sz w:val="21"/>
                <w:szCs w:val="21"/>
              </w:rPr>
              <w:t>登出</w:t>
            </w:r>
          </w:p>
        </w:tc>
      </w:tr>
      <w:tr w:rsidR="00913190" w:rsidRPr="00707D0C" w:rsidTr="003C1096">
        <w:trPr>
          <w:trHeight w:val="550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相关系统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ES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接口方向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设备</w:t>
            </w:r>
            <w:r w:rsidRPr="00707D0C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-&gt;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MES</w:t>
            </w:r>
          </w:p>
        </w:tc>
      </w:tr>
      <w:tr w:rsidR="00913190" w:rsidRPr="00707D0C" w:rsidTr="003C1096">
        <w:trPr>
          <w:trHeight w:val="57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接口类型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同步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接口频率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实时</w:t>
            </w:r>
          </w:p>
        </w:tc>
      </w:tr>
      <w:tr w:rsidR="00913190" w:rsidRPr="00707D0C" w:rsidTr="003C1096">
        <w:trPr>
          <w:trHeight w:val="409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增量/全量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调用类型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即时执行</w:t>
            </w:r>
          </w:p>
        </w:tc>
      </w:tr>
      <w:tr w:rsidR="00913190" w:rsidRPr="00707D0C" w:rsidTr="003C1096">
        <w:trPr>
          <w:trHeight w:val="65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接口方式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WCF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（.Net </w:t>
            </w:r>
            <w:proofErr w:type="spellStart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WebService</w:t>
            </w:r>
            <w:proofErr w:type="spellEnd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913190" w:rsidRPr="00707D0C" w:rsidTr="003C1096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接口描述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背景描述：</w:t>
            </w:r>
          </w:p>
          <w:p w:rsidR="00913190" w:rsidRPr="00707D0C" w:rsidRDefault="00913190" w:rsidP="003C109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通过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用户密码登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出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系统；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URL(</w:t>
            </w:r>
            <w:r w:rsidRPr="00707D0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测试接口</w:t>
            </w: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):</w:t>
            </w:r>
          </w:p>
          <w:p w:rsidR="00913190" w:rsidRPr="00707D0C" w:rsidRDefault="00913190" w:rsidP="003C109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http://10.62.170.2:9091/CommonService.svc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逻辑步骤：</w:t>
            </w:r>
          </w:p>
          <w:p w:rsidR="00913190" w:rsidRPr="00707D0C" w:rsidRDefault="00913190" w:rsidP="000D793E">
            <w:pPr>
              <w:pStyle w:val="afa"/>
              <w:numPr>
                <w:ilvl w:val="0"/>
                <w:numId w:val="45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用户密码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，调用Web接口</w:t>
            </w:r>
            <w:r w:rsidRPr="00707D0C">
              <w:rPr>
                <w:rFonts w:asciiTheme="minorEastAsia" w:eastAsiaTheme="minorEastAsia" w:hAnsiTheme="minorEastAsia" w:cs="新宋体"/>
                <w:color w:val="000000"/>
                <w:sz w:val="19"/>
                <w:szCs w:val="19"/>
                <w:highlight w:val="white"/>
              </w:rPr>
              <w:t>Logout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913190" w:rsidRPr="00707D0C" w:rsidRDefault="00913190" w:rsidP="000D793E">
            <w:pPr>
              <w:pStyle w:val="afa"/>
              <w:numPr>
                <w:ilvl w:val="0"/>
                <w:numId w:val="45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Web接收请求后，校验用户ID、用户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密码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，并返回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结果；</w:t>
            </w:r>
          </w:p>
          <w:p w:rsidR="00913190" w:rsidRPr="00707D0C" w:rsidRDefault="00913190" w:rsidP="00913190">
            <w:pPr>
              <w:suppressAutoHyphens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3190" w:rsidRPr="00707D0C" w:rsidRDefault="00913190" w:rsidP="003C1096">
            <w:pPr>
              <w:pStyle w:val="afa"/>
              <w:suppressAutoHyphens/>
              <w:ind w:left="987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返回结果</w:t>
            </w: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913190" w:rsidRPr="00707D0C" w:rsidRDefault="00913190" w:rsidP="000D793E">
            <w:pPr>
              <w:pStyle w:val="afa"/>
              <w:numPr>
                <w:ilvl w:val="0"/>
                <w:numId w:val="47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结果为</w:t>
            </w:r>
            <w:proofErr w:type="spellStart"/>
            <w:r w:rsidRPr="00707D0C">
              <w:rPr>
                <w:rFonts w:asciiTheme="minorEastAsia" w:eastAsiaTheme="minorEastAsia" w:hAnsiTheme="minorEastAsia" w:cs="新宋体"/>
                <w:iCs/>
                <w:sz w:val="21"/>
                <w:szCs w:val="21"/>
                <w:highlight w:val="white"/>
              </w:rPr>
              <w:t>Json</w:t>
            </w:r>
            <w:proofErr w:type="spellEnd"/>
            <w:r w:rsidRPr="00707D0C">
              <w:rPr>
                <w:rFonts w:asciiTheme="minorEastAsia" w:eastAsiaTheme="minorEastAsia" w:hAnsiTheme="minorEastAsia" w:cs="新宋体"/>
                <w:iCs/>
                <w:sz w:val="21"/>
                <w:szCs w:val="21"/>
              </w:rPr>
              <w:t xml:space="preserve"> </w:t>
            </w:r>
            <w:r w:rsidRPr="00707D0C">
              <w:rPr>
                <w:rFonts w:asciiTheme="minorEastAsia" w:eastAsiaTheme="minorEastAsia" w:hAnsiTheme="minorEastAsia" w:cs="新宋体" w:hint="eastAsia"/>
                <w:iCs/>
                <w:sz w:val="21"/>
                <w:szCs w:val="21"/>
              </w:rPr>
              <w:t>格式;</w:t>
            </w:r>
          </w:p>
          <w:p w:rsidR="00913190" w:rsidRPr="00707D0C" w:rsidRDefault="00913190" w:rsidP="000D793E">
            <w:pPr>
              <w:pStyle w:val="afa"/>
              <w:numPr>
                <w:ilvl w:val="0"/>
                <w:numId w:val="47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正常返回：</w:t>
            </w:r>
          </w:p>
          <w:p w:rsidR="00913190" w:rsidRPr="00707D0C" w:rsidRDefault="000E43C1" w:rsidP="000E43C1">
            <w:pPr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{\"Success\":true,\"</w:t>
            </w:r>
            <w:proofErr w:type="spellStart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\":\"登出成功\",\"Data\":null}</w:t>
            </w:r>
          </w:p>
          <w:p w:rsidR="00913190" w:rsidRPr="00707D0C" w:rsidRDefault="00913190" w:rsidP="000D793E">
            <w:pPr>
              <w:pStyle w:val="afa"/>
              <w:numPr>
                <w:ilvl w:val="0"/>
                <w:numId w:val="47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转换错误返回：</w:t>
            </w:r>
          </w:p>
          <w:p w:rsidR="00913190" w:rsidRPr="00707D0C" w:rsidRDefault="000E43C1" w:rsidP="000E43C1">
            <w:pPr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{\"Success\":false,\"</w:t>
            </w:r>
            <w:proofErr w:type="spellStart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\":\"[admin] 认证信息已过期，请再次登录\",\"Data\":null}</w:t>
            </w:r>
          </w:p>
          <w:p w:rsidR="000E43C1" w:rsidRPr="00707D0C" w:rsidRDefault="000E43C1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Success</w:t>
            </w: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：表示调用是否成功；只有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true、false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：结果</w:t>
            </w:r>
            <w:r w:rsidRPr="00707D0C">
              <w:rPr>
                <w:rFonts w:asciiTheme="minorEastAsia" w:eastAsiaTheme="minorEastAsia" w:hAnsiTheme="minorEastAsia"/>
                <w:sz w:val="21"/>
                <w:szCs w:val="21"/>
              </w:rPr>
              <w:t>提示信息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Data：结果数据对象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异常处理：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913190" w:rsidRPr="00707D0C" w:rsidTr="003C1096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函数名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913190" w:rsidRPr="00707D0C" w:rsidTr="003C1096">
        <w:trPr>
          <w:trHeight w:val="360"/>
        </w:trPr>
        <w:tc>
          <w:tcPr>
            <w:tcW w:w="9639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  <w:t>接口规格</w:t>
            </w:r>
          </w:p>
        </w:tc>
      </w:tr>
      <w:tr w:rsidR="00913190" w:rsidRPr="00707D0C" w:rsidTr="003C1096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字段名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层级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数据类型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长度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是否</w:t>
            </w:r>
          </w:p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必输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输入参数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707D0C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UserName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用户ID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设备管理员在接入MES系统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前</w:t>
            </w: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，可以根据设备属性</w:t>
            </w:r>
            <w:proofErr w:type="gramStart"/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先维护</w:t>
            </w:r>
            <w:proofErr w:type="gramEnd"/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设备台账信息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再在MES系统中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为</w:t>
            </w: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设备申请一个专用的设备账号</w:t>
            </w: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用户密码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707D0C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DataSetID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proofErr w:type="gramStart"/>
            <w:r w:rsidRPr="00707D0C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账套</w:t>
            </w:r>
            <w:proofErr w:type="gramEnd"/>
            <w:r w:rsidRPr="00707D0C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当存在</w:t>
            </w:r>
            <w:proofErr w:type="gramStart"/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多个账套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时</w:t>
            </w:r>
            <w:proofErr w:type="gramEnd"/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，用户可以指定登录</w:t>
            </w:r>
            <w:proofErr w:type="gramStart"/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的</w:t>
            </w: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账套</w:t>
            </w:r>
            <w:proofErr w:type="gramEnd"/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ID和对应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数据库</w:t>
            </w: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名称</w:t>
            </w: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</w:pPr>
            <w:proofErr w:type="spellStart"/>
            <w:r w:rsidRPr="00707D0C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DataSetDBName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gramStart"/>
            <w:r w:rsidRPr="00707D0C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账套对应</w:t>
            </w:r>
            <w:proofErr w:type="gramEnd"/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数据库</w:t>
            </w:r>
            <w:r w:rsidRPr="00707D0C"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名称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返回信息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Success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返回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结果：true/false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128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错误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提示信息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</w:pPr>
            <w:r w:rsidRPr="00707D0C"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Object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结果</w:t>
            </w:r>
            <w:r w:rsidRPr="00707D0C">
              <w:rPr>
                <w:rFonts w:asciiTheme="minorEastAsia" w:eastAsiaTheme="minorEastAsia" w:hAnsiTheme="minorEastAsia" w:cs="宋体"/>
                <w:sz w:val="21"/>
                <w:szCs w:val="21"/>
              </w:rPr>
              <w:t>数据</w:t>
            </w:r>
            <w:r w:rsidRPr="00707D0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对象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13190" w:rsidRPr="00707D0C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913190" w:rsidRPr="00707D0C" w:rsidRDefault="00913190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</w:tbl>
    <w:p w:rsidR="00913190" w:rsidRDefault="00913190" w:rsidP="00045D5D">
      <w:pPr>
        <w:pStyle w:val="31"/>
      </w:pPr>
      <w:r>
        <w:rPr>
          <w:rFonts w:hint="eastAsia"/>
        </w:rPr>
        <w:t xml:space="preserve"> 调用例子</w:t>
      </w:r>
    </w:p>
    <w:p w:rsidR="00913190" w:rsidRDefault="00913190" w:rsidP="000D793E">
      <w:pPr>
        <w:pStyle w:val="DTNormal"/>
        <w:numPr>
          <w:ilvl w:val="0"/>
          <w:numId w:val="44"/>
        </w:numPr>
      </w:pPr>
      <w:r w:rsidRPr="00CD3587">
        <w:rPr>
          <w:rFonts w:hint="eastAsia"/>
        </w:rPr>
        <w:t>正常：</w:t>
      </w:r>
    </w:p>
    <w:p w:rsidR="00913190" w:rsidRDefault="000E43C1" w:rsidP="000E43C1">
      <w:pPr>
        <w:pStyle w:val="DTNormal"/>
      </w:pPr>
      <w:r>
        <w:rPr>
          <w:noProof/>
        </w:rPr>
        <w:drawing>
          <wp:inline distT="0" distB="0" distL="0" distR="0" wp14:anchorId="25783939" wp14:editId="10381760">
            <wp:extent cx="5953125" cy="216852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90" w:rsidRDefault="00913190" w:rsidP="000D793E">
      <w:pPr>
        <w:pStyle w:val="DTNormal"/>
        <w:numPr>
          <w:ilvl w:val="0"/>
          <w:numId w:val="44"/>
        </w:numPr>
      </w:pPr>
      <w:r>
        <w:rPr>
          <w:rFonts w:hint="eastAsia"/>
        </w:rPr>
        <w:t>异常：</w:t>
      </w:r>
    </w:p>
    <w:p w:rsidR="000E43C1" w:rsidRDefault="000E43C1" w:rsidP="000E43C1">
      <w:pPr>
        <w:pStyle w:val="DTNormal"/>
      </w:pPr>
      <w:r>
        <w:rPr>
          <w:noProof/>
        </w:rPr>
        <w:drawing>
          <wp:inline distT="0" distB="0" distL="0" distR="0" wp14:anchorId="52E58548" wp14:editId="4A36F8F7">
            <wp:extent cx="5953125" cy="210058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90" w:rsidRDefault="00913190" w:rsidP="000E43C1">
      <w:pPr>
        <w:pStyle w:val="DTNormal"/>
      </w:pPr>
    </w:p>
    <w:p w:rsidR="00766BF2" w:rsidRPr="004467ED" w:rsidRDefault="00766BF2" w:rsidP="00766BF2">
      <w:pPr>
        <w:pStyle w:val="22"/>
      </w:pPr>
      <w:r>
        <w:rPr>
          <w:rFonts w:hint="eastAsia"/>
        </w:rPr>
        <w:t>自动过站接口</w:t>
      </w:r>
    </w:p>
    <w:p w:rsidR="00766BF2" w:rsidRPr="004467ED" w:rsidRDefault="00766BF2" w:rsidP="00766BF2">
      <w:pPr>
        <w:pStyle w:val="31"/>
      </w:pPr>
      <w:r>
        <w:rPr>
          <w:rFonts w:hint="eastAsia"/>
        </w:rPr>
        <w:t>自动过站接口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82"/>
        <w:gridCol w:w="425"/>
        <w:gridCol w:w="1134"/>
        <w:gridCol w:w="567"/>
        <w:gridCol w:w="290"/>
        <w:gridCol w:w="1411"/>
        <w:gridCol w:w="565"/>
        <w:gridCol w:w="311"/>
        <w:gridCol w:w="3054"/>
      </w:tblGrid>
      <w:tr w:rsidR="00766BF2" w:rsidRPr="008A7B88" w:rsidTr="003C1096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接口编号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84682C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PassStationCheck</w:t>
            </w:r>
            <w:proofErr w:type="spellEnd"/>
          </w:p>
        </w:tc>
      </w:tr>
      <w:tr w:rsidR="00766BF2" w:rsidRPr="008A7B88" w:rsidTr="003C1096">
        <w:trPr>
          <w:trHeight w:val="411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接口函数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84682C" w:rsidP="0084682C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PassStationCheck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Account,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BarCode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ActionID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CheckType,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TerminalID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EquipmentID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766BF2" w:rsidRPr="008A7B88" w:rsidTr="003C1096">
        <w:trPr>
          <w:trHeight w:val="416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接口名称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84682C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新宋体" w:hint="eastAsia"/>
                <w:color w:val="000000"/>
                <w:sz w:val="21"/>
                <w:szCs w:val="21"/>
              </w:rPr>
              <w:t>自动</w:t>
            </w:r>
            <w:r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过站</w:t>
            </w:r>
          </w:p>
        </w:tc>
      </w:tr>
      <w:tr w:rsidR="00766BF2" w:rsidRPr="008A7B88" w:rsidTr="003C1096">
        <w:trPr>
          <w:trHeight w:val="550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相关系统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ES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接口方向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设备</w:t>
            </w:r>
            <w:r w:rsidRPr="008A7B88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-&gt;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MES</w:t>
            </w:r>
          </w:p>
        </w:tc>
      </w:tr>
      <w:tr w:rsidR="00766BF2" w:rsidRPr="008A7B88" w:rsidTr="003C1096">
        <w:trPr>
          <w:trHeight w:val="57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接口类型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同步</w:t>
            </w: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接口频率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实时</w:t>
            </w:r>
          </w:p>
        </w:tc>
      </w:tr>
      <w:tr w:rsidR="00766BF2" w:rsidRPr="008A7B88" w:rsidTr="003C1096">
        <w:trPr>
          <w:trHeight w:val="409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增量/全量</w:t>
            </w:r>
          </w:p>
        </w:tc>
        <w:tc>
          <w:tcPr>
            <w:tcW w:w="24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调用类型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即时执行</w:t>
            </w:r>
          </w:p>
        </w:tc>
      </w:tr>
      <w:tr w:rsidR="00766BF2" w:rsidRPr="008A7B88" w:rsidTr="003C1096">
        <w:trPr>
          <w:trHeight w:val="65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接口方式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WCF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（.Net </w:t>
            </w: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WebService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766BF2" w:rsidRPr="008A7B88" w:rsidTr="003C1096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接口描述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背景描述：</w:t>
            </w:r>
          </w:p>
          <w:p w:rsidR="00766BF2" w:rsidRPr="008A7B88" w:rsidRDefault="00766BF2" w:rsidP="003C109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通过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84682C">
              <w:rPr>
                <w:rFonts w:asciiTheme="minorEastAsia" w:eastAsiaTheme="minorEastAsia" w:hAnsiTheme="minorEastAsia" w:hint="eastAsia"/>
                <w:sz w:val="21"/>
                <w:szCs w:val="21"/>
              </w:rPr>
              <w:t>条码、</w:t>
            </w:r>
            <w:r w:rsidR="0084682C">
              <w:rPr>
                <w:rFonts w:asciiTheme="minorEastAsia" w:eastAsiaTheme="minorEastAsia" w:hAnsiTheme="minorEastAsia"/>
                <w:sz w:val="21"/>
                <w:szCs w:val="21"/>
              </w:rPr>
              <w:t>检测类型、</w:t>
            </w:r>
            <w:r w:rsidR="0084682C">
              <w:rPr>
                <w:rFonts w:asciiTheme="minorEastAsia" w:eastAsiaTheme="minorEastAsia" w:hAnsiTheme="minorEastAsia" w:hint="eastAsia"/>
                <w:sz w:val="21"/>
                <w:szCs w:val="21"/>
              </w:rPr>
              <w:t>工站</w:t>
            </w:r>
            <w:r w:rsidR="0084682C">
              <w:rPr>
                <w:rFonts w:asciiTheme="minorEastAsia" w:eastAsiaTheme="minorEastAsia" w:hAnsiTheme="minorEastAsia"/>
                <w:sz w:val="21"/>
                <w:szCs w:val="21"/>
              </w:rPr>
              <w:t>ID、设备编号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="0084682C">
              <w:rPr>
                <w:rFonts w:asciiTheme="minorEastAsia" w:eastAsiaTheme="minorEastAsia" w:hAnsiTheme="minorEastAsia" w:hint="eastAsia"/>
                <w:sz w:val="21"/>
                <w:szCs w:val="21"/>
              </w:rPr>
              <w:t>调用</w:t>
            </w:r>
            <w:r w:rsidR="0084682C">
              <w:rPr>
                <w:rFonts w:asciiTheme="minorEastAsia" w:eastAsiaTheme="minorEastAsia" w:hAnsiTheme="minorEastAsia"/>
                <w:sz w:val="21"/>
                <w:szCs w:val="21"/>
              </w:rPr>
              <w:t>接口，Web根据检测类型</w:t>
            </w:r>
            <w:r w:rsidR="0084682C"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</w:t>
            </w:r>
            <w:r w:rsidR="0084682C">
              <w:rPr>
                <w:rFonts w:asciiTheme="minorEastAsia" w:eastAsiaTheme="minorEastAsia" w:hAnsiTheme="minorEastAsia"/>
                <w:sz w:val="21"/>
                <w:szCs w:val="21"/>
              </w:rPr>
              <w:t>校验，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并将</w:t>
            </w:r>
            <w:r w:rsidR="0084682C">
              <w:rPr>
                <w:rFonts w:asciiTheme="minorEastAsia" w:eastAsiaTheme="minorEastAsia" w:hAnsiTheme="minorEastAsia" w:hint="eastAsia"/>
                <w:sz w:val="21"/>
                <w:szCs w:val="21"/>
              </w:rPr>
              <w:t>校验</w:t>
            </w:r>
            <w:r w:rsidR="0084682C">
              <w:rPr>
                <w:rFonts w:asciiTheme="minorEastAsia" w:eastAsiaTheme="minorEastAsia" w:hAnsiTheme="minor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已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URL(</w:t>
            </w:r>
            <w:r w:rsidRPr="008A7B8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测试接口</w:t>
            </w: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):</w:t>
            </w:r>
          </w:p>
          <w:p w:rsidR="00766BF2" w:rsidRDefault="003C1096" w:rsidP="0009551D">
            <w:pPr>
              <w:ind w:firstLineChars="200" w:firstLine="480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4" w:history="1">
              <w:r w:rsidR="0009551D" w:rsidRPr="00566742">
                <w:rPr>
                  <w:rStyle w:val="a8"/>
                  <w:rFonts w:asciiTheme="minorEastAsia" w:eastAsiaTheme="minorEastAsia" w:hAnsiTheme="minorEastAsia"/>
                  <w:sz w:val="21"/>
                  <w:szCs w:val="21"/>
                </w:rPr>
                <w:t>http://10.62.170.2:9091/ExpandingBusinessService.svc</w:t>
              </w:r>
            </w:hyperlink>
          </w:p>
          <w:p w:rsidR="0009551D" w:rsidRPr="008A7B88" w:rsidRDefault="0009551D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逻辑步骤：</w:t>
            </w:r>
          </w:p>
          <w:p w:rsidR="00766BF2" w:rsidRPr="008A7B88" w:rsidRDefault="00766BF2" w:rsidP="000D793E">
            <w:pPr>
              <w:pStyle w:val="afa"/>
              <w:numPr>
                <w:ilvl w:val="0"/>
                <w:numId w:val="46"/>
              </w:numPr>
              <w:suppressAutoHyphens/>
              <w:ind w:left="469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</w:t>
            </w:r>
            <w:r w:rsidR="008F71A8" w:rsidRPr="008A7B88"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  <w:r w:rsidR="008F71A8"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8F71A8">
              <w:rPr>
                <w:rFonts w:asciiTheme="minorEastAsia" w:eastAsiaTheme="minorEastAsia" w:hAnsiTheme="minorEastAsia" w:hint="eastAsia"/>
                <w:sz w:val="21"/>
                <w:szCs w:val="21"/>
              </w:rPr>
              <w:t>条码、</w:t>
            </w:r>
            <w:r w:rsidR="008F71A8">
              <w:rPr>
                <w:rFonts w:asciiTheme="minorEastAsia" w:eastAsiaTheme="minorEastAsia" w:hAnsiTheme="minorEastAsia"/>
                <w:sz w:val="21"/>
                <w:szCs w:val="21"/>
              </w:rPr>
              <w:t>检测类型、</w:t>
            </w:r>
            <w:r w:rsidR="008F71A8">
              <w:rPr>
                <w:rFonts w:asciiTheme="minorEastAsia" w:eastAsiaTheme="minorEastAsia" w:hAnsiTheme="minorEastAsia" w:hint="eastAsia"/>
                <w:sz w:val="21"/>
                <w:szCs w:val="21"/>
              </w:rPr>
              <w:t>工站</w:t>
            </w:r>
            <w:r w:rsidR="008F71A8">
              <w:rPr>
                <w:rFonts w:asciiTheme="minorEastAsia" w:eastAsiaTheme="minorEastAsia" w:hAnsiTheme="minorEastAsia"/>
                <w:sz w:val="21"/>
                <w:szCs w:val="21"/>
              </w:rPr>
              <w:t>ID、设备编号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，调用Web接口</w:t>
            </w:r>
            <w:proofErr w:type="spellStart"/>
            <w:r w:rsidR="008F71A8"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PassStationCheck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766BF2" w:rsidRDefault="00766BF2" w:rsidP="000D793E">
            <w:pPr>
              <w:pStyle w:val="afa"/>
              <w:numPr>
                <w:ilvl w:val="0"/>
                <w:numId w:val="46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1A8">
              <w:rPr>
                <w:rFonts w:asciiTheme="minorEastAsia" w:eastAsiaTheme="minorEastAsia" w:hAnsiTheme="minorEastAsia" w:hint="eastAsia"/>
                <w:sz w:val="21"/>
                <w:szCs w:val="21"/>
              </w:rPr>
              <w:t>Web接收请求后，校验用户ID是否已</w:t>
            </w:r>
            <w:r w:rsidRPr="008F71A8">
              <w:rPr>
                <w:rFonts w:asciiTheme="minorEastAsia" w:eastAsiaTheme="minorEastAsia" w:hAnsiTheme="minorEastAsia"/>
                <w:sz w:val="21"/>
                <w:szCs w:val="21"/>
              </w:rPr>
              <w:t>登录</w:t>
            </w:r>
            <w:r w:rsidRPr="008F71A8">
              <w:rPr>
                <w:rFonts w:asciiTheme="minorEastAsia" w:eastAsiaTheme="minorEastAsia" w:hAnsiTheme="minorEastAsia" w:hint="eastAsia"/>
                <w:sz w:val="21"/>
                <w:szCs w:val="21"/>
              </w:rPr>
              <w:t>，是否在有效期内</w:t>
            </w:r>
            <w:r w:rsidRPr="008F71A8">
              <w:rPr>
                <w:rFonts w:asciiTheme="minorEastAsia" w:eastAsiaTheme="minorEastAsia" w:hAnsiTheme="minorEastAsia"/>
                <w:sz w:val="21"/>
                <w:szCs w:val="21"/>
              </w:rPr>
              <w:t>；</w:t>
            </w:r>
          </w:p>
          <w:p w:rsidR="008F71A8" w:rsidRPr="008F71A8" w:rsidRDefault="008F71A8" w:rsidP="000D793E">
            <w:pPr>
              <w:pStyle w:val="afa"/>
              <w:numPr>
                <w:ilvl w:val="0"/>
                <w:numId w:val="46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配置的条码规则校验条码，符合要求继续下一步，不符合要求，返回信息提示；</w:t>
            </w:r>
          </w:p>
          <w:p w:rsidR="00766BF2" w:rsidRPr="008A7B88" w:rsidRDefault="00766BF2" w:rsidP="000D793E">
            <w:pPr>
              <w:pStyle w:val="afa"/>
              <w:numPr>
                <w:ilvl w:val="0"/>
                <w:numId w:val="46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1A8">
              <w:rPr>
                <w:rFonts w:asciiTheme="minorEastAsia" w:eastAsiaTheme="minorEastAsia" w:hAnsiTheme="minorEastAsia" w:hint="eastAsia"/>
                <w:sz w:val="21"/>
                <w:szCs w:val="21"/>
              </w:rPr>
              <w:t>Web</w:t>
            </w:r>
            <w:r w:rsidR="008F71A8" w:rsidRPr="008F71A8">
              <w:rPr>
                <w:rFonts w:asciiTheme="minorEastAsia" w:eastAsiaTheme="minorEastAsia" w:hAnsiTheme="minorEastAsia" w:hint="eastAsia"/>
                <w:sz w:val="21"/>
                <w:szCs w:val="21"/>
              </w:rPr>
              <w:t>调用存储</w:t>
            </w:r>
            <w:r w:rsidR="008F71A8" w:rsidRPr="008F71A8">
              <w:rPr>
                <w:rFonts w:asciiTheme="minorEastAsia" w:eastAsiaTheme="minorEastAsia" w:hAnsiTheme="minorEastAsia"/>
                <w:sz w:val="21"/>
                <w:szCs w:val="21"/>
              </w:rPr>
              <w:t>过程</w:t>
            </w:r>
            <w:proofErr w:type="spellStart"/>
            <w:r w:rsidR="008F71A8" w:rsidRPr="008F71A8"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  <w:t>sp_StationCrossingsaveData</w:t>
            </w:r>
            <w:proofErr w:type="spellEnd"/>
            <w:r w:rsidR="008F71A8">
              <w:rPr>
                <w:rFonts w:asciiTheme="minorEastAsia" w:eastAsiaTheme="minorEastAsia" w:hAnsiTheme="minorEastAsia" w:cs="新宋体" w:hint="eastAsia"/>
                <w:sz w:val="21"/>
                <w:szCs w:val="21"/>
              </w:rPr>
              <w:t>进行</w:t>
            </w:r>
            <w:r w:rsidR="008F71A8">
              <w:rPr>
                <w:rFonts w:asciiTheme="minorEastAsia" w:eastAsiaTheme="minorEastAsia" w:hAnsiTheme="minorEastAsia" w:cs="新宋体"/>
                <w:sz w:val="21"/>
                <w:szCs w:val="21"/>
              </w:rPr>
              <w:t>校验</w:t>
            </w:r>
            <w:r w:rsidR="00CA7946">
              <w:rPr>
                <w:rFonts w:asciiTheme="minorEastAsia" w:eastAsiaTheme="minorEastAsia" w:hAnsiTheme="minorEastAsia" w:cs="新宋体" w:hint="eastAsia"/>
                <w:sz w:val="21"/>
                <w:szCs w:val="21"/>
              </w:rPr>
              <w:t>，</w:t>
            </w:r>
            <w:r w:rsidR="00CA7946">
              <w:rPr>
                <w:rFonts w:asciiTheme="minorEastAsia" w:eastAsiaTheme="minorEastAsia" w:hAnsiTheme="minorEastAsia" w:cs="新宋体"/>
                <w:sz w:val="21"/>
                <w:szCs w:val="21"/>
              </w:rPr>
              <w:t>存储过程返回校验结果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766BF2" w:rsidRPr="008A7B88" w:rsidRDefault="00766BF2" w:rsidP="000D793E">
            <w:pPr>
              <w:pStyle w:val="afa"/>
              <w:numPr>
                <w:ilvl w:val="0"/>
                <w:numId w:val="46"/>
              </w:numPr>
              <w:suppressAutoHyphens/>
              <w:ind w:left="469" w:hanging="425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="00CA7946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结果以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返回；</w:t>
            </w:r>
          </w:p>
          <w:p w:rsidR="00766BF2" w:rsidRPr="008A7B88" w:rsidRDefault="00766BF2" w:rsidP="003C1096">
            <w:pPr>
              <w:pStyle w:val="afa"/>
              <w:suppressAutoHyphens/>
              <w:ind w:left="987"/>
              <w:textAlignment w:val="baseline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返回结果</w:t>
            </w: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766BF2" w:rsidRPr="008A7B88" w:rsidRDefault="00766BF2" w:rsidP="000D793E">
            <w:pPr>
              <w:pStyle w:val="afa"/>
              <w:numPr>
                <w:ilvl w:val="0"/>
                <w:numId w:val="43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结果为</w:t>
            </w:r>
            <w:proofErr w:type="spellStart"/>
            <w:r w:rsidRPr="008A7B88">
              <w:rPr>
                <w:rFonts w:asciiTheme="minorEastAsia" w:eastAsiaTheme="minorEastAsia" w:hAnsiTheme="minorEastAsia" w:cs="新宋体"/>
                <w:iCs/>
                <w:sz w:val="21"/>
                <w:szCs w:val="21"/>
                <w:highlight w:val="white"/>
              </w:rPr>
              <w:t>Json</w:t>
            </w:r>
            <w:proofErr w:type="spellEnd"/>
            <w:r w:rsidRPr="008A7B88">
              <w:rPr>
                <w:rFonts w:asciiTheme="minorEastAsia" w:eastAsiaTheme="minorEastAsia" w:hAnsiTheme="minorEastAsia" w:cs="新宋体"/>
                <w:iCs/>
                <w:sz w:val="21"/>
                <w:szCs w:val="21"/>
              </w:rPr>
              <w:t xml:space="preserve"> </w:t>
            </w:r>
            <w:r w:rsidRPr="008A7B88">
              <w:rPr>
                <w:rFonts w:asciiTheme="minorEastAsia" w:eastAsiaTheme="minorEastAsia" w:hAnsiTheme="minorEastAsia" w:cs="新宋体" w:hint="eastAsia"/>
                <w:iCs/>
                <w:sz w:val="21"/>
                <w:szCs w:val="21"/>
              </w:rPr>
              <w:t>格式;</w:t>
            </w:r>
          </w:p>
          <w:p w:rsidR="00766BF2" w:rsidRDefault="00766BF2" w:rsidP="000D793E">
            <w:pPr>
              <w:pStyle w:val="afa"/>
              <w:numPr>
                <w:ilvl w:val="0"/>
                <w:numId w:val="43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正常返回：</w:t>
            </w:r>
          </w:p>
          <w:p w:rsidR="002C6421" w:rsidRPr="008A7B88" w:rsidRDefault="002C6421" w:rsidP="002C6421">
            <w:pPr>
              <w:pStyle w:val="afa"/>
              <w:ind w:left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{"Success":true,"</w:t>
            </w:r>
            <w:proofErr w:type="spellStart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":"[CVG07C02FDSCA101957] 过站成功","Data":[{"BarCode":"CVG07C02FDSCA101957","CheckResult":"OK","CheckResultDesc":"Check Result is OK"}]}</w:t>
            </w:r>
          </w:p>
          <w:p w:rsidR="00766BF2" w:rsidRPr="008A7B88" w:rsidRDefault="00766BF2" w:rsidP="000D793E">
            <w:pPr>
              <w:pStyle w:val="afa"/>
              <w:numPr>
                <w:ilvl w:val="0"/>
                <w:numId w:val="43"/>
              </w:num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转换错误返回：</w:t>
            </w:r>
          </w:p>
          <w:p w:rsidR="00766BF2" w:rsidRPr="008A7B88" w:rsidRDefault="002C6421" w:rsidP="003C1096">
            <w:pPr>
              <w:pStyle w:val="afa"/>
              <w:ind w:left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{"Success":false,"</w:t>
            </w:r>
            <w:proofErr w:type="spellStart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":"[CVG07C02FDSCA101932] 过站失败,正负极盖板未绑定","</w:t>
            </w:r>
            <w:proofErr w:type="spellStart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Data":null</w:t>
            </w:r>
            <w:proofErr w:type="spellEnd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Success</w:t>
            </w: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：表示调用是否成功；只有</w:t>
            </w:r>
            <w:r w:rsidRPr="008A7B88">
              <w:rPr>
                <w:rFonts w:asciiTheme="minorEastAsia" w:eastAsiaTheme="minorEastAsia" w:hAnsiTheme="minorEastAsia"/>
                <w:sz w:val="21"/>
                <w:szCs w:val="21"/>
              </w:rPr>
              <w:t>true、false</w:t>
            </w:r>
          </w:p>
          <w:p w:rsidR="00766BF2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提示信息</w:t>
            </w: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Data：结果数据对象</w:t>
            </w: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异常处理：</w:t>
            </w:r>
          </w:p>
          <w:p w:rsidR="00766BF2" w:rsidRPr="008A7B88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66BF2" w:rsidRPr="008A7B88" w:rsidTr="003C1096">
        <w:trPr>
          <w:trHeight w:val="73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函数名</w:t>
            </w:r>
          </w:p>
        </w:tc>
        <w:tc>
          <w:tcPr>
            <w:tcW w:w="77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766BF2" w:rsidRPr="008A7B88" w:rsidTr="003C1096">
        <w:trPr>
          <w:trHeight w:val="360"/>
        </w:trPr>
        <w:tc>
          <w:tcPr>
            <w:tcW w:w="9639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</w:rPr>
              <w:t>接口规格</w:t>
            </w:r>
          </w:p>
        </w:tc>
      </w:tr>
      <w:tr w:rsidR="00766BF2" w:rsidRPr="008A7B88" w:rsidTr="003C1096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字段名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层级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长度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是否</w:t>
            </w:r>
          </w:p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必输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输入参数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Account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用户ID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设备管理员在接入MES系统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前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，可以根据设备属性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先维护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lastRenderedPageBreak/>
              <w:t>设备台账信息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再在MES系统中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为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设备申请一个专用的设备账号</w:t>
            </w: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lastRenderedPageBreak/>
              <w:t>BarCode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条码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E026F3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6F3" w:rsidRDefault="00E026F3" w:rsidP="003C1096">
            <w:pP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ActionID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16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状态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当前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未使用，传入字符空即可</w:t>
            </w:r>
          </w:p>
        </w:tc>
      </w:tr>
      <w:tr w:rsidR="00E026F3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6F3" w:rsidRDefault="00E026F3" w:rsidP="003C1096">
            <w:pP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CheckType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16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检测</w:t>
            </w: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类型</w:t>
            </w: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来自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数据字典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，类型值=3</w:t>
            </w:r>
          </w:p>
        </w:tc>
      </w:tr>
      <w:tr w:rsidR="00E026F3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6F3" w:rsidRDefault="00E026F3" w:rsidP="003C1096">
            <w:pP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TerminalID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16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工站</w:t>
            </w: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来自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数据字典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，类型值=5</w:t>
            </w:r>
          </w:p>
        </w:tc>
      </w:tr>
      <w:tr w:rsidR="00E026F3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6F3" w:rsidRDefault="00E026F3" w:rsidP="003C1096">
            <w:pP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EquipmentID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16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设备</w:t>
            </w: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编号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Default="00E026F3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E026F3" w:rsidRPr="008A7B88" w:rsidRDefault="00E026F3" w:rsidP="00E026F3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来自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设备台账，先需要根据设备信息维护好设备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台账</w:t>
            </w: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返回信息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Success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 w:rsidRPr="008A7B8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返回</w:t>
            </w: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结果：true/false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proofErr w:type="spellStart"/>
            <w:r w:rsidRPr="008A7B88">
              <w:rPr>
                <w:rFonts w:asciiTheme="minorEastAsia" w:eastAsiaTheme="minorEastAsia" w:hAnsiTheme="minorEastAsia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128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8A7B8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错误</w:t>
            </w:r>
            <w:r w:rsidRPr="008A7B88">
              <w:rPr>
                <w:rFonts w:asciiTheme="minorEastAsia" w:eastAsiaTheme="minorEastAsia" w:hAnsiTheme="minorEastAsia" w:cs="宋体"/>
                <w:sz w:val="21"/>
                <w:szCs w:val="21"/>
              </w:rPr>
              <w:t>提示信息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新宋体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Object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结果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对象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BarCode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C9391B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32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条码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CheckResult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C9391B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检测结果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7400C3" w:rsidRDefault="00C9391B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2C6421">
              <w:rPr>
                <w:rFonts w:asciiTheme="minorEastAsia" w:eastAsiaTheme="minorEastAsia" w:hAnsiTheme="minorEastAsia" w:hint="eastAsia"/>
                <w:sz w:val="21"/>
                <w:szCs w:val="21"/>
              </w:rPr>
              <w:t>CheckResultDesc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 w:hint="eastAsia"/>
                <w:sz w:val="21"/>
                <w:szCs w:val="21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C9391B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 Unicode MS"/>
                <w:sz w:val="21"/>
                <w:szCs w:val="21"/>
              </w:rPr>
              <w:t>128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C9391B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检测结果</w:t>
            </w: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说明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766BF2" w:rsidRPr="008A7B88" w:rsidTr="003C1096">
        <w:trPr>
          <w:trHeight w:val="39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766BF2" w:rsidRPr="0090016F" w:rsidRDefault="00766BF2" w:rsidP="003C109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13" w:type="dxa"/>
            </w:tcMar>
            <w:vAlign w:val="center"/>
          </w:tcPr>
          <w:p w:rsidR="00766BF2" w:rsidRPr="008A7B88" w:rsidRDefault="00766BF2" w:rsidP="003C1096">
            <w:pPr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</w:tbl>
    <w:p w:rsidR="00766BF2" w:rsidRDefault="00766BF2" w:rsidP="00766BF2">
      <w:pPr>
        <w:pStyle w:val="31"/>
      </w:pPr>
      <w:r>
        <w:rPr>
          <w:rFonts w:hint="eastAsia"/>
        </w:rPr>
        <w:t xml:space="preserve"> 调用例子</w:t>
      </w:r>
    </w:p>
    <w:p w:rsidR="00766BF2" w:rsidRDefault="00766BF2" w:rsidP="000D793E">
      <w:pPr>
        <w:pStyle w:val="DTNormal"/>
        <w:numPr>
          <w:ilvl w:val="0"/>
          <w:numId w:val="44"/>
        </w:numPr>
      </w:pPr>
      <w:r w:rsidRPr="00CD3587">
        <w:rPr>
          <w:rFonts w:hint="eastAsia"/>
        </w:rPr>
        <w:t>正常：</w:t>
      </w:r>
    </w:p>
    <w:p w:rsidR="00766BF2" w:rsidRDefault="002C6421" w:rsidP="00766BF2">
      <w:pPr>
        <w:pStyle w:val="DTNormal"/>
      </w:pPr>
      <w:r>
        <w:rPr>
          <w:noProof/>
        </w:rPr>
        <w:drawing>
          <wp:inline distT="0" distB="0" distL="0" distR="0" wp14:anchorId="2E261633" wp14:editId="00EC7EB2">
            <wp:extent cx="6189345" cy="21342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F2" w:rsidRDefault="00766BF2" w:rsidP="000D793E">
      <w:pPr>
        <w:pStyle w:val="DTNormal"/>
        <w:numPr>
          <w:ilvl w:val="0"/>
          <w:numId w:val="44"/>
        </w:numPr>
      </w:pPr>
      <w:r>
        <w:rPr>
          <w:rFonts w:hint="eastAsia"/>
        </w:rPr>
        <w:t>异常：</w:t>
      </w:r>
    </w:p>
    <w:p w:rsidR="00766BF2" w:rsidRDefault="002C6421" w:rsidP="00766BF2">
      <w:pPr>
        <w:pStyle w:val="DTNormal"/>
      </w:pPr>
      <w:r>
        <w:rPr>
          <w:noProof/>
        </w:rPr>
        <w:lastRenderedPageBreak/>
        <w:drawing>
          <wp:inline distT="0" distB="0" distL="0" distR="0" wp14:anchorId="0E92313A" wp14:editId="4E098A6E">
            <wp:extent cx="6189345" cy="234251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F2" w:rsidRDefault="00766BF2" w:rsidP="00766BF2">
      <w:pPr>
        <w:pStyle w:val="DTNormal"/>
      </w:pPr>
    </w:p>
    <w:p w:rsidR="00913190" w:rsidRDefault="00913190" w:rsidP="000E43C1">
      <w:pPr>
        <w:pStyle w:val="DTNormal"/>
      </w:pPr>
    </w:p>
    <w:p w:rsidR="00766BF2" w:rsidRPr="00CD3587" w:rsidRDefault="00766BF2" w:rsidP="000E43C1">
      <w:pPr>
        <w:pStyle w:val="DTNormal"/>
      </w:pPr>
    </w:p>
    <w:bookmarkEnd w:id="3"/>
    <w:p w:rsidR="0095138E" w:rsidRDefault="0041654C" w:rsidP="00045D5D">
      <w:pPr>
        <w:pStyle w:val="22"/>
      </w:pPr>
      <w:r>
        <w:rPr>
          <w:rFonts w:hint="eastAsia"/>
        </w:rPr>
        <w:t>其他</w:t>
      </w:r>
    </w:p>
    <w:p w:rsidR="003E5CE8" w:rsidRDefault="003E5CE8" w:rsidP="000D793E">
      <w:pPr>
        <w:pStyle w:val="afa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宋体" w:eastAsia="宋体" w:hAnsi="Lucida Console" w:cs="宋体"/>
          <w:sz w:val="20"/>
          <w:szCs w:val="20"/>
          <w:lang w:val="zh-CN"/>
        </w:rPr>
      </w:pPr>
      <w:r>
        <w:rPr>
          <w:rFonts w:ascii="宋体" w:eastAsia="宋体" w:hAnsi="Lucida Console" w:cs="宋体" w:hint="eastAsia"/>
          <w:sz w:val="20"/>
          <w:szCs w:val="20"/>
          <w:lang w:val="zh-CN"/>
        </w:rPr>
        <w:t>调用</w:t>
      </w:r>
      <w:r>
        <w:rPr>
          <w:rFonts w:ascii="宋体" w:eastAsia="宋体" w:hAnsi="Lucida Console" w:cs="宋体"/>
          <w:sz w:val="20"/>
          <w:szCs w:val="20"/>
          <w:lang w:val="zh-CN"/>
        </w:rPr>
        <w:t>方式，可以直接引用转换后的cs文件；</w:t>
      </w:r>
    </w:p>
    <w:p w:rsidR="00601B92" w:rsidRDefault="00143D17" w:rsidP="000D793E">
      <w:pPr>
        <w:pStyle w:val="afa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宋体" w:eastAsia="宋体" w:hAnsi="Lucida Console" w:cs="宋体"/>
          <w:sz w:val="20"/>
          <w:szCs w:val="20"/>
          <w:lang w:val="zh-CN"/>
        </w:rPr>
      </w:pPr>
      <w:r>
        <w:rPr>
          <w:rFonts w:ascii="宋体" w:eastAsia="宋体" w:hAnsi="Lucida Console" w:cs="宋体" w:hint="eastAsia"/>
          <w:sz w:val="20"/>
          <w:szCs w:val="20"/>
          <w:lang w:val="zh-CN"/>
        </w:rPr>
        <w:t>条码</w:t>
      </w:r>
      <w:r>
        <w:rPr>
          <w:rFonts w:ascii="宋体" w:eastAsia="宋体" w:hAnsi="Lucida Console" w:cs="宋体"/>
          <w:sz w:val="20"/>
          <w:szCs w:val="20"/>
          <w:lang w:val="zh-CN"/>
        </w:rPr>
        <w:t>规则</w:t>
      </w:r>
    </w:p>
    <w:p w:rsidR="00143D17" w:rsidRPr="0041654C" w:rsidRDefault="00143D17" w:rsidP="00143D17">
      <w:pPr>
        <w:pStyle w:val="afa"/>
        <w:widowControl w:val="0"/>
        <w:autoSpaceDE w:val="0"/>
        <w:autoSpaceDN w:val="0"/>
        <w:adjustRightInd w:val="0"/>
        <w:ind w:left="1413"/>
        <w:rPr>
          <w:rFonts w:ascii="宋体" w:eastAsia="宋体" w:hAnsi="Lucida Console" w:cs="宋体"/>
          <w:sz w:val="20"/>
          <w:szCs w:val="20"/>
          <w:lang w:val="zh-CN"/>
        </w:rPr>
      </w:pPr>
    </w:p>
    <w:p w:rsidR="00601B92" w:rsidRDefault="00601B92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 w:hint="eastAsia"/>
          <w:sz w:val="20"/>
          <w:szCs w:val="20"/>
          <w:lang w:val="zh-CN"/>
        </w:rPr>
      </w:pPr>
    </w:p>
    <w:p w:rsidR="00601B92" w:rsidRPr="00601B92" w:rsidRDefault="00601B92" w:rsidP="00601B92">
      <w:pPr>
        <w:widowControl w:val="0"/>
        <w:autoSpaceDE w:val="0"/>
        <w:autoSpaceDN w:val="0"/>
        <w:adjustRightInd w:val="0"/>
        <w:ind w:firstLineChars="638" w:firstLine="1276"/>
        <w:rPr>
          <w:rFonts w:ascii="宋体" w:eastAsia="宋体" w:hAnsi="Lucida Console" w:cs="宋体"/>
          <w:sz w:val="20"/>
          <w:szCs w:val="20"/>
          <w:lang w:val="zh-CN"/>
        </w:rPr>
      </w:pPr>
    </w:p>
    <w:p w:rsidR="003C1096" w:rsidRDefault="003C1096">
      <w:pPr>
        <w:pStyle w:val="1"/>
      </w:pPr>
      <w:r>
        <w:rPr>
          <w:rFonts w:hint="eastAsia"/>
        </w:rPr>
        <w:lastRenderedPageBreak/>
        <w:t>用</w:t>
      </w:r>
      <w:proofErr w:type="spellStart"/>
      <w:r>
        <w:t>Demo</w:t>
      </w:r>
      <w:r>
        <w:rPr>
          <w:rFonts w:hint="eastAsia"/>
        </w:rPr>
        <w:t>程序</w:t>
      </w:r>
      <w:r>
        <w:t>测试</w:t>
      </w:r>
      <w:proofErr w:type="spellEnd"/>
    </w:p>
    <w:p w:rsidR="003C1096" w:rsidRPr="003C1096" w:rsidRDefault="003C1096" w:rsidP="003C1096">
      <w:pPr>
        <w:rPr>
          <w:rFonts w:hint="eastAsia"/>
          <w:lang w:val="x-none"/>
        </w:rPr>
      </w:pPr>
    </w:p>
    <w:p w:rsidR="003C1096" w:rsidRDefault="003C1096" w:rsidP="003C1096">
      <w:pPr>
        <w:pStyle w:val="22"/>
      </w:pPr>
      <w:r>
        <w:rPr>
          <w:rFonts w:hint="eastAsia"/>
        </w:rPr>
        <w:t>第一步</w:t>
      </w:r>
      <w:r>
        <w:t>：用账号密码登入；</w:t>
      </w:r>
    </w:p>
    <w:p w:rsidR="00FE6BDC" w:rsidRDefault="00FE6BDC" w:rsidP="00FE6BDC">
      <w:pPr>
        <w:ind w:leftChars="200" w:left="480"/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5BA7AF59" wp14:editId="6C2E9CF3">
            <wp:extent cx="6189345" cy="323405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96" w:rsidRPr="003C1096" w:rsidRDefault="003C1096" w:rsidP="003C1096">
      <w:pPr>
        <w:ind w:leftChars="200" w:left="480"/>
        <w:rPr>
          <w:rFonts w:hint="eastAsia"/>
          <w:lang w:val="x-none"/>
        </w:rPr>
      </w:pPr>
    </w:p>
    <w:p w:rsidR="003C1096" w:rsidRDefault="003C1096" w:rsidP="003C1096">
      <w:pPr>
        <w:pStyle w:val="22"/>
      </w:pPr>
      <w:r>
        <w:rPr>
          <w:rFonts w:hint="eastAsia"/>
        </w:rPr>
        <w:t>第二步</w:t>
      </w:r>
      <w:r>
        <w:t>：过站测试</w:t>
      </w:r>
    </w:p>
    <w:p w:rsidR="00FE6BDC" w:rsidRPr="00FE6BDC" w:rsidRDefault="00FE6BDC" w:rsidP="00FE6BDC">
      <w:pPr>
        <w:rPr>
          <w:rFonts w:hint="eastAsia"/>
          <w:lang w:val="x-none"/>
        </w:rPr>
      </w:pPr>
      <w:bookmarkStart w:id="4" w:name="_GoBack"/>
      <w:bookmarkEnd w:id="4"/>
    </w:p>
    <w:p w:rsidR="003C1096" w:rsidRPr="003C1096" w:rsidRDefault="00F3621C" w:rsidP="00F3621C">
      <w:pPr>
        <w:ind w:leftChars="200" w:left="480"/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33B68679" wp14:editId="67734A00">
            <wp:extent cx="6189345" cy="323405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96" w:rsidRPr="003C1096" w:rsidSect="007769C7">
      <w:headerReference w:type="default" r:id="rId19"/>
      <w:footerReference w:type="default" r:id="rId20"/>
      <w:pgSz w:w="11907" w:h="16839" w:code="9"/>
      <w:pgMar w:top="1440" w:right="1080" w:bottom="1440" w:left="1080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BDD" w:rsidRDefault="000A6BDD">
      <w:r>
        <w:separator/>
      </w:r>
    </w:p>
    <w:p w:rsidR="000A6BDD" w:rsidRDefault="000A6BDD"/>
    <w:p w:rsidR="000A6BDD" w:rsidRDefault="000A6BDD" w:rsidP="00FF6C1F"/>
    <w:p w:rsidR="000A6BDD" w:rsidRDefault="000A6BDD" w:rsidP="00FF6C1F"/>
  </w:endnote>
  <w:endnote w:type="continuationSeparator" w:id="0">
    <w:p w:rsidR="000A6BDD" w:rsidRDefault="000A6BDD">
      <w:r>
        <w:continuationSeparator/>
      </w:r>
    </w:p>
    <w:p w:rsidR="000A6BDD" w:rsidRDefault="000A6BDD"/>
    <w:p w:rsidR="000A6BDD" w:rsidRDefault="000A6BDD" w:rsidP="00FF6C1F"/>
    <w:p w:rsidR="000A6BDD" w:rsidRDefault="000A6BDD" w:rsidP="00FF6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KTypeRegular">
    <w:charset w:val="01"/>
    <w:family w:val="roman"/>
    <w:pitch w:val="variable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 3"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swiss"/>
    <w:pitch w:val="variable"/>
    <w:sig w:usb0="B1002AFF" w:usb1="2BDFFCFB" w:usb2="00000016" w:usb3="00000000" w:csb0="003F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096" w:rsidRPr="00D87481" w:rsidRDefault="003C1096" w:rsidP="003E0C2C">
    <w:pPr>
      <w:pStyle w:val="ad"/>
      <w:pBdr>
        <w:top w:val="single" w:sz="4" w:space="9" w:color="auto"/>
      </w:pBdr>
      <w:jc w:val="center"/>
      <w:rPr>
        <w:sz w:val="18"/>
        <w:szCs w:val="20"/>
      </w:rPr>
    </w:pPr>
    <w:r w:rsidRPr="00D87481">
      <w:rPr>
        <w:rFonts w:hint="eastAsia"/>
        <w:snapToGrid w:val="0"/>
        <w:sz w:val="18"/>
        <w:szCs w:val="20"/>
      </w:rPr>
      <w:t>第</w:t>
    </w:r>
    <w:r w:rsidRPr="00D87481">
      <w:rPr>
        <w:snapToGrid w:val="0"/>
        <w:sz w:val="18"/>
        <w:szCs w:val="20"/>
      </w:rPr>
      <w:fldChar w:fldCharType="begin"/>
    </w:r>
    <w:r w:rsidRPr="00D87481">
      <w:rPr>
        <w:snapToGrid w:val="0"/>
        <w:sz w:val="18"/>
        <w:szCs w:val="20"/>
      </w:rPr>
      <w:instrText xml:space="preserve"> PAGE </w:instrText>
    </w:r>
    <w:r w:rsidRPr="00D87481">
      <w:rPr>
        <w:snapToGrid w:val="0"/>
        <w:sz w:val="18"/>
        <w:szCs w:val="20"/>
      </w:rPr>
      <w:fldChar w:fldCharType="separate"/>
    </w:r>
    <w:r w:rsidR="00575264">
      <w:rPr>
        <w:noProof/>
        <w:snapToGrid w:val="0"/>
        <w:sz w:val="18"/>
        <w:szCs w:val="20"/>
      </w:rPr>
      <w:t>15</w:t>
    </w:r>
    <w:r w:rsidRPr="00D87481">
      <w:rPr>
        <w:snapToGrid w:val="0"/>
        <w:sz w:val="18"/>
        <w:szCs w:val="20"/>
      </w:rPr>
      <w:fldChar w:fldCharType="end"/>
    </w:r>
    <w:r w:rsidRPr="00D87481">
      <w:rPr>
        <w:rFonts w:hint="eastAsia"/>
        <w:snapToGrid w:val="0"/>
        <w:sz w:val="18"/>
        <w:szCs w:val="20"/>
      </w:rPr>
      <w:t>页</w:t>
    </w:r>
    <w:r w:rsidRPr="00D87481">
      <w:rPr>
        <w:snapToGrid w:val="0"/>
        <w:sz w:val="18"/>
        <w:szCs w:val="20"/>
      </w:rPr>
      <w:t xml:space="preserve">  </w:t>
    </w:r>
    <w:r w:rsidRPr="00D87481">
      <w:rPr>
        <w:rFonts w:hint="eastAsia"/>
        <w:snapToGrid w:val="0"/>
        <w:sz w:val="18"/>
        <w:szCs w:val="20"/>
      </w:rPr>
      <w:t>共</w:t>
    </w:r>
    <w:r w:rsidRPr="00D87481">
      <w:rPr>
        <w:snapToGrid w:val="0"/>
        <w:sz w:val="18"/>
        <w:szCs w:val="20"/>
      </w:rPr>
      <w:fldChar w:fldCharType="begin"/>
    </w:r>
    <w:r w:rsidRPr="00D87481">
      <w:rPr>
        <w:snapToGrid w:val="0"/>
        <w:sz w:val="18"/>
        <w:szCs w:val="20"/>
      </w:rPr>
      <w:instrText xml:space="preserve"> NUMPAGES </w:instrText>
    </w:r>
    <w:r w:rsidRPr="00D87481">
      <w:rPr>
        <w:snapToGrid w:val="0"/>
        <w:sz w:val="18"/>
        <w:szCs w:val="20"/>
      </w:rPr>
      <w:fldChar w:fldCharType="separate"/>
    </w:r>
    <w:r w:rsidR="00575264">
      <w:rPr>
        <w:noProof/>
        <w:snapToGrid w:val="0"/>
        <w:sz w:val="18"/>
        <w:szCs w:val="20"/>
      </w:rPr>
      <w:t>15</w:t>
    </w:r>
    <w:r w:rsidRPr="00D87481">
      <w:rPr>
        <w:snapToGrid w:val="0"/>
        <w:sz w:val="18"/>
        <w:szCs w:val="20"/>
      </w:rPr>
      <w:fldChar w:fldCharType="end"/>
    </w:r>
    <w:r w:rsidRPr="00D87481">
      <w:rPr>
        <w:rFonts w:hint="eastAsia"/>
        <w:snapToGrid w:val="0"/>
        <w:sz w:val="18"/>
        <w:szCs w:val="20"/>
      </w:rPr>
      <w:t>页</w:t>
    </w:r>
  </w:p>
  <w:p w:rsidR="003C1096" w:rsidRPr="003E0C2C" w:rsidRDefault="003C1096" w:rsidP="003E0C2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BDD" w:rsidRDefault="000A6BDD">
      <w:r>
        <w:separator/>
      </w:r>
    </w:p>
    <w:p w:rsidR="000A6BDD" w:rsidRDefault="000A6BDD"/>
    <w:p w:rsidR="000A6BDD" w:rsidRDefault="000A6BDD" w:rsidP="00FF6C1F"/>
    <w:p w:rsidR="000A6BDD" w:rsidRDefault="000A6BDD" w:rsidP="00FF6C1F"/>
  </w:footnote>
  <w:footnote w:type="continuationSeparator" w:id="0">
    <w:p w:rsidR="000A6BDD" w:rsidRDefault="000A6BDD">
      <w:r>
        <w:continuationSeparator/>
      </w:r>
    </w:p>
    <w:p w:rsidR="000A6BDD" w:rsidRDefault="000A6BDD"/>
    <w:p w:rsidR="000A6BDD" w:rsidRDefault="000A6BDD" w:rsidP="00FF6C1F"/>
    <w:p w:rsidR="000A6BDD" w:rsidRDefault="000A6BDD" w:rsidP="00FF6C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096" w:rsidRPr="006D65B0" w:rsidRDefault="003C1096" w:rsidP="00CF0922">
    <w:pPr>
      <w:pStyle w:val="affa"/>
      <w:pBdr>
        <w:bottom w:val="single" w:sz="4" w:space="1" w:color="auto"/>
      </w:pBdr>
      <w:jc w:val="left"/>
      <w:rPr>
        <w:sz w:val="32"/>
      </w:rPr>
    </w:pPr>
    <w:r w:rsidRPr="00CF0922">
      <w:rPr>
        <w:noProof/>
      </w:rPr>
      <w:drawing>
        <wp:inline distT="0" distB="0" distL="0" distR="0" wp14:anchorId="141C05D1" wp14:editId="1217EBFC">
          <wp:extent cx="463137" cy="286281"/>
          <wp:effectExtent l="0" t="0" r="0" b="0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799" cy="2947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</w:t>
    </w:r>
    <w:r w:rsidRPr="00CF0922">
      <w:rPr>
        <w:rFonts w:hint="eastAsia"/>
        <w:noProof/>
      </w:rPr>
      <w:t>比亚迪第二事业部</w:t>
    </w:r>
    <w:r>
      <w:rPr>
        <w:noProof/>
      </w:rPr>
      <w:t xml:space="preserve">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360896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E2083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6EB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88D52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B760F6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C7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24C89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E546C"/>
    <w:lvl w:ilvl="0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>
    <w:nsid w:val="FFFFFF89"/>
    <w:multiLevelType w:val="singleLevel"/>
    <w:tmpl w:val="63E269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2D450C"/>
    <w:multiLevelType w:val="hybridMultilevel"/>
    <w:tmpl w:val="FFA2AD04"/>
    <w:lvl w:ilvl="0" w:tplc="2AC8C880">
      <w:start w:val="1"/>
      <w:numFmt w:val="bullet"/>
      <w:pStyle w:val="8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80A16D4"/>
    <w:multiLevelType w:val="multilevel"/>
    <w:tmpl w:val="02364D62"/>
    <w:numStyleLink w:val="List1"/>
  </w:abstractNum>
  <w:abstractNum w:abstractNumId="12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380417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6F74088"/>
    <w:multiLevelType w:val="multilevel"/>
    <w:tmpl w:val="63C616A6"/>
    <w:lvl w:ilvl="0">
      <w:start w:val="1"/>
      <w:numFmt w:val="decimal"/>
      <w:pStyle w:val="Cap1"/>
      <w:lvlText w:val="%1."/>
      <w:lvlJc w:val="left"/>
      <w:pPr>
        <w:tabs>
          <w:tab w:val="num" w:pos="425"/>
        </w:tabs>
        <w:ind w:left="425" w:hanging="425"/>
      </w:pPr>
      <w:rPr>
        <w:rFonts w:ascii="Arial" w:eastAsia="宋体" w:hAnsi="Arial" w:hint="eastAsia"/>
        <w:b/>
        <w:i w:val="0"/>
      </w:rPr>
    </w:lvl>
    <w:lvl w:ilvl="1">
      <w:start w:val="1"/>
      <w:numFmt w:val="decimal"/>
      <w:pStyle w:val="Cap2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77C207D"/>
    <w:multiLevelType w:val="hybridMultilevel"/>
    <w:tmpl w:val="6AC44FC6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6">
    <w:nsid w:val="18566052"/>
    <w:multiLevelType w:val="multilevel"/>
    <w:tmpl w:val="C30C362A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4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647" w:hanging="1080"/>
      </w:pPr>
    </w:lvl>
    <w:lvl w:ilvl="3">
      <w:start w:val="1"/>
      <w:numFmt w:val="decimal"/>
      <w:lvlText w:val="%1.%2.%3.%4"/>
      <w:lvlJc w:val="left"/>
      <w:pPr>
        <w:ind w:left="2007" w:hanging="1440"/>
      </w:pPr>
    </w:lvl>
    <w:lvl w:ilvl="4">
      <w:start w:val="1"/>
      <w:numFmt w:val="decimal"/>
      <w:lvlText w:val="%1.%2.%3.%4.%5"/>
      <w:lvlJc w:val="left"/>
      <w:pPr>
        <w:ind w:left="2007" w:hanging="1440"/>
      </w:pPr>
    </w:lvl>
    <w:lvl w:ilvl="5">
      <w:start w:val="1"/>
      <w:numFmt w:val="decimal"/>
      <w:lvlText w:val="%1.%2.%3.%4.%5.%6"/>
      <w:lvlJc w:val="left"/>
      <w:pPr>
        <w:ind w:left="2367" w:hanging="1800"/>
      </w:pPr>
    </w:lvl>
    <w:lvl w:ilvl="6">
      <w:start w:val="1"/>
      <w:numFmt w:val="decimal"/>
      <w:lvlText w:val="%1.%2.%3.%4.%5.%6.%7"/>
      <w:lvlJc w:val="left"/>
      <w:pPr>
        <w:ind w:left="2727" w:hanging="2160"/>
      </w:pPr>
    </w:lvl>
    <w:lvl w:ilvl="7">
      <w:start w:val="1"/>
      <w:numFmt w:val="decimal"/>
      <w:lvlText w:val="%1.%2.%3.%4.%5.%6.%7.%8"/>
      <w:lvlJc w:val="left"/>
      <w:pPr>
        <w:ind w:left="3087" w:hanging="2520"/>
      </w:pPr>
    </w:lvl>
    <w:lvl w:ilvl="8">
      <w:start w:val="1"/>
      <w:numFmt w:val="decimal"/>
      <w:lvlText w:val="%1.%2.%3.%4.%5.%6.%7.%8.%9"/>
      <w:lvlJc w:val="left"/>
      <w:pPr>
        <w:ind w:left="3447" w:hanging="2880"/>
      </w:pPr>
    </w:lvl>
  </w:abstractNum>
  <w:abstractNum w:abstractNumId="17">
    <w:nsid w:val="1B500CC4"/>
    <w:multiLevelType w:val="hybridMultilevel"/>
    <w:tmpl w:val="3894044C"/>
    <w:lvl w:ilvl="0" w:tplc="204C690E">
      <w:start w:val="1"/>
      <w:numFmt w:val="bullet"/>
      <w:pStyle w:val="CapBullet1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2C212A5C"/>
    <w:multiLevelType w:val="multilevel"/>
    <w:tmpl w:val="79541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DTHeading2"/>
      <w:lvlText w:val="%1.%2"/>
      <w:lvlJc w:val="left"/>
      <w:pPr>
        <w:ind w:left="1155" w:hanging="585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71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90" w:hanging="1080"/>
      </w:pPr>
    </w:lvl>
    <w:lvl w:ilvl="6">
      <w:start w:val="1"/>
      <w:numFmt w:val="decimal"/>
      <w:lvlText w:val="%1.%2.%3.%4.%5.%6.%7"/>
      <w:lvlJc w:val="left"/>
      <w:pPr>
        <w:ind w:left="3060" w:hanging="1440"/>
      </w:pPr>
    </w:lvl>
    <w:lvl w:ilvl="7">
      <w:start w:val="1"/>
      <w:numFmt w:val="decimal"/>
      <w:lvlText w:val="%1.%2.%3.%4.%5.%6.%7.%8"/>
      <w:lvlJc w:val="left"/>
      <w:pPr>
        <w:ind w:left="3270" w:hanging="1440"/>
      </w:pPr>
    </w:lvl>
    <w:lvl w:ilvl="8">
      <w:start w:val="1"/>
      <w:numFmt w:val="decimal"/>
      <w:lvlText w:val="%1.%2.%3.%4.%5.%6.%7.%8.%9"/>
      <w:lvlJc w:val="left"/>
      <w:pPr>
        <w:ind w:left="3840" w:hanging="1800"/>
      </w:pPr>
    </w:lvl>
  </w:abstractNum>
  <w:abstractNum w:abstractNumId="22">
    <w:nsid w:val="2D2945AF"/>
    <w:multiLevelType w:val="multilevel"/>
    <w:tmpl w:val="C30C362A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4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647" w:hanging="1080"/>
      </w:pPr>
    </w:lvl>
    <w:lvl w:ilvl="3">
      <w:start w:val="1"/>
      <w:numFmt w:val="decimal"/>
      <w:lvlText w:val="%1.%2.%3.%4"/>
      <w:lvlJc w:val="left"/>
      <w:pPr>
        <w:ind w:left="2007" w:hanging="1440"/>
      </w:pPr>
    </w:lvl>
    <w:lvl w:ilvl="4">
      <w:start w:val="1"/>
      <w:numFmt w:val="decimal"/>
      <w:lvlText w:val="%1.%2.%3.%4.%5"/>
      <w:lvlJc w:val="left"/>
      <w:pPr>
        <w:ind w:left="2007" w:hanging="1440"/>
      </w:pPr>
    </w:lvl>
    <w:lvl w:ilvl="5">
      <w:start w:val="1"/>
      <w:numFmt w:val="decimal"/>
      <w:lvlText w:val="%1.%2.%3.%4.%5.%6"/>
      <w:lvlJc w:val="left"/>
      <w:pPr>
        <w:ind w:left="2367" w:hanging="1800"/>
      </w:pPr>
    </w:lvl>
    <w:lvl w:ilvl="6">
      <w:start w:val="1"/>
      <w:numFmt w:val="decimal"/>
      <w:lvlText w:val="%1.%2.%3.%4.%5.%6.%7"/>
      <w:lvlJc w:val="left"/>
      <w:pPr>
        <w:ind w:left="2727" w:hanging="2160"/>
      </w:pPr>
    </w:lvl>
    <w:lvl w:ilvl="7">
      <w:start w:val="1"/>
      <w:numFmt w:val="decimal"/>
      <w:lvlText w:val="%1.%2.%3.%4.%5.%6.%7.%8"/>
      <w:lvlJc w:val="left"/>
      <w:pPr>
        <w:ind w:left="3087" w:hanging="2520"/>
      </w:pPr>
    </w:lvl>
    <w:lvl w:ilvl="8">
      <w:start w:val="1"/>
      <w:numFmt w:val="decimal"/>
      <w:lvlText w:val="%1.%2.%3.%4.%5.%6.%7.%8.%9"/>
      <w:lvlJc w:val="left"/>
      <w:pPr>
        <w:ind w:left="3447" w:hanging="2880"/>
      </w:pPr>
    </w:lvl>
  </w:abstractNum>
  <w:abstractNum w:abstractNumId="23">
    <w:nsid w:val="2D3802D4"/>
    <w:multiLevelType w:val="hybridMultilevel"/>
    <w:tmpl w:val="3432B6EE"/>
    <w:lvl w:ilvl="0" w:tplc="58287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DF2525F"/>
    <w:multiLevelType w:val="multilevel"/>
    <w:tmpl w:val="008C5ADE"/>
    <w:numStyleLink w:val="Style3"/>
  </w:abstractNum>
  <w:abstractNum w:abstractNumId="25">
    <w:nsid w:val="32651435"/>
    <w:multiLevelType w:val="multilevel"/>
    <w:tmpl w:val="C30C362A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4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647" w:hanging="1080"/>
      </w:pPr>
    </w:lvl>
    <w:lvl w:ilvl="3">
      <w:start w:val="1"/>
      <w:numFmt w:val="decimal"/>
      <w:lvlText w:val="%1.%2.%3.%4"/>
      <w:lvlJc w:val="left"/>
      <w:pPr>
        <w:ind w:left="2007" w:hanging="1440"/>
      </w:pPr>
    </w:lvl>
    <w:lvl w:ilvl="4">
      <w:start w:val="1"/>
      <w:numFmt w:val="decimal"/>
      <w:lvlText w:val="%1.%2.%3.%4.%5"/>
      <w:lvlJc w:val="left"/>
      <w:pPr>
        <w:ind w:left="2007" w:hanging="1440"/>
      </w:pPr>
    </w:lvl>
    <w:lvl w:ilvl="5">
      <w:start w:val="1"/>
      <w:numFmt w:val="decimal"/>
      <w:lvlText w:val="%1.%2.%3.%4.%5.%6"/>
      <w:lvlJc w:val="left"/>
      <w:pPr>
        <w:ind w:left="2367" w:hanging="1800"/>
      </w:pPr>
    </w:lvl>
    <w:lvl w:ilvl="6">
      <w:start w:val="1"/>
      <w:numFmt w:val="decimal"/>
      <w:lvlText w:val="%1.%2.%3.%4.%5.%6.%7"/>
      <w:lvlJc w:val="left"/>
      <w:pPr>
        <w:ind w:left="2727" w:hanging="2160"/>
      </w:pPr>
    </w:lvl>
    <w:lvl w:ilvl="7">
      <w:start w:val="1"/>
      <w:numFmt w:val="decimal"/>
      <w:lvlText w:val="%1.%2.%3.%4.%5.%6.%7.%8"/>
      <w:lvlJc w:val="left"/>
      <w:pPr>
        <w:ind w:left="3087" w:hanging="2520"/>
      </w:pPr>
    </w:lvl>
    <w:lvl w:ilvl="8">
      <w:start w:val="1"/>
      <w:numFmt w:val="decimal"/>
      <w:lvlText w:val="%1.%2.%3.%4.%5.%6.%7.%8.%9"/>
      <w:lvlJc w:val="left"/>
      <w:pPr>
        <w:ind w:left="3447" w:hanging="2880"/>
      </w:pPr>
    </w:lvl>
  </w:abstractNum>
  <w:abstractNum w:abstractNumId="26">
    <w:nsid w:val="331317C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eastAsia="宋体" w:hAnsi="Arial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7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0C2F97"/>
    <w:multiLevelType w:val="hybridMultilevel"/>
    <w:tmpl w:val="1472D3DE"/>
    <w:lvl w:ilvl="0" w:tplc="EBD6FFC0">
      <w:start w:val="1"/>
      <w:numFmt w:val="lowerLetter"/>
      <w:pStyle w:val="2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1B6B68"/>
    <w:multiLevelType w:val="multilevel"/>
    <w:tmpl w:val="70D885DE"/>
    <w:lvl w:ilvl="0">
      <w:start w:val="1"/>
      <w:numFmt w:val="decimal"/>
      <w:pStyle w:val="1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22"/>
      <w:lvlText w:val="%1.%2."/>
      <w:lvlJc w:val="left"/>
      <w:pPr>
        <w:ind w:left="794" w:hanging="454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1134" w:hanging="45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."/>
      <w:lvlJc w:val="left"/>
      <w:pPr>
        <w:ind w:left="1588" w:hanging="454"/>
      </w:pPr>
      <w:rPr>
        <w:rFonts w:hint="eastAsia"/>
      </w:rPr>
    </w:lvl>
    <w:lvl w:ilvl="4">
      <w:start w:val="1"/>
      <w:numFmt w:val="decimal"/>
      <w:pStyle w:val="51"/>
      <w:lvlText w:val="%5)"/>
      <w:lvlJc w:val="left"/>
      <w:pPr>
        <w:ind w:left="1134" w:hanging="45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2">
    <w:nsid w:val="469457B3"/>
    <w:multiLevelType w:val="multilevel"/>
    <w:tmpl w:val="C30C362A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4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647" w:hanging="1080"/>
      </w:pPr>
    </w:lvl>
    <w:lvl w:ilvl="3">
      <w:start w:val="1"/>
      <w:numFmt w:val="decimal"/>
      <w:lvlText w:val="%1.%2.%3.%4"/>
      <w:lvlJc w:val="left"/>
      <w:pPr>
        <w:ind w:left="2007" w:hanging="1440"/>
      </w:pPr>
    </w:lvl>
    <w:lvl w:ilvl="4">
      <w:start w:val="1"/>
      <w:numFmt w:val="decimal"/>
      <w:lvlText w:val="%1.%2.%3.%4.%5"/>
      <w:lvlJc w:val="left"/>
      <w:pPr>
        <w:ind w:left="2007" w:hanging="1440"/>
      </w:pPr>
    </w:lvl>
    <w:lvl w:ilvl="5">
      <w:start w:val="1"/>
      <w:numFmt w:val="decimal"/>
      <w:lvlText w:val="%1.%2.%3.%4.%5.%6"/>
      <w:lvlJc w:val="left"/>
      <w:pPr>
        <w:ind w:left="2367" w:hanging="1800"/>
      </w:pPr>
    </w:lvl>
    <w:lvl w:ilvl="6">
      <w:start w:val="1"/>
      <w:numFmt w:val="decimal"/>
      <w:lvlText w:val="%1.%2.%3.%4.%5.%6.%7"/>
      <w:lvlJc w:val="left"/>
      <w:pPr>
        <w:ind w:left="2727" w:hanging="2160"/>
      </w:pPr>
    </w:lvl>
    <w:lvl w:ilvl="7">
      <w:start w:val="1"/>
      <w:numFmt w:val="decimal"/>
      <w:lvlText w:val="%1.%2.%3.%4.%5.%6.%7.%8"/>
      <w:lvlJc w:val="left"/>
      <w:pPr>
        <w:ind w:left="3087" w:hanging="2520"/>
      </w:pPr>
    </w:lvl>
    <w:lvl w:ilvl="8">
      <w:start w:val="1"/>
      <w:numFmt w:val="decimal"/>
      <w:lvlText w:val="%1.%2.%3.%4.%5.%6.%7.%8.%9"/>
      <w:lvlJc w:val="left"/>
      <w:pPr>
        <w:ind w:left="3447" w:hanging="2880"/>
      </w:pPr>
    </w:lvl>
  </w:abstractNum>
  <w:abstractNum w:abstractNumId="33">
    <w:nsid w:val="486804F8"/>
    <w:multiLevelType w:val="singleLevel"/>
    <w:tmpl w:val="262CAD7C"/>
    <w:lvl w:ilvl="0">
      <w:start w:val="1"/>
      <w:numFmt w:val="bullet"/>
      <w:pStyle w:val="Tex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0BF454C"/>
    <w:multiLevelType w:val="hybridMultilevel"/>
    <w:tmpl w:val="39F0F896"/>
    <w:lvl w:ilvl="0" w:tplc="7DF6D1BE">
      <w:start w:val="1"/>
      <w:numFmt w:val="bullet"/>
      <w:pStyle w:val="3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0A458A"/>
    <w:multiLevelType w:val="hybridMultilevel"/>
    <w:tmpl w:val="F48053E8"/>
    <w:lvl w:ilvl="0" w:tplc="53461D6C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8057A"/>
    <w:multiLevelType w:val="hybridMultilevel"/>
    <w:tmpl w:val="3432B6EE"/>
    <w:lvl w:ilvl="0" w:tplc="58287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653A3B"/>
    <w:multiLevelType w:val="singleLevel"/>
    <w:tmpl w:val="04090001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5341230"/>
    <w:multiLevelType w:val="hybridMultilevel"/>
    <w:tmpl w:val="3432B6EE"/>
    <w:lvl w:ilvl="0" w:tplc="58287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BD13BC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3">
    <w:nsid w:val="77467D31"/>
    <w:multiLevelType w:val="multilevel"/>
    <w:tmpl w:val="6276E0F4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3720AD"/>
    <w:multiLevelType w:val="hybridMultilevel"/>
    <w:tmpl w:val="4224DD20"/>
    <w:lvl w:ilvl="0" w:tplc="82D24EB4">
      <w:start w:val="1"/>
      <w:numFmt w:val="decimal"/>
      <w:pStyle w:val="a3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7"/>
  </w:num>
  <w:num w:numId="3">
    <w:abstractNumId w:val="17"/>
  </w:num>
  <w:num w:numId="4">
    <w:abstractNumId w:val="14"/>
  </w:num>
  <w:num w:numId="5">
    <w:abstractNumId w:val="26"/>
  </w:num>
  <w:num w:numId="6">
    <w:abstractNumId w:val="9"/>
  </w:num>
  <w:num w:numId="7">
    <w:abstractNumId w:val="29"/>
  </w:num>
  <w:num w:numId="8">
    <w:abstractNumId w:val="35"/>
  </w:num>
  <w:num w:numId="9">
    <w:abstractNumId w:val="19"/>
  </w:num>
  <w:num w:numId="10">
    <w:abstractNumId w:val="13"/>
  </w:num>
  <w:num w:numId="11">
    <w:abstractNumId w:val="42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28"/>
  </w:num>
  <w:num w:numId="21">
    <w:abstractNumId w:val="44"/>
  </w:num>
  <w:num w:numId="22">
    <w:abstractNumId w:val="20"/>
  </w:num>
  <w:num w:numId="23">
    <w:abstractNumId w:val="11"/>
  </w:num>
  <w:num w:numId="24">
    <w:abstractNumId w:val="10"/>
  </w:num>
  <w:num w:numId="25">
    <w:abstractNumId w:val="43"/>
  </w:num>
  <w:num w:numId="26">
    <w:abstractNumId w:val="40"/>
  </w:num>
  <w:num w:numId="27">
    <w:abstractNumId w:val="38"/>
  </w:num>
  <w:num w:numId="28">
    <w:abstractNumId w:val="3"/>
  </w:num>
  <w:num w:numId="29">
    <w:abstractNumId w:val="27"/>
  </w:num>
  <w:num w:numId="30">
    <w:abstractNumId w:val="45"/>
  </w:num>
  <w:num w:numId="31">
    <w:abstractNumId w:val="39"/>
  </w:num>
  <w:num w:numId="32">
    <w:abstractNumId w:val="31"/>
  </w:num>
  <w:num w:numId="33">
    <w:abstractNumId w:val="46"/>
  </w:num>
  <w:num w:numId="34">
    <w:abstractNumId w:val="12"/>
  </w:num>
  <w:num w:numId="35">
    <w:abstractNumId w:val="18"/>
  </w:num>
  <w:num w:numId="36">
    <w:abstractNumId w:val="30"/>
  </w:num>
  <w:num w:numId="37">
    <w:abstractNumId w:val="24"/>
  </w:num>
  <w:num w:numId="38">
    <w:abstractNumId w:val="33"/>
  </w:num>
  <w:num w:numId="39">
    <w:abstractNumId w:val="21"/>
  </w:num>
  <w:num w:numId="40">
    <w:abstractNumId w:val="25"/>
  </w:num>
  <w:num w:numId="41">
    <w:abstractNumId w:val="41"/>
  </w:num>
  <w:num w:numId="42">
    <w:abstractNumId w:val="32"/>
  </w:num>
  <w:num w:numId="43">
    <w:abstractNumId w:val="36"/>
  </w:num>
  <w:num w:numId="44">
    <w:abstractNumId w:val="15"/>
  </w:num>
  <w:num w:numId="45">
    <w:abstractNumId w:val="22"/>
  </w:num>
  <w:num w:numId="46">
    <w:abstractNumId w:val="16"/>
  </w:num>
  <w:num w:numId="47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D9"/>
    <w:rsid w:val="000008E7"/>
    <w:rsid w:val="00000966"/>
    <w:rsid w:val="00000FAC"/>
    <w:rsid w:val="000014A4"/>
    <w:rsid w:val="000035C3"/>
    <w:rsid w:val="000037AB"/>
    <w:rsid w:val="000054A6"/>
    <w:rsid w:val="000056E7"/>
    <w:rsid w:val="00006669"/>
    <w:rsid w:val="00007234"/>
    <w:rsid w:val="00010308"/>
    <w:rsid w:val="000113A4"/>
    <w:rsid w:val="000113AA"/>
    <w:rsid w:val="00011532"/>
    <w:rsid w:val="000118AE"/>
    <w:rsid w:val="00011AF3"/>
    <w:rsid w:val="00012201"/>
    <w:rsid w:val="000124C5"/>
    <w:rsid w:val="00012678"/>
    <w:rsid w:val="000127D9"/>
    <w:rsid w:val="0001332B"/>
    <w:rsid w:val="00014395"/>
    <w:rsid w:val="00015F08"/>
    <w:rsid w:val="00016EC6"/>
    <w:rsid w:val="0001735E"/>
    <w:rsid w:val="00017D99"/>
    <w:rsid w:val="00021E0F"/>
    <w:rsid w:val="00021F3D"/>
    <w:rsid w:val="00022E5F"/>
    <w:rsid w:val="00023FA0"/>
    <w:rsid w:val="00025D00"/>
    <w:rsid w:val="00026897"/>
    <w:rsid w:val="00027830"/>
    <w:rsid w:val="00027AC2"/>
    <w:rsid w:val="0003063A"/>
    <w:rsid w:val="000309B3"/>
    <w:rsid w:val="00030CF4"/>
    <w:rsid w:val="0003165F"/>
    <w:rsid w:val="00031C65"/>
    <w:rsid w:val="00032009"/>
    <w:rsid w:val="00032A73"/>
    <w:rsid w:val="000335CB"/>
    <w:rsid w:val="000356BE"/>
    <w:rsid w:val="000365A3"/>
    <w:rsid w:val="000374BC"/>
    <w:rsid w:val="00037966"/>
    <w:rsid w:val="0004018B"/>
    <w:rsid w:val="00040FDD"/>
    <w:rsid w:val="00041F79"/>
    <w:rsid w:val="00041FD6"/>
    <w:rsid w:val="00042BD8"/>
    <w:rsid w:val="00043CD2"/>
    <w:rsid w:val="00045205"/>
    <w:rsid w:val="00045D5D"/>
    <w:rsid w:val="00047523"/>
    <w:rsid w:val="00047C66"/>
    <w:rsid w:val="00047CBD"/>
    <w:rsid w:val="00051D4E"/>
    <w:rsid w:val="00051E1F"/>
    <w:rsid w:val="000520FE"/>
    <w:rsid w:val="00052618"/>
    <w:rsid w:val="00053CE9"/>
    <w:rsid w:val="00054661"/>
    <w:rsid w:val="00054B00"/>
    <w:rsid w:val="00055E40"/>
    <w:rsid w:val="00060030"/>
    <w:rsid w:val="00060058"/>
    <w:rsid w:val="00060465"/>
    <w:rsid w:val="00060A29"/>
    <w:rsid w:val="00060FBE"/>
    <w:rsid w:val="000614A6"/>
    <w:rsid w:val="00061C1C"/>
    <w:rsid w:val="000620DF"/>
    <w:rsid w:val="00062882"/>
    <w:rsid w:val="00063732"/>
    <w:rsid w:val="000639CF"/>
    <w:rsid w:val="00063F10"/>
    <w:rsid w:val="00065A5D"/>
    <w:rsid w:val="000660AC"/>
    <w:rsid w:val="00066DE6"/>
    <w:rsid w:val="000671CC"/>
    <w:rsid w:val="000701AB"/>
    <w:rsid w:val="0007027A"/>
    <w:rsid w:val="000715FE"/>
    <w:rsid w:val="0007217A"/>
    <w:rsid w:val="00072230"/>
    <w:rsid w:val="00073FE6"/>
    <w:rsid w:val="00074933"/>
    <w:rsid w:val="0007632D"/>
    <w:rsid w:val="00076C7E"/>
    <w:rsid w:val="00076C98"/>
    <w:rsid w:val="000775C8"/>
    <w:rsid w:val="00077675"/>
    <w:rsid w:val="000802AD"/>
    <w:rsid w:val="0008085F"/>
    <w:rsid w:val="00080884"/>
    <w:rsid w:val="00082C6A"/>
    <w:rsid w:val="00082F81"/>
    <w:rsid w:val="000838CF"/>
    <w:rsid w:val="00083FD7"/>
    <w:rsid w:val="000846CF"/>
    <w:rsid w:val="0008487B"/>
    <w:rsid w:val="00084DC9"/>
    <w:rsid w:val="00085277"/>
    <w:rsid w:val="0008671A"/>
    <w:rsid w:val="000869F2"/>
    <w:rsid w:val="00086ABD"/>
    <w:rsid w:val="00086DD9"/>
    <w:rsid w:val="0009064F"/>
    <w:rsid w:val="00090B6F"/>
    <w:rsid w:val="00090D64"/>
    <w:rsid w:val="00092122"/>
    <w:rsid w:val="000921F1"/>
    <w:rsid w:val="00092439"/>
    <w:rsid w:val="0009273F"/>
    <w:rsid w:val="0009310F"/>
    <w:rsid w:val="00093F77"/>
    <w:rsid w:val="00094970"/>
    <w:rsid w:val="00094BD1"/>
    <w:rsid w:val="00094EAB"/>
    <w:rsid w:val="0009551D"/>
    <w:rsid w:val="00096112"/>
    <w:rsid w:val="000964CA"/>
    <w:rsid w:val="00096578"/>
    <w:rsid w:val="00096B6B"/>
    <w:rsid w:val="00097D2D"/>
    <w:rsid w:val="00097F3A"/>
    <w:rsid w:val="000A070A"/>
    <w:rsid w:val="000A23CE"/>
    <w:rsid w:val="000A2B3A"/>
    <w:rsid w:val="000A470C"/>
    <w:rsid w:val="000A5BA8"/>
    <w:rsid w:val="000A5DC8"/>
    <w:rsid w:val="000A6BDD"/>
    <w:rsid w:val="000A6EA8"/>
    <w:rsid w:val="000A7400"/>
    <w:rsid w:val="000B0CFA"/>
    <w:rsid w:val="000B22F3"/>
    <w:rsid w:val="000B2BE4"/>
    <w:rsid w:val="000B2D24"/>
    <w:rsid w:val="000B2D41"/>
    <w:rsid w:val="000B4982"/>
    <w:rsid w:val="000B4A76"/>
    <w:rsid w:val="000B5290"/>
    <w:rsid w:val="000B5510"/>
    <w:rsid w:val="000B60FF"/>
    <w:rsid w:val="000B796E"/>
    <w:rsid w:val="000C1FE7"/>
    <w:rsid w:val="000C39D5"/>
    <w:rsid w:val="000C3B3C"/>
    <w:rsid w:val="000C423F"/>
    <w:rsid w:val="000C49F8"/>
    <w:rsid w:val="000C5624"/>
    <w:rsid w:val="000C79BD"/>
    <w:rsid w:val="000C7A6A"/>
    <w:rsid w:val="000D031D"/>
    <w:rsid w:val="000D09C9"/>
    <w:rsid w:val="000D14A6"/>
    <w:rsid w:val="000D1955"/>
    <w:rsid w:val="000D1B42"/>
    <w:rsid w:val="000D1FE4"/>
    <w:rsid w:val="000D240F"/>
    <w:rsid w:val="000D294F"/>
    <w:rsid w:val="000D2D5A"/>
    <w:rsid w:val="000D3C8A"/>
    <w:rsid w:val="000D4028"/>
    <w:rsid w:val="000D74AF"/>
    <w:rsid w:val="000D793E"/>
    <w:rsid w:val="000E0AB9"/>
    <w:rsid w:val="000E43C1"/>
    <w:rsid w:val="000E61A2"/>
    <w:rsid w:val="000E64C6"/>
    <w:rsid w:val="000E7066"/>
    <w:rsid w:val="000F0C51"/>
    <w:rsid w:val="000F17B2"/>
    <w:rsid w:val="000F17D1"/>
    <w:rsid w:val="000F1CFF"/>
    <w:rsid w:val="000F4D9E"/>
    <w:rsid w:val="000F4F45"/>
    <w:rsid w:val="000F521B"/>
    <w:rsid w:val="000F677F"/>
    <w:rsid w:val="001008B0"/>
    <w:rsid w:val="00100AD7"/>
    <w:rsid w:val="00100B1C"/>
    <w:rsid w:val="00100B32"/>
    <w:rsid w:val="00101723"/>
    <w:rsid w:val="00101E35"/>
    <w:rsid w:val="001023A9"/>
    <w:rsid w:val="00102B32"/>
    <w:rsid w:val="00102DFD"/>
    <w:rsid w:val="001030B4"/>
    <w:rsid w:val="00103AD4"/>
    <w:rsid w:val="00104849"/>
    <w:rsid w:val="001058EE"/>
    <w:rsid w:val="001059AA"/>
    <w:rsid w:val="00105BF1"/>
    <w:rsid w:val="00106FBF"/>
    <w:rsid w:val="00107424"/>
    <w:rsid w:val="0010750A"/>
    <w:rsid w:val="0010753B"/>
    <w:rsid w:val="00107A3A"/>
    <w:rsid w:val="00110A4F"/>
    <w:rsid w:val="001137D0"/>
    <w:rsid w:val="001138FA"/>
    <w:rsid w:val="001139A1"/>
    <w:rsid w:val="00113AAD"/>
    <w:rsid w:val="00116A75"/>
    <w:rsid w:val="00120A6D"/>
    <w:rsid w:val="00120DEC"/>
    <w:rsid w:val="00120E53"/>
    <w:rsid w:val="001218AF"/>
    <w:rsid w:val="00122BF5"/>
    <w:rsid w:val="00123273"/>
    <w:rsid w:val="00123F32"/>
    <w:rsid w:val="00124452"/>
    <w:rsid w:val="00125570"/>
    <w:rsid w:val="00125729"/>
    <w:rsid w:val="00125B2A"/>
    <w:rsid w:val="00125F5B"/>
    <w:rsid w:val="00126130"/>
    <w:rsid w:val="00126870"/>
    <w:rsid w:val="00126D8F"/>
    <w:rsid w:val="00130A40"/>
    <w:rsid w:val="00130FE3"/>
    <w:rsid w:val="00132BC9"/>
    <w:rsid w:val="00133961"/>
    <w:rsid w:val="00134351"/>
    <w:rsid w:val="00135D6A"/>
    <w:rsid w:val="0013746C"/>
    <w:rsid w:val="0014079B"/>
    <w:rsid w:val="00140ACE"/>
    <w:rsid w:val="001417F0"/>
    <w:rsid w:val="00142141"/>
    <w:rsid w:val="00142219"/>
    <w:rsid w:val="001439AD"/>
    <w:rsid w:val="00143D17"/>
    <w:rsid w:val="00144090"/>
    <w:rsid w:val="001445CF"/>
    <w:rsid w:val="001453E8"/>
    <w:rsid w:val="001453F8"/>
    <w:rsid w:val="00145D9E"/>
    <w:rsid w:val="001472D9"/>
    <w:rsid w:val="00147371"/>
    <w:rsid w:val="001505F1"/>
    <w:rsid w:val="001510D6"/>
    <w:rsid w:val="00151801"/>
    <w:rsid w:val="00152339"/>
    <w:rsid w:val="00154298"/>
    <w:rsid w:val="001545A8"/>
    <w:rsid w:val="001555C4"/>
    <w:rsid w:val="00155952"/>
    <w:rsid w:val="00155FB7"/>
    <w:rsid w:val="00156165"/>
    <w:rsid w:val="00156F67"/>
    <w:rsid w:val="00157952"/>
    <w:rsid w:val="00157EE7"/>
    <w:rsid w:val="00160382"/>
    <w:rsid w:val="0016450F"/>
    <w:rsid w:val="0016587A"/>
    <w:rsid w:val="00170094"/>
    <w:rsid w:val="00172A9E"/>
    <w:rsid w:val="00173AB5"/>
    <w:rsid w:val="00173B8D"/>
    <w:rsid w:val="00173DC3"/>
    <w:rsid w:val="00174361"/>
    <w:rsid w:val="00174516"/>
    <w:rsid w:val="0017488B"/>
    <w:rsid w:val="00176733"/>
    <w:rsid w:val="001777CD"/>
    <w:rsid w:val="001804F6"/>
    <w:rsid w:val="001805AF"/>
    <w:rsid w:val="00181E6B"/>
    <w:rsid w:val="00182AC2"/>
    <w:rsid w:val="00183281"/>
    <w:rsid w:val="00183DEB"/>
    <w:rsid w:val="001853DC"/>
    <w:rsid w:val="001860D1"/>
    <w:rsid w:val="00186272"/>
    <w:rsid w:val="00186B18"/>
    <w:rsid w:val="0019036F"/>
    <w:rsid w:val="00190C39"/>
    <w:rsid w:val="00191904"/>
    <w:rsid w:val="001948B2"/>
    <w:rsid w:val="001A025B"/>
    <w:rsid w:val="001A0722"/>
    <w:rsid w:val="001A246F"/>
    <w:rsid w:val="001A26EA"/>
    <w:rsid w:val="001A357B"/>
    <w:rsid w:val="001A3A31"/>
    <w:rsid w:val="001A4DB6"/>
    <w:rsid w:val="001A5C37"/>
    <w:rsid w:val="001A5CBE"/>
    <w:rsid w:val="001A615F"/>
    <w:rsid w:val="001B0225"/>
    <w:rsid w:val="001B0E57"/>
    <w:rsid w:val="001B11B1"/>
    <w:rsid w:val="001B186B"/>
    <w:rsid w:val="001B23AA"/>
    <w:rsid w:val="001B2A37"/>
    <w:rsid w:val="001B2E74"/>
    <w:rsid w:val="001B3DA3"/>
    <w:rsid w:val="001B3EF3"/>
    <w:rsid w:val="001B5CFA"/>
    <w:rsid w:val="001B5F93"/>
    <w:rsid w:val="001B6CB5"/>
    <w:rsid w:val="001B7912"/>
    <w:rsid w:val="001B7939"/>
    <w:rsid w:val="001B7BF9"/>
    <w:rsid w:val="001B7C4B"/>
    <w:rsid w:val="001B7EC0"/>
    <w:rsid w:val="001C00E3"/>
    <w:rsid w:val="001C041C"/>
    <w:rsid w:val="001C1831"/>
    <w:rsid w:val="001C2F88"/>
    <w:rsid w:val="001C4C01"/>
    <w:rsid w:val="001C530B"/>
    <w:rsid w:val="001C6A64"/>
    <w:rsid w:val="001C7570"/>
    <w:rsid w:val="001C7D16"/>
    <w:rsid w:val="001C7D8D"/>
    <w:rsid w:val="001D02A6"/>
    <w:rsid w:val="001D0663"/>
    <w:rsid w:val="001D07C3"/>
    <w:rsid w:val="001D3435"/>
    <w:rsid w:val="001D45A0"/>
    <w:rsid w:val="001D4857"/>
    <w:rsid w:val="001D58DC"/>
    <w:rsid w:val="001D5A98"/>
    <w:rsid w:val="001D7953"/>
    <w:rsid w:val="001D7C33"/>
    <w:rsid w:val="001E1CD1"/>
    <w:rsid w:val="001E1E49"/>
    <w:rsid w:val="001E2283"/>
    <w:rsid w:val="001E303F"/>
    <w:rsid w:val="001E3361"/>
    <w:rsid w:val="001E390D"/>
    <w:rsid w:val="001E4589"/>
    <w:rsid w:val="001E4B88"/>
    <w:rsid w:val="001E4C7B"/>
    <w:rsid w:val="001E79DB"/>
    <w:rsid w:val="001F03B7"/>
    <w:rsid w:val="001F2512"/>
    <w:rsid w:val="001F329E"/>
    <w:rsid w:val="001F348C"/>
    <w:rsid w:val="001F3547"/>
    <w:rsid w:val="001F525D"/>
    <w:rsid w:val="001F5DDC"/>
    <w:rsid w:val="001F60E5"/>
    <w:rsid w:val="00201DDF"/>
    <w:rsid w:val="002036FB"/>
    <w:rsid w:val="0020470A"/>
    <w:rsid w:val="00205B63"/>
    <w:rsid w:val="00205D71"/>
    <w:rsid w:val="00210939"/>
    <w:rsid w:val="00210CE5"/>
    <w:rsid w:val="00212580"/>
    <w:rsid w:val="00214996"/>
    <w:rsid w:val="00214BD0"/>
    <w:rsid w:val="00215046"/>
    <w:rsid w:val="0021626C"/>
    <w:rsid w:val="00216798"/>
    <w:rsid w:val="00217254"/>
    <w:rsid w:val="00217B1E"/>
    <w:rsid w:val="00217E59"/>
    <w:rsid w:val="0022014D"/>
    <w:rsid w:val="002208A9"/>
    <w:rsid w:val="002208BE"/>
    <w:rsid w:val="002214B9"/>
    <w:rsid w:val="002222D9"/>
    <w:rsid w:val="00222C38"/>
    <w:rsid w:val="00223AD0"/>
    <w:rsid w:val="002241C7"/>
    <w:rsid w:val="00224347"/>
    <w:rsid w:val="00226459"/>
    <w:rsid w:val="0022667C"/>
    <w:rsid w:val="002266EB"/>
    <w:rsid w:val="0022734B"/>
    <w:rsid w:val="00230456"/>
    <w:rsid w:val="00230E01"/>
    <w:rsid w:val="00231F07"/>
    <w:rsid w:val="00232FE6"/>
    <w:rsid w:val="002337D5"/>
    <w:rsid w:val="00233E19"/>
    <w:rsid w:val="00234162"/>
    <w:rsid w:val="002350A6"/>
    <w:rsid w:val="002357B9"/>
    <w:rsid w:val="00235996"/>
    <w:rsid w:val="002372EE"/>
    <w:rsid w:val="002373CA"/>
    <w:rsid w:val="002407B3"/>
    <w:rsid w:val="0024113E"/>
    <w:rsid w:val="002422A6"/>
    <w:rsid w:val="00244356"/>
    <w:rsid w:val="00244A76"/>
    <w:rsid w:val="00244F9F"/>
    <w:rsid w:val="00245D44"/>
    <w:rsid w:val="002462A0"/>
    <w:rsid w:val="002464C9"/>
    <w:rsid w:val="002466BD"/>
    <w:rsid w:val="00246968"/>
    <w:rsid w:val="00250889"/>
    <w:rsid w:val="00251B8C"/>
    <w:rsid w:val="00251CBE"/>
    <w:rsid w:val="002535E3"/>
    <w:rsid w:val="0025465E"/>
    <w:rsid w:val="00254DB0"/>
    <w:rsid w:val="0025511F"/>
    <w:rsid w:val="002568FB"/>
    <w:rsid w:val="002607F8"/>
    <w:rsid w:val="002610F7"/>
    <w:rsid w:val="00261205"/>
    <w:rsid w:val="00261583"/>
    <w:rsid w:val="00261796"/>
    <w:rsid w:val="00263A47"/>
    <w:rsid w:val="002651D1"/>
    <w:rsid w:val="00265699"/>
    <w:rsid w:val="00265B2A"/>
    <w:rsid w:val="00265CB0"/>
    <w:rsid w:val="00265E80"/>
    <w:rsid w:val="00267648"/>
    <w:rsid w:val="00267652"/>
    <w:rsid w:val="00270047"/>
    <w:rsid w:val="0027049E"/>
    <w:rsid w:val="0027085A"/>
    <w:rsid w:val="00270FB8"/>
    <w:rsid w:val="00272032"/>
    <w:rsid w:val="00272F3F"/>
    <w:rsid w:val="00273334"/>
    <w:rsid w:val="0027494E"/>
    <w:rsid w:val="00276337"/>
    <w:rsid w:val="00276398"/>
    <w:rsid w:val="00282C6B"/>
    <w:rsid w:val="002842D1"/>
    <w:rsid w:val="002848CC"/>
    <w:rsid w:val="00285CE1"/>
    <w:rsid w:val="002870AD"/>
    <w:rsid w:val="002873D7"/>
    <w:rsid w:val="002878BF"/>
    <w:rsid w:val="00287977"/>
    <w:rsid w:val="00287E7E"/>
    <w:rsid w:val="00290422"/>
    <w:rsid w:val="00290C39"/>
    <w:rsid w:val="00290CFA"/>
    <w:rsid w:val="002929A0"/>
    <w:rsid w:val="00293F33"/>
    <w:rsid w:val="00294C30"/>
    <w:rsid w:val="00295F2E"/>
    <w:rsid w:val="002A10C9"/>
    <w:rsid w:val="002A3E39"/>
    <w:rsid w:val="002A5BAD"/>
    <w:rsid w:val="002A64BC"/>
    <w:rsid w:val="002B0F9F"/>
    <w:rsid w:val="002B1171"/>
    <w:rsid w:val="002B1545"/>
    <w:rsid w:val="002B1CE7"/>
    <w:rsid w:val="002B1CF2"/>
    <w:rsid w:val="002B2BAD"/>
    <w:rsid w:val="002B4030"/>
    <w:rsid w:val="002B42A5"/>
    <w:rsid w:val="002B5165"/>
    <w:rsid w:val="002B5449"/>
    <w:rsid w:val="002B5EBD"/>
    <w:rsid w:val="002B7D0E"/>
    <w:rsid w:val="002C439C"/>
    <w:rsid w:val="002C52CF"/>
    <w:rsid w:val="002C6421"/>
    <w:rsid w:val="002C6FE0"/>
    <w:rsid w:val="002C7B68"/>
    <w:rsid w:val="002D085F"/>
    <w:rsid w:val="002D195F"/>
    <w:rsid w:val="002D2EE9"/>
    <w:rsid w:val="002D3AA6"/>
    <w:rsid w:val="002D4EAB"/>
    <w:rsid w:val="002D510E"/>
    <w:rsid w:val="002D592E"/>
    <w:rsid w:val="002D5C5F"/>
    <w:rsid w:val="002D646E"/>
    <w:rsid w:val="002D7EEE"/>
    <w:rsid w:val="002E030D"/>
    <w:rsid w:val="002E3384"/>
    <w:rsid w:val="002E461F"/>
    <w:rsid w:val="002E4678"/>
    <w:rsid w:val="002E5B3C"/>
    <w:rsid w:val="002F1FFE"/>
    <w:rsid w:val="002F2881"/>
    <w:rsid w:val="002F3168"/>
    <w:rsid w:val="002F4720"/>
    <w:rsid w:val="002F4A7B"/>
    <w:rsid w:val="002F4F7A"/>
    <w:rsid w:val="002F539A"/>
    <w:rsid w:val="002F6DCE"/>
    <w:rsid w:val="002F7D87"/>
    <w:rsid w:val="00300535"/>
    <w:rsid w:val="00300874"/>
    <w:rsid w:val="0030133A"/>
    <w:rsid w:val="003017FE"/>
    <w:rsid w:val="00301843"/>
    <w:rsid w:val="003031A4"/>
    <w:rsid w:val="00303A1E"/>
    <w:rsid w:val="003048B9"/>
    <w:rsid w:val="00304E69"/>
    <w:rsid w:val="00305743"/>
    <w:rsid w:val="003059D0"/>
    <w:rsid w:val="00307E21"/>
    <w:rsid w:val="00310FC4"/>
    <w:rsid w:val="003112AE"/>
    <w:rsid w:val="00312259"/>
    <w:rsid w:val="00312D5D"/>
    <w:rsid w:val="00313B01"/>
    <w:rsid w:val="00314F03"/>
    <w:rsid w:val="00316037"/>
    <w:rsid w:val="003173F7"/>
    <w:rsid w:val="00317EB3"/>
    <w:rsid w:val="00320738"/>
    <w:rsid w:val="00322497"/>
    <w:rsid w:val="00323702"/>
    <w:rsid w:val="00323738"/>
    <w:rsid w:val="00324B46"/>
    <w:rsid w:val="00325007"/>
    <w:rsid w:val="003265A1"/>
    <w:rsid w:val="003277DC"/>
    <w:rsid w:val="00330C45"/>
    <w:rsid w:val="0033136C"/>
    <w:rsid w:val="003320A1"/>
    <w:rsid w:val="00332477"/>
    <w:rsid w:val="00332862"/>
    <w:rsid w:val="00333642"/>
    <w:rsid w:val="003345CA"/>
    <w:rsid w:val="00334878"/>
    <w:rsid w:val="00334DB8"/>
    <w:rsid w:val="00335ED9"/>
    <w:rsid w:val="003405B3"/>
    <w:rsid w:val="003445F4"/>
    <w:rsid w:val="00344EFF"/>
    <w:rsid w:val="00345553"/>
    <w:rsid w:val="00345838"/>
    <w:rsid w:val="003459E1"/>
    <w:rsid w:val="00345DC6"/>
    <w:rsid w:val="00347098"/>
    <w:rsid w:val="00347590"/>
    <w:rsid w:val="00347F56"/>
    <w:rsid w:val="00350A3D"/>
    <w:rsid w:val="00350E54"/>
    <w:rsid w:val="00351CD9"/>
    <w:rsid w:val="00353D20"/>
    <w:rsid w:val="0035426A"/>
    <w:rsid w:val="00356A01"/>
    <w:rsid w:val="00356ABA"/>
    <w:rsid w:val="00356AE2"/>
    <w:rsid w:val="003577C5"/>
    <w:rsid w:val="00357CA8"/>
    <w:rsid w:val="00357EE2"/>
    <w:rsid w:val="0036091C"/>
    <w:rsid w:val="00361AB7"/>
    <w:rsid w:val="00366060"/>
    <w:rsid w:val="00366B63"/>
    <w:rsid w:val="003712CC"/>
    <w:rsid w:val="00372296"/>
    <w:rsid w:val="00375DDF"/>
    <w:rsid w:val="00381B62"/>
    <w:rsid w:val="003821D1"/>
    <w:rsid w:val="00382C68"/>
    <w:rsid w:val="0038383B"/>
    <w:rsid w:val="0038409E"/>
    <w:rsid w:val="00384B7B"/>
    <w:rsid w:val="00384D79"/>
    <w:rsid w:val="00385747"/>
    <w:rsid w:val="003857E9"/>
    <w:rsid w:val="00385F43"/>
    <w:rsid w:val="003862D7"/>
    <w:rsid w:val="00386BC0"/>
    <w:rsid w:val="00390312"/>
    <w:rsid w:val="003914CF"/>
    <w:rsid w:val="00393221"/>
    <w:rsid w:val="00393814"/>
    <w:rsid w:val="00395764"/>
    <w:rsid w:val="003966CA"/>
    <w:rsid w:val="00396DEA"/>
    <w:rsid w:val="003971DC"/>
    <w:rsid w:val="003A1C02"/>
    <w:rsid w:val="003A2B79"/>
    <w:rsid w:val="003A4C11"/>
    <w:rsid w:val="003A4C35"/>
    <w:rsid w:val="003A4D41"/>
    <w:rsid w:val="003A5475"/>
    <w:rsid w:val="003A5A6F"/>
    <w:rsid w:val="003B03D4"/>
    <w:rsid w:val="003B0CA1"/>
    <w:rsid w:val="003B0EE1"/>
    <w:rsid w:val="003B10CB"/>
    <w:rsid w:val="003B18ED"/>
    <w:rsid w:val="003B33B4"/>
    <w:rsid w:val="003B519A"/>
    <w:rsid w:val="003B6236"/>
    <w:rsid w:val="003B669A"/>
    <w:rsid w:val="003C1096"/>
    <w:rsid w:val="003C2165"/>
    <w:rsid w:val="003C2A8E"/>
    <w:rsid w:val="003C323C"/>
    <w:rsid w:val="003C3ADD"/>
    <w:rsid w:val="003C4969"/>
    <w:rsid w:val="003C62DB"/>
    <w:rsid w:val="003C66EF"/>
    <w:rsid w:val="003C6B83"/>
    <w:rsid w:val="003C707A"/>
    <w:rsid w:val="003C7372"/>
    <w:rsid w:val="003D0574"/>
    <w:rsid w:val="003D1751"/>
    <w:rsid w:val="003D2F74"/>
    <w:rsid w:val="003D4654"/>
    <w:rsid w:val="003D6287"/>
    <w:rsid w:val="003E09D5"/>
    <w:rsid w:val="003E0C2C"/>
    <w:rsid w:val="003E0CC2"/>
    <w:rsid w:val="003E0E12"/>
    <w:rsid w:val="003E27F2"/>
    <w:rsid w:val="003E2A18"/>
    <w:rsid w:val="003E2A21"/>
    <w:rsid w:val="003E2B54"/>
    <w:rsid w:val="003E3703"/>
    <w:rsid w:val="003E3721"/>
    <w:rsid w:val="003E53B3"/>
    <w:rsid w:val="003E5897"/>
    <w:rsid w:val="003E5CE8"/>
    <w:rsid w:val="003E6F88"/>
    <w:rsid w:val="003E7558"/>
    <w:rsid w:val="003E7C10"/>
    <w:rsid w:val="003F1C34"/>
    <w:rsid w:val="003F2B26"/>
    <w:rsid w:val="003F3471"/>
    <w:rsid w:val="003F39C2"/>
    <w:rsid w:val="003F3C80"/>
    <w:rsid w:val="003F3D7F"/>
    <w:rsid w:val="003F3E47"/>
    <w:rsid w:val="003F5D34"/>
    <w:rsid w:val="003F706E"/>
    <w:rsid w:val="003F78FD"/>
    <w:rsid w:val="003F7A2F"/>
    <w:rsid w:val="003F7BE2"/>
    <w:rsid w:val="00400281"/>
    <w:rsid w:val="00400B24"/>
    <w:rsid w:val="00402890"/>
    <w:rsid w:val="00402DE5"/>
    <w:rsid w:val="00402ED8"/>
    <w:rsid w:val="004039C1"/>
    <w:rsid w:val="00403B52"/>
    <w:rsid w:val="00403D12"/>
    <w:rsid w:val="004043B0"/>
    <w:rsid w:val="004056A8"/>
    <w:rsid w:val="00405C54"/>
    <w:rsid w:val="004060FC"/>
    <w:rsid w:val="00406287"/>
    <w:rsid w:val="004068AE"/>
    <w:rsid w:val="00406C4C"/>
    <w:rsid w:val="00407060"/>
    <w:rsid w:val="0041012F"/>
    <w:rsid w:val="0041017E"/>
    <w:rsid w:val="0041227F"/>
    <w:rsid w:val="00414647"/>
    <w:rsid w:val="0041654C"/>
    <w:rsid w:val="00417768"/>
    <w:rsid w:val="004179BA"/>
    <w:rsid w:val="00417BDC"/>
    <w:rsid w:val="00420468"/>
    <w:rsid w:val="0042155E"/>
    <w:rsid w:val="004217A0"/>
    <w:rsid w:val="004219D1"/>
    <w:rsid w:val="00422CD0"/>
    <w:rsid w:val="0042505A"/>
    <w:rsid w:val="004252BE"/>
    <w:rsid w:val="00425A2D"/>
    <w:rsid w:val="004270B7"/>
    <w:rsid w:val="00427B0B"/>
    <w:rsid w:val="004312C3"/>
    <w:rsid w:val="0043374E"/>
    <w:rsid w:val="0043439E"/>
    <w:rsid w:val="00434E78"/>
    <w:rsid w:val="00435492"/>
    <w:rsid w:val="00436E48"/>
    <w:rsid w:val="00436F29"/>
    <w:rsid w:val="00437210"/>
    <w:rsid w:val="00437475"/>
    <w:rsid w:val="00437942"/>
    <w:rsid w:val="0044002D"/>
    <w:rsid w:val="004415AE"/>
    <w:rsid w:val="004416A4"/>
    <w:rsid w:val="004425DD"/>
    <w:rsid w:val="00442E6B"/>
    <w:rsid w:val="0044332F"/>
    <w:rsid w:val="004433B0"/>
    <w:rsid w:val="00443CA7"/>
    <w:rsid w:val="00445AD7"/>
    <w:rsid w:val="0044666C"/>
    <w:rsid w:val="004467ED"/>
    <w:rsid w:val="00450B97"/>
    <w:rsid w:val="004531AC"/>
    <w:rsid w:val="00453B8F"/>
    <w:rsid w:val="00453C01"/>
    <w:rsid w:val="00455571"/>
    <w:rsid w:val="00455D2A"/>
    <w:rsid w:val="004565B1"/>
    <w:rsid w:val="0045729C"/>
    <w:rsid w:val="0045743C"/>
    <w:rsid w:val="00457976"/>
    <w:rsid w:val="00461A02"/>
    <w:rsid w:val="004637D5"/>
    <w:rsid w:val="00463DB0"/>
    <w:rsid w:val="0046544E"/>
    <w:rsid w:val="004655D3"/>
    <w:rsid w:val="00466543"/>
    <w:rsid w:val="004665F6"/>
    <w:rsid w:val="00466C5B"/>
    <w:rsid w:val="0047069B"/>
    <w:rsid w:val="004706E9"/>
    <w:rsid w:val="00470DAA"/>
    <w:rsid w:val="00471442"/>
    <w:rsid w:val="00472095"/>
    <w:rsid w:val="0047318A"/>
    <w:rsid w:val="00473894"/>
    <w:rsid w:val="004754B0"/>
    <w:rsid w:val="00476953"/>
    <w:rsid w:val="00476C5B"/>
    <w:rsid w:val="004771B3"/>
    <w:rsid w:val="00480265"/>
    <w:rsid w:val="00480E04"/>
    <w:rsid w:val="00482954"/>
    <w:rsid w:val="00482E94"/>
    <w:rsid w:val="00483CB6"/>
    <w:rsid w:val="00485357"/>
    <w:rsid w:val="00485494"/>
    <w:rsid w:val="0048634D"/>
    <w:rsid w:val="00486FC2"/>
    <w:rsid w:val="00486FE3"/>
    <w:rsid w:val="004873DC"/>
    <w:rsid w:val="00490C6A"/>
    <w:rsid w:val="004912AF"/>
    <w:rsid w:val="00491C57"/>
    <w:rsid w:val="00492368"/>
    <w:rsid w:val="00492AAD"/>
    <w:rsid w:val="00493A85"/>
    <w:rsid w:val="004944DC"/>
    <w:rsid w:val="00494591"/>
    <w:rsid w:val="00494821"/>
    <w:rsid w:val="00495EB1"/>
    <w:rsid w:val="00495FDE"/>
    <w:rsid w:val="00496B87"/>
    <w:rsid w:val="00497519"/>
    <w:rsid w:val="004976A6"/>
    <w:rsid w:val="00497F73"/>
    <w:rsid w:val="004A0C8A"/>
    <w:rsid w:val="004A1452"/>
    <w:rsid w:val="004A2F71"/>
    <w:rsid w:val="004A3745"/>
    <w:rsid w:val="004A3814"/>
    <w:rsid w:val="004A4A7D"/>
    <w:rsid w:val="004A513C"/>
    <w:rsid w:val="004A7526"/>
    <w:rsid w:val="004A7612"/>
    <w:rsid w:val="004B183C"/>
    <w:rsid w:val="004B1DB5"/>
    <w:rsid w:val="004B38E7"/>
    <w:rsid w:val="004B5E74"/>
    <w:rsid w:val="004B6D98"/>
    <w:rsid w:val="004B739F"/>
    <w:rsid w:val="004B77A3"/>
    <w:rsid w:val="004C3B63"/>
    <w:rsid w:val="004C4083"/>
    <w:rsid w:val="004C4F13"/>
    <w:rsid w:val="004C52B3"/>
    <w:rsid w:val="004C5A79"/>
    <w:rsid w:val="004C7FB5"/>
    <w:rsid w:val="004D09CD"/>
    <w:rsid w:val="004D117A"/>
    <w:rsid w:val="004D3CD9"/>
    <w:rsid w:val="004D4A24"/>
    <w:rsid w:val="004D52FD"/>
    <w:rsid w:val="004D56C5"/>
    <w:rsid w:val="004D6D2D"/>
    <w:rsid w:val="004E008E"/>
    <w:rsid w:val="004E1D1A"/>
    <w:rsid w:val="004E33F9"/>
    <w:rsid w:val="004E3AD9"/>
    <w:rsid w:val="004E4867"/>
    <w:rsid w:val="004E4DFF"/>
    <w:rsid w:val="004E4F82"/>
    <w:rsid w:val="004E6EA2"/>
    <w:rsid w:val="004E6FDE"/>
    <w:rsid w:val="004E7E0F"/>
    <w:rsid w:val="004F0561"/>
    <w:rsid w:val="004F1CE9"/>
    <w:rsid w:val="004F2274"/>
    <w:rsid w:val="004F3257"/>
    <w:rsid w:val="004F331B"/>
    <w:rsid w:val="004F44DE"/>
    <w:rsid w:val="004F5638"/>
    <w:rsid w:val="004F5E02"/>
    <w:rsid w:val="004F5F10"/>
    <w:rsid w:val="004F76F1"/>
    <w:rsid w:val="004F7F74"/>
    <w:rsid w:val="00501F4F"/>
    <w:rsid w:val="005024EA"/>
    <w:rsid w:val="005053D6"/>
    <w:rsid w:val="00505EC1"/>
    <w:rsid w:val="00506472"/>
    <w:rsid w:val="005067BF"/>
    <w:rsid w:val="005069CD"/>
    <w:rsid w:val="00506F11"/>
    <w:rsid w:val="005074AD"/>
    <w:rsid w:val="005100CA"/>
    <w:rsid w:val="005106AB"/>
    <w:rsid w:val="00511064"/>
    <w:rsid w:val="0051119B"/>
    <w:rsid w:val="005129AE"/>
    <w:rsid w:val="005129EE"/>
    <w:rsid w:val="005135EA"/>
    <w:rsid w:val="00513615"/>
    <w:rsid w:val="00513D3F"/>
    <w:rsid w:val="005143DD"/>
    <w:rsid w:val="00515285"/>
    <w:rsid w:val="005170DD"/>
    <w:rsid w:val="00517538"/>
    <w:rsid w:val="005200FC"/>
    <w:rsid w:val="00520197"/>
    <w:rsid w:val="00520955"/>
    <w:rsid w:val="00521F69"/>
    <w:rsid w:val="00521FD5"/>
    <w:rsid w:val="0052309B"/>
    <w:rsid w:val="00523118"/>
    <w:rsid w:val="00524300"/>
    <w:rsid w:val="00524579"/>
    <w:rsid w:val="005247F9"/>
    <w:rsid w:val="005252B5"/>
    <w:rsid w:val="00530DBF"/>
    <w:rsid w:val="005310CC"/>
    <w:rsid w:val="005314D9"/>
    <w:rsid w:val="005346E7"/>
    <w:rsid w:val="00535E31"/>
    <w:rsid w:val="0053687E"/>
    <w:rsid w:val="00537AC1"/>
    <w:rsid w:val="00540EBB"/>
    <w:rsid w:val="00541CE0"/>
    <w:rsid w:val="00541F7D"/>
    <w:rsid w:val="00542F75"/>
    <w:rsid w:val="0054303C"/>
    <w:rsid w:val="00543235"/>
    <w:rsid w:val="0054362B"/>
    <w:rsid w:val="005452E0"/>
    <w:rsid w:val="00545AEC"/>
    <w:rsid w:val="00546125"/>
    <w:rsid w:val="00547728"/>
    <w:rsid w:val="00547821"/>
    <w:rsid w:val="00550536"/>
    <w:rsid w:val="00552D63"/>
    <w:rsid w:val="0055474B"/>
    <w:rsid w:val="00554B30"/>
    <w:rsid w:val="00555998"/>
    <w:rsid w:val="00555C26"/>
    <w:rsid w:val="0056078E"/>
    <w:rsid w:val="00561F0A"/>
    <w:rsid w:val="00562193"/>
    <w:rsid w:val="0056296D"/>
    <w:rsid w:val="00564C05"/>
    <w:rsid w:val="00566DFA"/>
    <w:rsid w:val="0056709B"/>
    <w:rsid w:val="00567214"/>
    <w:rsid w:val="0057026B"/>
    <w:rsid w:val="00572850"/>
    <w:rsid w:val="0057321F"/>
    <w:rsid w:val="00573892"/>
    <w:rsid w:val="00575264"/>
    <w:rsid w:val="00575C34"/>
    <w:rsid w:val="00575EAE"/>
    <w:rsid w:val="0057617A"/>
    <w:rsid w:val="0057644E"/>
    <w:rsid w:val="005765BE"/>
    <w:rsid w:val="00582C0C"/>
    <w:rsid w:val="00582CEE"/>
    <w:rsid w:val="00582D69"/>
    <w:rsid w:val="005834C0"/>
    <w:rsid w:val="0058365F"/>
    <w:rsid w:val="00584615"/>
    <w:rsid w:val="005849B6"/>
    <w:rsid w:val="0058594F"/>
    <w:rsid w:val="005874B6"/>
    <w:rsid w:val="005878E7"/>
    <w:rsid w:val="00587DEC"/>
    <w:rsid w:val="00590B3A"/>
    <w:rsid w:val="00591126"/>
    <w:rsid w:val="00591405"/>
    <w:rsid w:val="0059187D"/>
    <w:rsid w:val="00592648"/>
    <w:rsid w:val="00593987"/>
    <w:rsid w:val="005944A1"/>
    <w:rsid w:val="00594A9A"/>
    <w:rsid w:val="00596568"/>
    <w:rsid w:val="00596E17"/>
    <w:rsid w:val="0059770B"/>
    <w:rsid w:val="00597EFD"/>
    <w:rsid w:val="005A018B"/>
    <w:rsid w:val="005A14E7"/>
    <w:rsid w:val="005A1BC9"/>
    <w:rsid w:val="005A1DC6"/>
    <w:rsid w:val="005A3E70"/>
    <w:rsid w:val="005A4BB6"/>
    <w:rsid w:val="005A4C49"/>
    <w:rsid w:val="005A5DA2"/>
    <w:rsid w:val="005A5DAD"/>
    <w:rsid w:val="005B090E"/>
    <w:rsid w:val="005B0C10"/>
    <w:rsid w:val="005B1686"/>
    <w:rsid w:val="005B34D7"/>
    <w:rsid w:val="005B40CA"/>
    <w:rsid w:val="005B4436"/>
    <w:rsid w:val="005B449F"/>
    <w:rsid w:val="005B49DF"/>
    <w:rsid w:val="005B5140"/>
    <w:rsid w:val="005B5A4E"/>
    <w:rsid w:val="005B75DE"/>
    <w:rsid w:val="005C116A"/>
    <w:rsid w:val="005C16EF"/>
    <w:rsid w:val="005C21F0"/>
    <w:rsid w:val="005C2ECC"/>
    <w:rsid w:val="005C3AEE"/>
    <w:rsid w:val="005C496B"/>
    <w:rsid w:val="005C647B"/>
    <w:rsid w:val="005C6E37"/>
    <w:rsid w:val="005C749A"/>
    <w:rsid w:val="005C7FFA"/>
    <w:rsid w:val="005D0557"/>
    <w:rsid w:val="005D1710"/>
    <w:rsid w:val="005D1930"/>
    <w:rsid w:val="005D1C49"/>
    <w:rsid w:val="005D2462"/>
    <w:rsid w:val="005D2AA6"/>
    <w:rsid w:val="005D3D45"/>
    <w:rsid w:val="005D414B"/>
    <w:rsid w:val="005D4C4A"/>
    <w:rsid w:val="005D5CE6"/>
    <w:rsid w:val="005D7A15"/>
    <w:rsid w:val="005D7DE1"/>
    <w:rsid w:val="005E0911"/>
    <w:rsid w:val="005E0FD2"/>
    <w:rsid w:val="005E19C9"/>
    <w:rsid w:val="005E21DC"/>
    <w:rsid w:val="005E2366"/>
    <w:rsid w:val="005E23B1"/>
    <w:rsid w:val="005E310D"/>
    <w:rsid w:val="005E3992"/>
    <w:rsid w:val="005E5639"/>
    <w:rsid w:val="005E577C"/>
    <w:rsid w:val="005E58CB"/>
    <w:rsid w:val="005E64F3"/>
    <w:rsid w:val="005E772D"/>
    <w:rsid w:val="005E7A1D"/>
    <w:rsid w:val="005E7E2A"/>
    <w:rsid w:val="005F08FA"/>
    <w:rsid w:val="005F0B4C"/>
    <w:rsid w:val="005F0DB4"/>
    <w:rsid w:val="005F0F0F"/>
    <w:rsid w:val="005F354B"/>
    <w:rsid w:val="005F5285"/>
    <w:rsid w:val="005F575D"/>
    <w:rsid w:val="005F5870"/>
    <w:rsid w:val="005F638A"/>
    <w:rsid w:val="005F7222"/>
    <w:rsid w:val="005F7AE4"/>
    <w:rsid w:val="00600D87"/>
    <w:rsid w:val="00601428"/>
    <w:rsid w:val="00601B92"/>
    <w:rsid w:val="00605460"/>
    <w:rsid w:val="006065EE"/>
    <w:rsid w:val="00606F85"/>
    <w:rsid w:val="00607C5C"/>
    <w:rsid w:val="006117B4"/>
    <w:rsid w:val="006127A0"/>
    <w:rsid w:val="006134C9"/>
    <w:rsid w:val="00613510"/>
    <w:rsid w:val="006136D5"/>
    <w:rsid w:val="00613BED"/>
    <w:rsid w:val="00614628"/>
    <w:rsid w:val="006154F6"/>
    <w:rsid w:val="0061571F"/>
    <w:rsid w:val="006159D9"/>
    <w:rsid w:val="006173D3"/>
    <w:rsid w:val="00620D67"/>
    <w:rsid w:val="00621275"/>
    <w:rsid w:val="0062177F"/>
    <w:rsid w:val="00622AA1"/>
    <w:rsid w:val="00623CDE"/>
    <w:rsid w:val="006241BC"/>
    <w:rsid w:val="00624469"/>
    <w:rsid w:val="0062603E"/>
    <w:rsid w:val="00626941"/>
    <w:rsid w:val="00627DBF"/>
    <w:rsid w:val="0063081B"/>
    <w:rsid w:val="00630D0F"/>
    <w:rsid w:val="00631F71"/>
    <w:rsid w:val="0063282D"/>
    <w:rsid w:val="00633928"/>
    <w:rsid w:val="00634EA7"/>
    <w:rsid w:val="006356D8"/>
    <w:rsid w:val="00640084"/>
    <w:rsid w:val="0064153B"/>
    <w:rsid w:val="00641E34"/>
    <w:rsid w:val="006432C3"/>
    <w:rsid w:val="0064475E"/>
    <w:rsid w:val="00645583"/>
    <w:rsid w:val="00645CE1"/>
    <w:rsid w:val="006476EF"/>
    <w:rsid w:val="00647FF6"/>
    <w:rsid w:val="006515B1"/>
    <w:rsid w:val="00652FAF"/>
    <w:rsid w:val="00653E27"/>
    <w:rsid w:val="006543C8"/>
    <w:rsid w:val="00656409"/>
    <w:rsid w:val="00656474"/>
    <w:rsid w:val="00656A3A"/>
    <w:rsid w:val="00656E2E"/>
    <w:rsid w:val="006572B0"/>
    <w:rsid w:val="0066077E"/>
    <w:rsid w:val="00661750"/>
    <w:rsid w:val="00662B8A"/>
    <w:rsid w:val="0066308B"/>
    <w:rsid w:val="00663F95"/>
    <w:rsid w:val="006669AD"/>
    <w:rsid w:val="006703FC"/>
    <w:rsid w:val="00670CCE"/>
    <w:rsid w:val="0067118F"/>
    <w:rsid w:val="006718C1"/>
    <w:rsid w:val="006720CA"/>
    <w:rsid w:val="0067219D"/>
    <w:rsid w:val="00672B30"/>
    <w:rsid w:val="00674C2D"/>
    <w:rsid w:val="00674D2D"/>
    <w:rsid w:val="006751C1"/>
    <w:rsid w:val="00675328"/>
    <w:rsid w:val="00675DD9"/>
    <w:rsid w:val="00675FB3"/>
    <w:rsid w:val="006767E6"/>
    <w:rsid w:val="00676DE4"/>
    <w:rsid w:val="00676ECD"/>
    <w:rsid w:val="0067709C"/>
    <w:rsid w:val="00681566"/>
    <w:rsid w:val="0068197F"/>
    <w:rsid w:val="006824BA"/>
    <w:rsid w:val="006828B8"/>
    <w:rsid w:val="00682E52"/>
    <w:rsid w:val="00683283"/>
    <w:rsid w:val="00684796"/>
    <w:rsid w:val="00684DE2"/>
    <w:rsid w:val="00685927"/>
    <w:rsid w:val="00690547"/>
    <w:rsid w:val="00690752"/>
    <w:rsid w:val="00690A2C"/>
    <w:rsid w:val="006912AC"/>
    <w:rsid w:val="0069140F"/>
    <w:rsid w:val="00692DC0"/>
    <w:rsid w:val="00693CED"/>
    <w:rsid w:val="00693F9D"/>
    <w:rsid w:val="00695703"/>
    <w:rsid w:val="006963F1"/>
    <w:rsid w:val="0069715E"/>
    <w:rsid w:val="00697F26"/>
    <w:rsid w:val="006A0634"/>
    <w:rsid w:val="006A0CE2"/>
    <w:rsid w:val="006A38C7"/>
    <w:rsid w:val="006A480A"/>
    <w:rsid w:val="006A54D5"/>
    <w:rsid w:val="006A5DA8"/>
    <w:rsid w:val="006A627E"/>
    <w:rsid w:val="006A6BDB"/>
    <w:rsid w:val="006A7336"/>
    <w:rsid w:val="006A7AE6"/>
    <w:rsid w:val="006A7CAB"/>
    <w:rsid w:val="006B0214"/>
    <w:rsid w:val="006B0B0D"/>
    <w:rsid w:val="006B0F55"/>
    <w:rsid w:val="006B1173"/>
    <w:rsid w:val="006B1484"/>
    <w:rsid w:val="006B4EB1"/>
    <w:rsid w:val="006B6E42"/>
    <w:rsid w:val="006C0672"/>
    <w:rsid w:val="006C11FF"/>
    <w:rsid w:val="006C2D7E"/>
    <w:rsid w:val="006C62E1"/>
    <w:rsid w:val="006C6A09"/>
    <w:rsid w:val="006C7F8E"/>
    <w:rsid w:val="006D005C"/>
    <w:rsid w:val="006D0521"/>
    <w:rsid w:val="006D0EFD"/>
    <w:rsid w:val="006D1710"/>
    <w:rsid w:val="006D35E1"/>
    <w:rsid w:val="006D589D"/>
    <w:rsid w:val="006E171B"/>
    <w:rsid w:val="006E23D3"/>
    <w:rsid w:val="006E520A"/>
    <w:rsid w:val="006E71B3"/>
    <w:rsid w:val="006F0010"/>
    <w:rsid w:val="006F2175"/>
    <w:rsid w:val="006F29BF"/>
    <w:rsid w:val="006F5979"/>
    <w:rsid w:val="006F7517"/>
    <w:rsid w:val="006F753B"/>
    <w:rsid w:val="00700578"/>
    <w:rsid w:val="0070166C"/>
    <w:rsid w:val="007018E5"/>
    <w:rsid w:val="00701E7C"/>
    <w:rsid w:val="007021C6"/>
    <w:rsid w:val="007032DC"/>
    <w:rsid w:val="007043FF"/>
    <w:rsid w:val="007047F1"/>
    <w:rsid w:val="00704CEE"/>
    <w:rsid w:val="00705183"/>
    <w:rsid w:val="007059FC"/>
    <w:rsid w:val="00705B1B"/>
    <w:rsid w:val="007065CF"/>
    <w:rsid w:val="0070660B"/>
    <w:rsid w:val="00706F50"/>
    <w:rsid w:val="00707D0C"/>
    <w:rsid w:val="00710920"/>
    <w:rsid w:val="00711858"/>
    <w:rsid w:val="007118A0"/>
    <w:rsid w:val="007120DC"/>
    <w:rsid w:val="00713672"/>
    <w:rsid w:val="0071592A"/>
    <w:rsid w:val="0071729F"/>
    <w:rsid w:val="00717A79"/>
    <w:rsid w:val="007200A8"/>
    <w:rsid w:val="0072185F"/>
    <w:rsid w:val="00721A41"/>
    <w:rsid w:val="00722249"/>
    <w:rsid w:val="007243AD"/>
    <w:rsid w:val="007254D2"/>
    <w:rsid w:val="007255DE"/>
    <w:rsid w:val="00726BAE"/>
    <w:rsid w:val="00730442"/>
    <w:rsid w:val="00730960"/>
    <w:rsid w:val="0073320C"/>
    <w:rsid w:val="007348F1"/>
    <w:rsid w:val="00734CE1"/>
    <w:rsid w:val="00735C57"/>
    <w:rsid w:val="00735E1D"/>
    <w:rsid w:val="00735EF4"/>
    <w:rsid w:val="00737629"/>
    <w:rsid w:val="007400C3"/>
    <w:rsid w:val="00742E17"/>
    <w:rsid w:val="00743FFE"/>
    <w:rsid w:val="00744487"/>
    <w:rsid w:val="007445AF"/>
    <w:rsid w:val="00745FA8"/>
    <w:rsid w:val="00746454"/>
    <w:rsid w:val="00747199"/>
    <w:rsid w:val="0075090B"/>
    <w:rsid w:val="00750F04"/>
    <w:rsid w:val="00751CBA"/>
    <w:rsid w:val="00751DE3"/>
    <w:rsid w:val="0075221F"/>
    <w:rsid w:val="00752416"/>
    <w:rsid w:val="00752F53"/>
    <w:rsid w:val="007533CE"/>
    <w:rsid w:val="007540A0"/>
    <w:rsid w:val="00755D37"/>
    <w:rsid w:val="00755F61"/>
    <w:rsid w:val="007567DE"/>
    <w:rsid w:val="00756EF3"/>
    <w:rsid w:val="00756FAB"/>
    <w:rsid w:val="00757D63"/>
    <w:rsid w:val="00760318"/>
    <w:rsid w:val="00760579"/>
    <w:rsid w:val="0076339B"/>
    <w:rsid w:val="00763D6A"/>
    <w:rsid w:val="00765E7D"/>
    <w:rsid w:val="007660B3"/>
    <w:rsid w:val="00766BF2"/>
    <w:rsid w:val="007672CB"/>
    <w:rsid w:val="007718E7"/>
    <w:rsid w:val="007737B0"/>
    <w:rsid w:val="007737B4"/>
    <w:rsid w:val="007757A1"/>
    <w:rsid w:val="007769C7"/>
    <w:rsid w:val="00777A34"/>
    <w:rsid w:val="007806A1"/>
    <w:rsid w:val="00780E6E"/>
    <w:rsid w:val="00782DD2"/>
    <w:rsid w:val="007831C6"/>
    <w:rsid w:val="00783585"/>
    <w:rsid w:val="007845DA"/>
    <w:rsid w:val="007858CC"/>
    <w:rsid w:val="00786E8C"/>
    <w:rsid w:val="007870E3"/>
    <w:rsid w:val="007922DD"/>
    <w:rsid w:val="00792690"/>
    <w:rsid w:val="007943B0"/>
    <w:rsid w:val="0079471E"/>
    <w:rsid w:val="007A248D"/>
    <w:rsid w:val="007A2998"/>
    <w:rsid w:val="007A408C"/>
    <w:rsid w:val="007A57F3"/>
    <w:rsid w:val="007A5D2F"/>
    <w:rsid w:val="007B0750"/>
    <w:rsid w:val="007B3B24"/>
    <w:rsid w:val="007B4ECE"/>
    <w:rsid w:val="007B579E"/>
    <w:rsid w:val="007B6218"/>
    <w:rsid w:val="007B6A52"/>
    <w:rsid w:val="007C0275"/>
    <w:rsid w:val="007C1ADC"/>
    <w:rsid w:val="007C2A5D"/>
    <w:rsid w:val="007C31B5"/>
    <w:rsid w:val="007C41F1"/>
    <w:rsid w:val="007C492E"/>
    <w:rsid w:val="007C6FC6"/>
    <w:rsid w:val="007C72BC"/>
    <w:rsid w:val="007C7BA6"/>
    <w:rsid w:val="007D1025"/>
    <w:rsid w:val="007D14F7"/>
    <w:rsid w:val="007D1EA4"/>
    <w:rsid w:val="007D27B2"/>
    <w:rsid w:val="007D292D"/>
    <w:rsid w:val="007D3166"/>
    <w:rsid w:val="007D3835"/>
    <w:rsid w:val="007D4A6A"/>
    <w:rsid w:val="007D58BE"/>
    <w:rsid w:val="007D5E10"/>
    <w:rsid w:val="007D6972"/>
    <w:rsid w:val="007D6CA9"/>
    <w:rsid w:val="007D78F4"/>
    <w:rsid w:val="007E1CE2"/>
    <w:rsid w:val="007E210E"/>
    <w:rsid w:val="007E2801"/>
    <w:rsid w:val="007E2CCB"/>
    <w:rsid w:val="007E4C9C"/>
    <w:rsid w:val="007E4F12"/>
    <w:rsid w:val="007E6E75"/>
    <w:rsid w:val="007E725C"/>
    <w:rsid w:val="007F1D2A"/>
    <w:rsid w:val="007F244B"/>
    <w:rsid w:val="007F263A"/>
    <w:rsid w:val="007F278A"/>
    <w:rsid w:val="007F3001"/>
    <w:rsid w:val="007F3185"/>
    <w:rsid w:val="007F3378"/>
    <w:rsid w:val="007F3884"/>
    <w:rsid w:val="007F4FD2"/>
    <w:rsid w:val="007F73DB"/>
    <w:rsid w:val="007F7551"/>
    <w:rsid w:val="008005D2"/>
    <w:rsid w:val="00801947"/>
    <w:rsid w:val="008019C7"/>
    <w:rsid w:val="00801AA3"/>
    <w:rsid w:val="00801E5D"/>
    <w:rsid w:val="00801F56"/>
    <w:rsid w:val="00804C93"/>
    <w:rsid w:val="00806AE6"/>
    <w:rsid w:val="00807BF9"/>
    <w:rsid w:val="00810048"/>
    <w:rsid w:val="008101CB"/>
    <w:rsid w:val="0081046C"/>
    <w:rsid w:val="008109B2"/>
    <w:rsid w:val="00811660"/>
    <w:rsid w:val="008118D4"/>
    <w:rsid w:val="008121BC"/>
    <w:rsid w:val="00812793"/>
    <w:rsid w:val="00813CA6"/>
    <w:rsid w:val="008145A9"/>
    <w:rsid w:val="0081486C"/>
    <w:rsid w:val="00815A32"/>
    <w:rsid w:val="00822FA4"/>
    <w:rsid w:val="00823831"/>
    <w:rsid w:val="00823E47"/>
    <w:rsid w:val="0082482E"/>
    <w:rsid w:val="00825AE9"/>
    <w:rsid w:val="00826D1B"/>
    <w:rsid w:val="00827192"/>
    <w:rsid w:val="00827FA3"/>
    <w:rsid w:val="00830B87"/>
    <w:rsid w:val="00831963"/>
    <w:rsid w:val="00832172"/>
    <w:rsid w:val="00833330"/>
    <w:rsid w:val="008334F0"/>
    <w:rsid w:val="008346A3"/>
    <w:rsid w:val="00834D3D"/>
    <w:rsid w:val="00836C47"/>
    <w:rsid w:val="008373D2"/>
    <w:rsid w:val="00837C1B"/>
    <w:rsid w:val="00840A67"/>
    <w:rsid w:val="0084184B"/>
    <w:rsid w:val="008428A8"/>
    <w:rsid w:val="0084329D"/>
    <w:rsid w:val="00843556"/>
    <w:rsid w:val="008435A5"/>
    <w:rsid w:val="00843AA2"/>
    <w:rsid w:val="00843FD8"/>
    <w:rsid w:val="00844FD8"/>
    <w:rsid w:val="00845674"/>
    <w:rsid w:val="008459CE"/>
    <w:rsid w:val="0084682C"/>
    <w:rsid w:val="00847168"/>
    <w:rsid w:val="00847A75"/>
    <w:rsid w:val="008507FC"/>
    <w:rsid w:val="00850886"/>
    <w:rsid w:val="008509E8"/>
    <w:rsid w:val="00850CD3"/>
    <w:rsid w:val="0085169B"/>
    <w:rsid w:val="00851A49"/>
    <w:rsid w:val="00853417"/>
    <w:rsid w:val="00853E33"/>
    <w:rsid w:val="00855583"/>
    <w:rsid w:val="008557D4"/>
    <w:rsid w:val="00855F19"/>
    <w:rsid w:val="00856CC9"/>
    <w:rsid w:val="00856DC9"/>
    <w:rsid w:val="00857415"/>
    <w:rsid w:val="008578F4"/>
    <w:rsid w:val="0086018B"/>
    <w:rsid w:val="008604C5"/>
    <w:rsid w:val="00860F0B"/>
    <w:rsid w:val="00861629"/>
    <w:rsid w:val="0086186B"/>
    <w:rsid w:val="00862422"/>
    <w:rsid w:val="00863FBA"/>
    <w:rsid w:val="0086485A"/>
    <w:rsid w:val="008668F2"/>
    <w:rsid w:val="0086763F"/>
    <w:rsid w:val="00867868"/>
    <w:rsid w:val="00870864"/>
    <w:rsid w:val="0087183E"/>
    <w:rsid w:val="008721F2"/>
    <w:rsid w:val="00873118"/>
    <w:rsid w:val="00873C68"/>
    <w:rsid w:val="00874220"/>
    <w:rsid w:val="00875E45"/>
    <w:rsid w:val="00876417"/>
    <w:rsid w:val="008773F8"/>
    <w:rsid w:val="008774D5"/>
    <w:rsid w:val="008775DD"/>
    <w:rsid w:val="00877A1F"/>
    <w:rsid w:val="00881492"/>
    <w:rsid w:val="008816BE"/>
    <w:rsid w:val="00884EF1"/>
    <w:rsid w:val="008858DE"/>
    <w:rsid w:val="00885962"/>
    <w:rsid w:val="00886261"/>
    <w:rsid w:val="00886872"/>
    <w:rsid w:val="00890A54"/>
    <w:rsid w:val="00893179"/>
    <w:rsid w:val="008934DE"/>
    <w:rsid w:val="0089362B"/>
    <w:rsid w:val="00894C2A"/>
    <w:rsid w:val="00897296"/>
    <w:rsid w:val="008977E3"/>
    <w:rsid w:val="00897D20"/>
    <w:rsid w:val="008A0A87"/>
    <w:rsid w:val="008A0B9D"/>
    <w:rsid w:val="008A115A"/>
    <w:rsid w:val="008A1725"/>
    <w:rsid w:val="008A26D5"/>
    <w:rsid w:val="008A2E2F"/>
    <w:rsid w:val="008A369B"/>
    <w:rsid w:val="008A3B54"/>
    <w:rsid w:val="008A3EBC"/>
    <w:rsid w:val="008A4288"/>
    <w:rsid w:val="008A501D"/>
    <w:rsid w:val="008A5C18"/>
    <w:rsid w:val="008A7581"/>
    <w:rsid w:val="008A7B88"/>
    <w:rsid w:val="008B0BC7"/>
    <w:rsid w:val="008B1021"/>
    <w:rsid w:val="008B1F65"/>
    <w:rsid w:val="008B2ED6"/>
    <w:rsid w:val="008B4F83"/>
    <w:rsid w:val="008B597D"/>
    <w:rsid w:val="008B6B16"/>
    <w:rsid w:val="008B6BD0"/>
    <w:rsid w:val="008B75F8"/>
    <w:rsid w:val="008C0527"/>
    <w:rsid w:val="008C1AFD"/>
    <w:rsid w:val="008C2BA5"/>
    <w:rsid w:val="008C32FB"/>
    <w:rsid w:val="008C40E5"/>
    <w:rsid w:val="008C4DA9"/>
    <w:rsid w:val="008C5BF0"/>
    <w:rsid w:val="008C5EC4"/>
    <w:rsid w:val="008C6C40"/>
    <w:rsid w:val="008C79AB"/>
    <w:rsid w:val="008D03F2"/>
    <w:rsid w:val="008D0D1B"/>
    <w:rsid w:val="008D0EFC"/>
    <w:rsid w:val="008D134E"/>
    <w:rsid w:val="008D1C00"/>
    <w:rsid w:val="008D2183"/>
    <w:rsid w:val="008D24C9"/>
    <w:rsid w:val="008D33D1"/>
    <w:rsid w:val="008D46BC"/>
    <w:rsid w:val="008D54B5"/>
    <w:rsid w:val="008E0353"/>
    <w:rsid w:val="008E0644"/>
    <w:rsid w:val="008E13C5"/>
    <w:rsid w:val="008E16F3"/>
    <w:rsid w:val="008E172A"/>
    <w:rsid w:val="008E1B22"/>
    <w:rsid w:val="008E237A"/>
    <w:rsid w:val="008E2A15"/>
    <w:rsid w:val="008E37C0"/>
    <w:rsid w:val="008E5AD3"/>
    <w:rsid w:val="008E5CC8"/>
    <w:rsid w:val="008F061E"/>
    <w:rsid w:val="008F10EF"/>
    <w:rsid w:val="008F1FBB"/>
    <w:rsid w:val="008F213A"/>
    <w:rsid w:val="008F2450"/>
    <w:rsid w:val="008F45A1"/>
    <w:rsid w:val="008F5E62"/>
    <w:rsid w:val="008F71A8"/>
    <w:rsid w:val="0090016F"/>
    <w:rsid w:val="00900508"/>
    <w:rsid w:val="00901654"/>
    <w:rsid w:val="00901A00"/>
    <w:rsid w:val="009029A8"/>
    <w:rsid w:val="0090302D"/>
    <w:rsid w:val="00903815"/>
    <w:rsid w:val="00903C75"/>
    <w:rsid w:val="00905029"/>
    <w:rsid w:val="0090697D"/>
    <w:rsid w:val="00907304"/>
    <w:rsid w:val="00907B00"/>
    <w:rsid w:val="00907CF9"/>
    <w:rsid w:val="00912A68"/>
    <w:rsid w:val="00912EBC"/>
    <w:rsid w:val="00913190"/>
    <w:rsid w:val="009137EF"/>
    <w:rsid w:val="00915056"/>
    <w:rsid w:val="00917688"/>
    <w:rsid w:val="009176CE"/>
    <w:rsid w:val="00917CC7"/>
    <w:rsid w:val="009207A3"/>
    <w:rsid w:val="00922101"/>
    <w:rsid w:val="00923ACF"/>
    <w:rsid w:val="00923CCA"/>
    <w:rsid w:val="00923D9D"/>
    <w:rsid w:val="00924406"/>
    <w:rsid w:val="0092618D"/>
    <w:rsid w:val="00930221"/>
    <w:rsid w:val="00930912"/>
    <w:rsid w:val="009309FB"/>
    <w:rsid w:val="00931F50"/>
    <w:rsid w:val="00933CB6"/>
    <w:rsid w:val="00933F0B"/>
    <w:rsid w:val="00933F21"/>
    <w:rsid w:val="00934209"/>
    <w:rsid w:val="00935386"/>
    <w:rsid w:val="00936528"/>
    <w:rsid w:val="00936E4A"/>
    <w:rsid w:val="009370A0"/>
    <w:rsid w:val="009374AF"/>
    <w:rsid w:val="00937F68"/>
    <w:rsid w:val="0094017B"/>
    <w:rsid w:val="00940983"/>
    <w:rsid w:val="00940AB2"/>
    <w:rsid w:val="00940CD2"/>
    <w:rsid w:val="00941547"/>
    <w:rsid w:val="00941EFC"/>
    <w:rsid w:val="00941FCC"/>
    <w:rsid w:val="009444E4"/>
    <w:rsid w:val="00944B7B"/>
    <w:rsid w:val="00945220"/>
    <w:rsid w:val="00945735"/>
    <w:rsid w:val="0094612C"/>
    <w:rsid w:val="0094632D"/>
    <w:rsid w:val="00946618"/>
    <w:rsid w:val="009500A0"/>
    <w:rsid w:val="00950CAD"/>
    <w:rsid w:val="0095138E"/>
    <w:rsid w:val="009513A7"/>
    <w:rsid w:val="00951FF9"/>
    <w:rsid w:val="0095348D"/>
    <w:rsid w:val="00954202"/>
    <w:rsid w:val="009543E1"/>
    <w:rsid w:val="009543EE"/>
    <w:rsid w:val="00954476"/>
    <w:rsid w:val="00954679"/>
    <w:rsid w:val="00955C24"/>
    <w:rsid w:val="009562A1"/>
    <w:rsid w:val="009563CF"/>
    <w:rsid w:val="00956596"/>
    <w:rsid w:val="00956FA3"/>
    <w:rsid w:val="00957DE1"/>
    <w:rsid w:val="00957ED8"/>
    <w:rsid w:val="00957FB1"/>
    <w:rsid w:val="00960376"/>
    <w:rsid w:val="009616B1"/>
    <w:rsid w:val="00961FCD"/>
    <w:rsid w:val="0096255E"/>
    <w:rsid w:val="009627B0"/>
    <w:rsid w:val="00962AD3"/>
    <w:rsid w:val="00962C68"/>
    <w:rsid w:val="00965C3F"/>
    <w:rsid w:val="009665DE"/>
    <w:rsid w:val="009666D2"/>
    <w:rsid w:val="00966C9F"/>
    <w:rsid w:val="00967091"/>
    <w:rsid w:val="00967408"/>
    <w:rsid w:val="00967867"/>
    <w:rsid w:val="00970B82"/>
    <w:rsid w:val="00973217"/>
    <w:rsid w:val="009742C0"/>
    <w:rsid w:val="0097563E"/>
    <w:rsid w:val="00976CC9"/>
    <w:rsid w:val="0098029B"/>
    <w:rsid w:val="009806FA"/>
    <w:rsid w:val="00980F63"/>
    <w:rsid w:val="00981A44"/>
    <w:rsid w:val="00982083"/>
    <w:rsid w:val="00984E8F"/>
    <w:rsid w:val="0098525B"/>
    <w:rsid w:val="0098648E"/>
    <w:rsid w:val="00986542"/>
    <w:rsid w:val="00986991"/>
    <w:rsid w:val="00990ACE"/>
    <w:rsid w:val="00993B3A"/>
    <w:rsid w:val="00993E5A"/>
    <w:rsid w:val="00993E62"/>
    <w:rsid w:val="00994E03"/>
    <w:rsid w:val="00994FA9"/>
    <w:rsid w:val="009953CB"/>
    <w:rsid w:val="009955E4"/>
    <w:rsid w:val="00995BFC"/>
    <w:rsid w:val="0099605B"/>
    <w:rsid w:val="00996B99"/>
    <w:rsid w:val="00996CBB"/>
    <w:rsid w:val="0099785A"/>
    <w:rsid w:val="00997861"/>
    <w:rsid w:val="009A024B"/>
    <w:rsid w:val="009A04E0"/>
    <w:rsid w:val="009A2091"/>
    <w:rsid w:val="009A233F"/>
    <w:rsid w:val="009A23B1"/>
    <w:rsid w:val="009A254F"/>
    <w:rsid w:val="009A2692"/>
    <w:rsid w:val="009A3164"/>
    <w:rsid w:val="009A31B8"/>
    <w:rsid w:val="009A3B4D"/>
    <w:rsid w:val="009A5AC4"/>
    <w:rsid w:val="009A5DCA"/>
    <w:rsid w:val="009A5EDC"/>
    <w:rsid w:val="009A6548"/>
    <w:rsid w:val="009A6C5E"/>
    <w:rsid w:val="009B021A"/>
    <w:rsid w:val="009B111D"/>
    <w:rsid w:val="009B130E"/>
    <w:rsid w:val="009B1343"/>
    <w:rsid w:val="009B1947"/>
    <w:rsid w:val="009B28AF"/>
    <w:rsid w:val="009B38AD"/>
    <w:rsid w:val="009B472E"/>
    <w:rsid w:val="009B56E2"/>
    <w:rsid w:val="009B5A40"/>
    <w:rsid w:val="009B65E0"/>
    <w:rsid w:val="009B7DDB"/>
    <w:rsid w:val="009C0524"/>
    <w:rsid w:val="009C12E3"/>
    <w:rsid w:val="009C21B6"/>
    <w:rsid w:val="009C2646"/>
    <w:rsid w:val="009C59D7"/>
    <w:rsid w:val="009C6EA4"/>
    <w:rsid w:val="009D0CB8"/>
    <w:rsid w:val="009D1A5C"/>
    <w:rsid w:val="009D1EEA"/>
    <w:rsid w:val="009D1F64"/>
    <w:rsid w:val="009D3522"/>
    <w:rsid w:val="009D419B"/>
    <w:rsid w:val="009D45E2"/>
    <w:rsid w:val="009D6A4D"/>
    <w:rsid w:val="009D7545"/>
    <w:rsid w:val="009D76EF"/>
    <w:rsid w:val="009E1221"/>
    <w:rsid w:val="009E27E3"/>
    <w:rsid w:val="009E35F2"/>
    <w:rsid w:val="009E3698"/>
    <w:rsid w:val="009E3C7C"/>
    <w:rsid w:val="009E6804"/>
    <w:rsid w:val="009E698A"/>
    <w:rsid w:val="009E7D61"/>
    <w:rsid w:val="009F0655"/>
    <w:rsid w:val="009F08DD"/>
    <w:rsid w:val="009F0AA6"/>
    <w:rsid w:val="009F2A53"/>
    <w:rsid w:val="009F2EE0"/>
    <w:rsid w:val="009F2F68"/>
    <w:rsid w:val="009F3E21"/>
    <w:rsid w:val="009F4DA4"/>
    <w:rsid w:val="009F4ECE"/>
    <w:rsid w:val="009F5B95"/>
    <w:rsid w:val="009F5D7C"/>
    <w:rsid w:val="009F7182"/>
    <w:rsid w:val="009F7649"/>
    <w:rsid w:val="00A006F3"/>
    <w:rsid w:val="00A00EFF"/>
    <w:rsid w:val="00A01508"/>
    <w:rsid w:val="00A05DF9"/>
    <w:rsid w:val="00A063AD"/>
    <w:rsid w:val="00A06B62"/>
    <w:rsid w:val="00A07A2E"/>
    <w:rsid w:val="00A07A83"/>
    <w:rsid w:val="00A07CA9"/>
    <w:rsid w:val="00A104B5"/>
    <w:rsid w:val="00A10550"/>
    <w:rsid w:val="00A10F87"/>
    <w:rsid w:val="00A13C45"/>
    <w:rsid w:val="00A13CDE"/>
    <w:rsid w:val="00A143E1"/>
    <w:rsid w:val="00A144AC"/>
    <w:rsid w:val="00A155F0"/>
    <w:rsid w:val="00A15891"/>
    <w:rsid w:val="00A177D3"/>
    <w:rsid w:val="00A17C64"/>
    <w:rsid w:val="00A220FC"/>
    <w:rsid w:val="00A232AF"/>
    <w:rsid w:val="00A23549"/>
    <w:rsid w:val="00A24077"/>
    <w:rsid w:val="00A256F0"/>
    <w:rsid w:val="00A266ED"/>
    <w:rsid w:val="00A26A72"/>
    <w:rsid w:val="00A273A0"/>
    <w:rsid w:val="00A27E0C"/>
    <w:rsid w:val="00A30AC0"/>
    <w:rsid w:val="00A3249A"/>
    <w:rsid w:val="00A3272B"/>
    <w:rsid w:val="00A34F85"/>
    <w:rsid w:val="00A3541E"/>
    <w:rsid w:val="00A35D2D"/>
    <w:rsid w:val="00A400F1"/>
    <w:rsid w:val="00A4089E"/>
    <w:rsid w:val="00A41205"/>
    <w:rsid w:val="00A43885"/>
    <w:rsid w:val="00A440B2"/>
    <w:rsid w:val="00A44AB1"/>
    <w:rsid w:val="00A45D9F"/>
    <w:rsid w:val="00A46070"/>
    <w:rsid w:val="00A46CD7"/>
    <w:rsid w:val="00A47424"/>
    <w:rsid w:val="00A478F5"/>
    <w:rsid w:val="00A47A71"/>
    <w:rsid w:val="00A51324"/>
    <w:rsid w:val="00A51ED6"/>
    <w:rsid w:val="00A52A1A"/>
    <w:rsid w:val="00A568DC"/>
    <w:rsid w:val="00A56C5E"/>
    <w:rsid w:val="00A60642"/>
    <w:rsid w:val="00A6199E"/>
    <w:rsid w:val="00A61F68"/>
    <w:rsid w:val="00A62F33"/>
    <w:rsid w:val="00A632EF"/>
    <w:rsid w:val="00A6654A"/>
    <w:rsid w:val="00A66E55"/>
    <w:rsid w:val="00A66FEA"/>
    <w:rsid w:val="00A67204"/>
    <w:rsid w:val="00A677C7"/>
    <w:rsid w:val="00A700B7"/>
    <w:rsid w:val="00A71DE2"/>
    <w:rsid w:val="00A72A30"/>
    <w:rsid w:val="00A7468B"/>
    <w:rsid w:val="00A74E37"/>
    <w:rsid w:val="00A80EC9"/>
    <w:rsid w:val="00A80F84"/>
    <w:rsid w:val="00A82DA0"/>
    <w:rsid w:val="00A83625"/>
    <w:rsid w:val="00A84323"/>
    <w:rsid w:val="00A84D3C"/>
    <w:rsid w:val="00A876BD"/>
    <w:rsid w:val="00A87ED4"/>
    <w:rsid w:val="00A91294"/>
    <w:rsid w:val="00A91EB0"/>
    <w:rsid w:val="00A9222F"/>
    <w:rsid w:val="00A924E7"/>
    <w:rsid w:val="00A92F9E"/>
    <w:rsid w:val="00A94806"/>
    <w:rsid w:val="00A95425"/>
    <w:rsid w:val="00A95748"/>
    <w:rsid w:val="00A961E5"/>
    <w:rsid w:val="00A963AD"/>
    <w:rsid w:val="00A97B51"/>
    <w:rsid w:val="00AA0E6B"/>
    <w:rsid w:val="00AA0EFE"/>
    <w:rsid w:val="00AA1268"/>
    <w:rsid w:val="00AA18A9"/>
    <w:rsid w:val="00AA45F8"/>
    <w:rsid w:val="00AA48FF"/>
    <w:rsid w:val="00AB0518"/>
    <w:rsid w:val="00AB124F"/>
    <w:rsid w:val="00AB23A1"/>
    <w:rsid w:val="00AB3149"/>
    <w:rsid w:val="00AB40E0"/>
    <w:rsid w:val="00AB40E9"/>
    <w:rsid w:val="00AB41EB"/>
    <w:rsid w:val="00AB45F1"/>
    <w:rsid w:val="00AB4C79"/>
    <w:rsid w:val="00AB521E"/>
    <w:rsid w:val="00AB56A0"/>
    <w:rsid w:val="00AC023A"/>
    <w:rsid w:val="00AC0AA9"/>
    <w:rsid w:val="00AC2011"/>
    <w:rsid w:val="00AC2420"/>
    <w:rsid w:val="00AC4175"/>
    <w:rsid w:val="00AC45EB"/>
    <w:rsid w:val="00AC5DE4"/>
    <w:rsid w:val="00AC5E96"/>
    <w:rsid w:val="00AC6003"/>
    <w:rsid w:val="00AC6E42"/>
    <w:rsid w:val="00AC74BA"/>
    <w:rsid w:val="00AC771B"/>
    <w:rsid w:val="00AD0F06"/>
    <w:rsid w:val="00AD2C78"/>
    <w:rsid w:val="00AD341F"/>
    <w:rsid w:val="00AD3F1E"/>
    <w:rsid w:val="00AD4505"/>
    <w:rsid w:val="00AD515B"/>
    <w:rsid w:val="00AD6772"/>
    <w:rsid w:val="00AD6946"/>
    <w:rsid w:val="00AD7846"/>
    <w:rsid w:val="00AE0451"/>
    <w:rsid w:val="00AE1515"/>
    <w:rsid w:val="00AE24D0"/>
    <w:rsid w:val="00AE2BF3"/>
    <w:rsid w:val="00AE2E43"/>
    <w:rsid w:val="00AE3642"/>
    <w:rsid w:val="00AE4354"/>
    <w:rsid w:val="00AE48AE"/>
    <w:rsid w:val="00AE4EAA"/>
    <w:rsid w:val="00AE522E"/>
    <w:rsid w:val="00AE533A"/>
    <w:rsid w:val="00AE5752"/>
    <w:rsid w:val="00AE5D76"/>
    <w:rsid w:val="00AF4447"/>
    <w:rsid w:val="00AF4D30"/>
    <w:rsid w:val="00AF6E5B"/>
    <w:rsid w:val="00B0049F"/>
    <w:rsid w:val="00B00B64"/>
    <w:rsid w:val="00B00E74"/>
    <w:rsid w:val="00B01749"/>
    <w:rsid w:val="00B0228E"/>
    <w:rsid w:val="00B02A64"/>
    <w:rsid w:val="00B02E2A"/>
    <w:rsid w:val="00B03CBC"/>
    <w:rsid w:val="00B04E06"/>
    <w:rsid w:val="00B06DC1"/>
    <w:rsid w:val="00B100A5"/>
    <w:rsid w:val="00B101CF"/>
    <w:rsid w:val="00B1123E"/>
    <w:rsid w:val="00B11CC7"/>
    <w:rsid w:val="00B13205"/>
    <w:rsid w:val="00B1359A"/>
    <w:rsid w:val="00B14DC6"/>
    <w:rsid w:val="00B15345"/>
    <w:rsid w:val="00B16B0C"/>
    <w:rsid w:val="00B2073D"/>
    <w:rsid w:val="00B22F80"/>
    <w:rsid w:val="00B243F8"/>
    <w:rsid w:val="00B25079"/>
    <w:rsid w:val="00B2641B"/>
    <w:rsid w:val="00B31777"/>
    <w:rsid w:val="00B33B0F"/>
    <w:rsid w:val="00B346F0"/>
    <w:rsid w:val="00B35470"/>
    <w:rsid w:val="00B356E4"/>
    <w:rsid w:val="00B36249"/>
    <w:rsid w:val="00B367FC"/>
    <w:rsid w:val="00B37F02"/>
    <w:rsid w:val="00B40FB1"/>
    <w:rsid w:val="00B4263A"/>
    <w:rsid w:val="00B42C94"/>
    <w:rsid w:val="00B4301C"/>
    <w:rsid w:val="00B43E57"/>
    <w:rsid w:val="00B454C0"/>
    <w:rsid w:val="00B455BF"/>
    <w:rsid w:val="00B46B58"/>
    <w:rsid w:val="00B47247"/>
    <w:rsid w:val="00B5070A"/>
    <w:rsid w:val="00B50D09"/>
    <w:rsid w:val="00B532AC"/>
    <w:rsid w:val="00B5498A"/>
    <w:rsid w:val="00B54D6B"/>
    <w:rsid w:val="00B55835"/>
    <w:rsid w:val="00B56558"/>
    <w:rsid w:val="00B61946"/>
    <w:rsid w:val="00B619B0"/>
    <w:rsid w:val="00B61CF6"/>
    <w:rsid w:val="00B62493"/>
    <w:rsid w:val="00B65145"/>
    <w:rsid w:val="00B6720B"/>
    <w:rsid w:val="00B6776E"/>
    <w:rsid w:val="00B70149"/>
    <w:rsid w:val="00B709F6"/>
    <w:rsid w:val="00B71BAC"/>
    <w:rsid w:val="00B724EC"/>
    <w:rsid w:val="00B7261C"/>
    <w:rsid w:val="00B742E2"/>
    <w:rsid w:val="00B74454"/>
    <w:rsid w:val="00B744AB"/>
    <w:rsid w:val="00B746A4"/>
    <w:rsid w:val="00B74809"/>
    <w:rsid w:val="00B74B90"/>
    <w:rsid w:val="00B74C3C"/>
    <w:rsid w:val="00B752F0"/>
    <w:rsid w:val="00B754B5"/>
    <w:rsid w:val="00B75A1B"/>
    <w:rsid w:val="00B75B98"/>
    <w:rsid w:val="00B76775"/>
    <w:rsid w:val="00B7719B"/>
    <w:rsid w:val="00B77AAE"/>
    <w:rsid w:val="00B77E8D"/>
    <w:rsid w:val="00B80F2C"/>
    <w:rsid w:val="00B81A37"/>
    <w:rsid w:val="00B81ADE"/>
    <w:rsid w:val="00B82D71"/>
    <w:rsid w:val="00B83F4A"/>
    <w:rsid w:val="00B843C1"/>
    <w:rsid w:val="00B84CC0"/>
    <w:rsid w:val="00B85EEA"/>
    <w:rsid w:val="00B86FBC"/>
    <w:rsid w:val="00B9089F"/>
    <w:rsid w:val="00B90B18"/>
    <w:rsid w:val="00B9112B"/>
    <w:rsid w:val="00B9290B"/>
    <w:rsid w:val="00B93854"/>
    <w:rsid w:val="00B93C07"/>
    <w:rsid w:val="00B93EFE"/>
    <w:rsid w:val="00B95D39"/>
    <w:rsid w:val="00B97453"/>
    <w:rsid w:val="00B975C7"/>
    <w:rsid w:val="00B97CD5"/>
    <w:rsid w:val="00BA4089"/>
    <w:rsid w:val="00BA4117"/>
    <w:rsid w:val="00BA4980"/>
    <w:rsid w:val="00BA566D"/>
    <w:rsid w:val="00BA5685"/>
    <w:rsid w:val="00BA669D"/>
    <w:rsid w:val="00BA7097"/>
    <w:rsid w:val="00BA720E"/>
    <w:rsid w:val="00BB16F5"/>
    <w:rsid w:val="00BB1780"/>
    <w:rsid w:val="00BB19B4"/>
    <w:rsid w:val="00BB2C8C"/>
    <w:rsid w:val="00BB3C84"/>
    <w:rsid w:val="00BB4F89"/>
    <w:rsid w:val="00BB591B"/>
    <w:rsid w:val="00BB6A93"/>
    <w:rsid w:val="00BB6F5A"/>
    <w:rsid w:val="00BB7ED9"/>
    <w:rsid w:val="00BC047E"/>
    <w:rsid w:val="00BC0996"/>
    <w:rsid w:val="00BC1A90"/>
    <w:rsid w:val="00BC3F05"/>
    <w:rsid w:val="00BC3F40"/>
    <w:rsid w:val="00BC42AC"/>
    <w:rsid w:val="00BC4EF8"/>
    <w:rsid w:val="00BC53F3"/>
    <w:rsid w:val="00BC6EAD"/>
    <w:rsid w:val="00BC7259"/>
    <w:rsid w:val="00BC7B74"/>
    <w:rsid w:val="00BD1793"/>
    <w:rsid w:val="00BD1B42"/>
    <w:rsid w:val="00BD2545"/>
    <w:rsid w:val="00BD2589"/>
    <w:rsid w:val="00BD2DAE"/>
    <w:rsid w:val="00BD3BB5"/>
    <w:rsid w:val="00BD3D23"/>
    <w:rsid w:val="00BD4311"/>
    <w:rsid w:val="00BD4F4D"/>
    <w:rsid w:val="00BD68F3"/>
    <w:rsid w:val="00BD6A1F"/>
    <w:rsid w:val="00BE029A"/>
    <w:rsid w:val="00BE0F8E"/>
    <w:rsid w:val="00BE12A4"/>
    <w:rsid w:val="00BE1735"/>
    <w:rsid w:val="00BE3E8E"/>
    <w:rsid w:val="00BE5182"/>
    <w:rsid w:val="00BE53E9"/>
    <w:rsid w:val="00BE5605"/>
    <w:rsid w:val="00BE5E95"/>
    <w:rsid w:val="00BE5FD8"/>
    <w:rsid w:val="00BE62EE"/>
    <w:rsid w:val="00BF1FCC"/>
    <w:rsid w:val="00BF30F2"/>
    <w:rsid w:val="00BF4B2F"/>
    <w:rsid w:val="00BF5ABF"/>
    <w:rsid w:val="00BF5E7F"/>
    <w:rsid w:val="00BF6CE7"/>
    <w:rsid w:val="00BF730F"/>
    <w:rsid w:val="00BF74FD"/>
    <w:rsid w:val="00C031E9"/>
    <w:rsid w:val="00C0382D"/>
    <w:rsid w:val="00C03CFA"/>
    <w:rsid w:val="00C03DEA"/>
    <w:rsid w:val="00C04514"/>
    <w:rsid w:val="00C04D00"/>
    <w:rsid w:val="00C05A3B"/>
    <w:rsid w:val="00C05F5A"/>
    <w:rsid w:val="00C10A63"/>
    <w:rsid w:val="00C13F22"/>
    <w:rsid w:val="00C1601B"/>
    <w:rsid w:val="00C161FE"/>
    <w:rsid w:val="00C1715E"/>
    <w:rsid w:val="00C20ABD"/>
    <w:rsid w:val="00C214D6"/>
    <w:rsid w:val="00C2195E"/>
    <w:rsid w:val="00C21D43"/>
    <w:rsid w:val="00C228DE"/>
    <w:rsid w:val="00C2470B"/>
    <w:rsid w:val="00C253AA"/>
    <w:rsid w:val="00C261E3"/>
    <w:rsid w:val="00C26F30"/>
    <w:rsid w:val="00C30599"/>
    <w:rsid w:val="00C305A1"/>
    <w:rsid w:val="00C306E0"/>
    <w:rsid w:val="00C30BED"/>
    <w:rsid w:val="00C30F32"/>
    <w:rsid w:val="00C32EE2"/>
    <w:rsid w:val="00C33087"/>
    <w:rsid w:val="00C3318D"/>
    <w:rsid w:val="00C34DEF"/>
    <w:rsid w:val="00C35391"/>
    <w:rsid w:val="00C364A9"/>
    <w:rsid w:val="00C36C53"/>
    <w:rsid w:val="00C4099E"/>
    <w:rsid w:val="00C416D5"/>
    <w:rsid w:val="00C43317"/>
    <w:rsid w:val="00C43FCA"/>
    <w:rsid w:val="00C441DE"/>
    <w:rsid w:val="00C455E9"/>
    <w:rsid w:val="00C4794A"/>
    <w:rsid w:val="00C51349"/>
    <w:rsid w:val="00C51622"/>
    <w:rsid w:val="00C518F4"/>
    <w:rsid w:val="00C53BC7"/>
    <w:rsid w:val="00C54FCC"/>
    <w:rsid w:val="00C5564F"/>
    <w:rsid w:val="00C563C3"/>
    <w:rsid w:val="00C616AD"/>
    <w:rsid w:val="00C61C85"/>
    <w:rsid w:val="00C62807"/>
    <w:rsid w:val="00C62D05"/>
    <w:rsid w:val="00C62ECC"/>
    <w:rsid w:val="00C6367A"/>
    <w:rsid w:val="00C650F7"/>
    <w:rsid w:val="00C653AC"/>
    <w:rsid w:val="00C655E0"/>
    <w:rsid w:val="00C65C81"/>
    <w:rsid w:val="00C65FDF"/>
    <w:rsid w:val="00C67898"/>
    <w:rsid w:val="00C679A2"/>
    <w:rsid w:val="00C7048E"/>
    <w:rsid w:val="00C70A34"/>
    <w:rsid w:val="00C72731"/>
    <w:rsid w:val="00C72940"/>
    <w:rsid w:val="00C732C3"/>
    <w:rsid w:val="00C7352A"/>
    <w:rsid w:val="00C74143"/>
    <w:rsid w:val="00C74E35"/>
    <w:rsid w:val="00C764BA"/>
    <w:rsid w:val="00C8142F"/>
    <w:rsid w:val="00C81E54"/>
    <w:rsid w:val="00C81F34"/>
    <w:rsid w:val="00C82DAA"/>
    <w:rsid w:val="00C82F6E"/>
    <w:rsid w:val="00C83AD0"/>
    <w:rsid w:val="00C83F4A"/>
    <w:rsid w:val="00C840C0"/>
    <w:rsid w:val="00C84537"/>
    <w:rsid w:val="00C8509F"/>
    <w:rsid w:val="00C856D5"/>
    <w:rsid w:val="00C857C1"/>
    <w:rsid w:val="00C85B5D"/>
    <w:rsid w:val="00C86935"/>
    <w:rsid w:val="00C86AA4"/>
    <w:rsid w:val="00C873DF"/>
    <w:rsid w:val="00C876E4"/>
    <w:rsid w:val="00C87A43"/>
    <w:rsid w:val="00C90DEB"/>
    <w:rsid w:val="00C9111B"/>
    <w:rsid w:val="00C927DD"/>
    <w:rsid w:val="00C93413"/>
    <w:rsid w:val="00C934D2"/>
    <w:rsid w:val="00C9391B"/>
    <w:rsid w:val="00C93E19"/>
    <w:rsid w:val="00C94060"/>
    <w:rsid w:val="00C94F3C"/>
    <w:rsid w:val="00C94F5E"/>
    <w:rsid w:val="00C9528B"/>
    <w:rsid w:val="00C9546F"/>
    <w:rsid w:val="00C956D4"/>
    <w:rsid w:val="00C97452"/>
    <w:rsid w:val="00CA004F"/>
    <w:rsid w:val="00CA0AF4"/>
    <w:rsid w:val="00CA13EF"/>
    <w:rsid w:val="00CA2538"/>
    <w:rsid w:val="00CA4906"/>
    <w:rsid w:val="00CA5275"/>
    <w:rsid w:val="00CA5BDE"/>
    <w:rsid w:val="00CA6476"/>
    <w:rsid w:val="00CA7946"/>
    <w:rsid w:val="00CA7DDA"/>
    <w:rsid w:val="00CB14D4"/>
    <w:rsid w:val="00CB206C"/>
    <w:rsid w:val="00CB3C08"/>
    <w:rsid w:val="00CB5986"/>
    <w:rsid w:val="00CB5A27"/>
    <w:rsid w:val="00CB5BD2"/>
    <w:rsid w:val="00CB729C"/>
    <w:rsid w:val="00CB73BB"/>
    <w:rsid w:val="00CB75F3"/>
    <w:rsid w:val="00CB7FA5"/>
    <w:rsid w:val="00CB7FA9"/>
    <w:rsid w:val="00CC0F06"/>
    <w:rsid w:val="00CC10E6"/>
    <w:rsid w:val="00CC139B"/>
    <w:rsid w:val="00CC1C6A"/>
    <w:rsid w:val="00CC32F7"/>
    <w:rsid w:val="00CC4597"/>
    <w:rsid w:val="00CC546F"/>
    <w:rsid w:val="00CC65CC"/>
    <w:rsid w:val="00CC6AE3"/>
    <w:rsid w:val="00CC7468"/>
    <w:rsid w:val="00CD0941"/>
    <w:rsid w:val="00CD1014"/>
    <w:rsid w:val="00CD17C5"/>
    <w:rsid w:val="00CD3587"/>
    <w:rsid w:val="00CD39D3"/>
    <w:rsid w:val="00CD5A3C"/>
    <w:rsid w:val="00CD68D0"/>
    <w:rsid w:val="00CD7112"/>
    <w:rsid w:val="00CE05C3"/>
    <w:rsid w:val="00CE2316"/>
    <w:rsid w:val="00CE29E1"/>
    <w:rsid w:val="00CE3AA2"/>
    <w:rsid w:val="00CE3FBF"/>
    <w:rsid w:val="00CE42E5"/>
    <w:rsid w:val="00CE469F"/>
    <w:rsid w:val="00CE4DDD"/>
    <w:rsid w:val="00CE5574"/>
    <w:rsid w:val="00CE6428"/>
    <w:rsid w:val="00CE7055"/>
    <w:rsid w:val="00CE7063"/>
    <w:rsid w:val="00CE7AAD"/>
    <w:rsid w:val="00CF006D"/>
    <w:rsid w:val="00CF06FE"/>
    <w:rsid w:val="00CF0922"/>
    <w:rsid w:val="00CF0EDD"/>
    <w:rsid w:val="00CF1104"/>
    <w:rsid w:val="00CF1A54"/>
    <w:rsid w:val="00CF2A5A"/>
    <w:rsid w:val="00CF3648"/>
    <w:rsid w:val="00CF40F9"/>
    <w:rsid w:val="00CF4B90"/>
    <w:rsid w:val="00CF644D"/>
    <w:rsid w:val="00CF7F73"/>
    <w:rsid w:val="00D00319"/>
    <w:rsid w:val="00D00B1A"/>
    <w:rsid w:val="00D01360"/>
    <w:rsid w:val="00D0211A"/>
    <w:rsid w:val="00D02467"/>
    <w:rsid w:val="00D02C9F"/>
    <w:rsid w:val="00D03D91"/>
    <w:rsid w:val="00D040C5"/>
    <w:rsid w:val="00D0427B"/>
    <w:rsid w:val="00D04511"/>
    <w:rsid w:val="00D04936"/>
    <w:rsid w:val="00D06595"/>
    <w:rsid w:val="00D066DD"/>
    <w:rsid w:val="00D07B6B"/>
    <w:rsid w:val="00D10202"/>
    <w:rsid w:val="00D11AD6"/>
    <w:rsid w:val="00D124A5"/>
    <w:rsid w:val="00D157E8"/>
    <w:rsid w:val="00D200DC"/>
    <w:rsid w:val="00D20579"/>
    <w:rsid w:val="00D21E56"/>
    <w:rsid w:val="00D22038"/>
    <w:rsid w:val="00D22D6C"/>
    <w:rsid w:val="00D23322"/>
    <w:rsid w:val="00D23788"/>
    <w:rsid w:val="00D2486E"/>
    <w:rsid w:val="00D25685"/>
    <w:rsid w:val="00D258A7"/>
    <w:rsid w:val="00D25F0E"/>
    <w:rsid w:val="00D2776E"/>
    <w:rsid w:val="00D27AF0"/>
    <w:rsid w:val="00D316EC"/>
    <w:rsid w:val="00D3378A"/>
    <w:rsid w:val="00D35C49"/>
    <w:rsid w:val="00D40006"/>
    <w:rsid w:val="00D40249"/>
    <w:rsid w:val="00D42DC3"/>
    <w:rsid w:val="00D43067"/>
    <w:rsid w:val="00D442A5"/>
    <w:rsid w:val="00D445C9"/>
    <w:rsid w:val="00D44CB7"/>
    <w:rsid w:val="00D45129"/>
    <w:rsid w:val="00D45296"/>
    <w:rsid w:val="00D46083"/>
    <w:rsid w:val="00D4661D"/>
    <w:rsid w:val="00D4672F"/>
    <w:rsid w:val="00D4730A"/>
    <w:rsid w:val="00D479DA"/>
    <w:rsid w:val="00D50B20"/>
    <w:rsid w:val="00D5105E"/>
    <w:rsid w:val="00D5347B"/>
    <w:rsid w:val="00D53778"/>
    <w:rsid w:val="00D548BE"/>
    <w:rsid w:val="00D604E4"/>
    <w:rsid w:val="00D60D18"/>
    <w:rsid w:val="00D618E2"/>
    <w:rsid w:val="00D623FA"/>
    <w:rsid w:val="00D62484"/>
    <w:rsid w:val="00D6299A"/>
    <w:rsid w:val="00D63602"/>
    <w:rsid w:val="00D63E7C"/>
    <w:rsid w:val="00D644F2"/>
    <w:rsid w:val="00D652B8"/>
    <w:rsid w:val="00D65AB6"/>
    <w:rsid w:val="00D65D2C"/>
    <w:rsid w:val="00D65D74"/>
    <w:rsid w:val="00D6665D"/>
    <w:rsid w:val="00D66901"/>
    <w:rsid w:val="00D66FC0"/>
    <w:rsid w:val="00D67A7A"/>
    <w:rsid w:val="00D67C3A"/>
    <w:rsid w:val="00D71186"/>
    <w:rsid w:val="00D72E55"/>
    <w:rsid w:val="00D73CA7"/>
    <w:rsid w:val="00D73E9D"/>
    <w:rsid w:val="00D74B1E"/>
    <w:rsid w:val="00D75678"/>
    <w:rsid w:val="00D762A0"/>
    <w:rsid w:val="00D768F5"/>
    <w:rsid w:val="00D76BBF"/>
    <w:rsid w:val="00D7780B"/>
    <w:rsid w:val="00D8027F"/>
    <w:rsid w:val="00D8043D"/>
    <w:rsid w:val="00D821EE"/>
    <w:rsid w:val="00D8250C"/>
    <w:rsid w:val="00D83CD7"/>
    <w:rsid w:val="00D842A6"/>
    <w:rsid w:val="00D848E1"/>
    <w:rsid w:val="00D8500E"/>
    <w:rsid w:val="00D8675A"/>
    <w:rsid w:val="00D86A57"/>
    <w:rsid w:val="00D87481"/>
    <w:rsid w:val="00D87577"/>
    <w:rsid w:val="00D9030F"/>
    <w:rsid w:val="00D911D0"/>
    <w:rsid w:val="00D93B5E"/>
    <w:rsid w:val="00D9480E"/>
    <w:rsid w:val="00D952E2"/>
    <w:rsid w:val="00D9572C"/>
    <w:rsid w:val="00D96F7C"/>
    <w:rsid w:val="00D97A91"/>
    <w:rsid w:val="00DA060B"/>
    <w:rsid w:val="00DA0612"/>
    <w:rsid w:val="00DA14CD"/>
    <w:rsid w:val="00DA37EE"/>
    <w:rsid w:val="00DA59D2"/>
    <w:rsid w:val="00DA5D29"/>
    <w:rsid w:val="00DA6555"/>
    <w:rsid w:val="00DA6C5A"/>
    <w:rsid w:val="00DA77FA"/>
    <w:rsid w:val="00DB027E"/>
    <w:rsid w:val="00DB1DB7"/>
    <w:rsid w:val="00DB2264"/>
    <w:rsid w:val="00DB2558"/>
    <w:rsid w:val="00DB275B"/>
    <w:rsid w:val="00DB27A0"/>
    <w:rsid w:val="00DB3DD7"/>
    <w:rsid w:val="00DB4A9B"/>
    <w:rsid w:val="00DB4B6B"/>
    <w:rsid w:val="00DB4FAF"/>
    <w:rsid w:val="00DB6317"/>
    <w:rsid w:val="00DB653F"/>
    <w:rsid w:val="00DC0589"/>
    <w:rsid w:val="00DC0A51"/>
    <w:rsid w:val="00DC253C"/>
    <w:rsid w:val="00DC2F1A"/>
    <w:rsid w:val="00DC303A"/>
    <w:rsid w:val="00DC3350"/>
    <w:rsid w:val="00DC34B8"/>
    <w:rsid w:val="00DC3DAC"/>
    <w:rsid w:val="00DC48F7"/>
    <w:rsid w:val="00DC4ADE"/>
    <w:rsid w:val="00DC6365"/>
    <w:rsid w:val="00DC68B3"/>
    <w:rsid w:val="00DD0BC7"/>
    <w:rsid w:val="00DD1356"/>
    <w:rsid w:val="00DD161C"/>
    <w:rsid w:val="00DD3402"/>
    <w:rsid w:val="00DD5619"/>
    <w:rsid w:val="00DD5959"/>
    <w:rsid w:val="00DD6190"/>
    <w:rsid w:val="00DD6EAB"/>
    <w:rsid w:val="00DE0064"/>
    <w:rsid w:val="00DE66C3"/>
    <w:rsid w:val="00DE6EDF"/>
    <w:rsid w:val="00DE7640"/>
    <w:rsid w:val="00DE7701"/>
    <w:rsid w:val="00DE78D0"/>
    <w:rsid w:val="00DF1F44"/>
    <w:rsid w:val="00DF316F"/>
    <w:rsid w:val="00DF42EF"/>
    <w:rsid w:val="00DF7B55"/>
    <w:rsid w:val="00E00408"/>
    <w:rsid w:val="00E0067D"/>
    <w:rsid w:val="00E01B22"/>
    <w:rsid w:val="00E01B3E"/>
    <w:rsid w:val="00E01ECA"/>
    <w:rsid w:val="00E02301"/>
    <w:rsid w:val="00E023C7"/>
    <w:rsid w:val="00E026F3"/>
    <w:rsid w:val="00E04358"/>
    <w:rsid w:val="00E0455C"/>
    <w:rsid w:val="00E056C6"/>
    <w:rsid w:val="00E06BBF"/>
    <w:rsid w:val="00E0744A"/>
    <w:rsid w:val="00E07FB5"/>
    <w:rsid w:val="00E111D7"/>
    <w:rsid w:val="00E1144E"/>
    <w:rsid w:val="00E11BB6"/>
    <w:rsid w:val="00E13520"/>
    <w:rsid w:val="00E1364F"/>
    <w:rsid w:val="00E144E8"/>
    <w:rsid w:val="00E16578"/>
    <w:rsid w:val="00E17B54"/>
    <w:rsid w:val="00E21E51"/>
    <w:rsid w:val="00E2249C"/>
    <w:rsid w:val="00E225F3"/>
    <w:rsid w:val="00E22E2D"/>
    <w:rsid w:val="00E23834"/>
    <w:rsid w:val="00E23FD0"/>
    <w:rsid w:val="00E24656"/>
    <w:rsid w:val="00E26191"/>
    <w:rsid w:val="00E266B2"/>
    <w:rsid w:val="00E26DDC"/>
    <w:rsid w:val="00E2765A"/>
    <w:rsid w:val="00E31AD7"/>
    <w:rsid w:val="00E32EE5"/>
    <w:rsid w:val="00E332A3"/>
    <w:rsid w:val="00E33896"/>
    <w:rsid w:val="00E33E43"/>
    <w:rsid w:val="00E3483D"/>
    <w:rsid w:val="00E3588D"/>
    <w:rsid w:val="00E35AC2"/>
    <w:rsid w:val="00E36AE4"/>
    <w:rsid w:val="00E36AF4"/>
    <w:rsid w:val="00E37286"/>
    <w:rsid w:val="00E37577"/>
    <w:rsid w:val="00E37EE0"/>
    <w:rsid w:val="00E37FFE"/>
    <w:rsid w:val="00E41F84"/>
    <w:rsid w:val="00E4273D"/>
    <w:rsid w:val="00E4412D"/>
    <w:rsid w:val="00E44411"/>
    <w:rsid w:val="00E44C3A"/>
    <w:rsid w:val="00E44C76"/>
    <w:rsid w:val="00E462BA"/>
    <w:rsid w:val="00E51499"/>
    <w:rsid w:val="00E52C96"/>
    <w:rsid w:val="00E52CCF"/>
    <w:rsid w:val="00E52E7C"/>
    <w:rsid w:val="00E53B90"/>
    <w:rsid w:val="00E53E9B"/>
    <w:rsid w:val="00E53FCF"/>
    <w:rsid w:val="00E54499"/>
    <w:rsid w:val="00E567ED"/>
    <w:rsid w:val="00E576E5"/>
    <w:rsid w:val="00E601F5"/>
    <w:rsid w:val="00E620A3"/>
    <w:rsid w:val="00E6551E"/>
    <w:rsid w:val="00E65AB4"/>
    <w:rsid w:val="00E660E1"/>
    <w:rsid w:val="00E667AB"/>
    <w:rsid w:val="00E66A33"/>
    <w:rsid w:val="00E67216"/>
    <w:rsid w:val="00E7020A"/>
    <w:rsid w:val="00E72863"/>
    <w:rsid w:val="00E7384D"/>
    <w:rsid w:val="00E73D58"/>
    <w:rsid w:val="00E75799"/>
    <w:rsid w:val="00E76113"/>
    <w:rsid w:val="00E77A15"/>
    <w:rsid w:val="00E82EB1"/>
    <w:rsid w:val="00E83EB2"/>
    <w:rsid w:val="00E85B87"/>
    <w:rsid w:val="00E901AC"/>
    <w:rsid w:val="00E90C97"/>
    <w:rsid w:val="00E91A7F"/>
    <w:rsid w:val="00E91AF9"/>
    <w:rsid w:val="00E91C20"/>
    <w:rsid w:val="00E92FF1"/>
    <w:rsid w:val="00E95ABD"/>
    <w:rsid w:val="00E97C64"/>
    <w:rsid w:val="00E97E07"/>
    <w:rsid w:val="00EA1252"/>
    <w:rsid w:val="00EA28EC"/>
    <w:rsid w:val="00EA54CD"/>
    <w:rsid w:val="00EA5E4A"/>
    <w:rsid w:val="00EA6FB1"/>
    <w:rsid w:val="00EB306D"/>
    <w:rsid w:val="00EB36A0"/>
    <w:rsid w:val="00EB3EB9"/>
    <w:rsid w:val="00EB5794"/>
    <w:rsid w:val="00EB5BA3"/>
    <w:rsid w:val="00EB70A4"/>
    <w:rsid w:val="00EC10A2"/>
    <w:rsid w:val="00EC1213"/>
    <w:rsid w:val="00EC1C1E"/>
    <w:rsid w:val="00EC3CEF"/>
    <w:rsid w:val="00EC5763"/>
    <w:rsid w:val="00EC5F0B"/>
    <w:rsid w:val="00EC6411"/>
    <w:rsid w:val="00EC6B31"/>
    <w:rsid w:val="00EC6B33"/>
    <w:rsid w:val="00EC7C7B"/>
    <w:rsid w:val="00EC7E44"/>
    <w:rsid w:val="00ED223D"/>
    <w:rsid w:val="00ED596A"/>
    <w:rsid w:val="00ED5C4D"/>
    <w:rsid w:val="00ED6589"/>
    <w:rsid w:val="00ED6AF0"/>
    <w:rsid w:val="00EE00FE"/>
    <w:rsid w:val="00EE190B"/>
    <w:rsid w:val="00EE2ADB"/>
    <w:rsid w:val="00EE4195"/>
    <w:rsid w:val="00EE4509"/>
    <w:rsid w:val="00EE484F"/>
    <w:rsid w:val="00EE5412"/>
    <w:rsid w:val="00EF08C9"/>
    <w:rsid w:val="00EF1AD8"/>
    <w:rsid w:val="00EF4045"/>
    <w:rsid w:val="00EF5F97"/>
    <w:rsid w:val="00EF6DFD"/>
    <w:rsid w:val="00EF6EDC"/>
    <w:rsid w:val="00EF7EB6"/>
    <w:rsid w:val="00F006D1"/>
    <w:rsid w:val="00F04213"/>
    <w:rsid w:val="00F04D1F"/>
    <w:rsid w:val="00F04F37"/>
    <w:rsid w:val="00F04FD1"/>
    <w:rsid w:val="00F11221"/>
    <w:rsid w:val="00F146EB"/>
    <w:rsid w:val="00F14948"/>
    <w:rsid w:val="00F1594F"/>
    <w:rsid w:val="00F164CB"/>
    <w:rsid w:val="00F179E8"/>
    <w:rsid w:val="00F21232"/>
    <w:rsid w:val="00F21347"/>
    <w:rsid w:val="00F213E9"/>
    <w:rsid w:val="00F21843"/>
    <w:rsid w:val="00F218F5"/>
    <w:rsid w:val="00F228A8"/>
    <w:rsid w:val="00F23F58"/>
    <w:rsid w:val="00F26D78"/>
    <w:rsid w:val="00F274CE"/>
    <w:rsid w:val="00F278E1"/>
    <w:rsid w:val="00F3009F"/>
    <w:rsid w:val="00F314CA"/>
    <w:rsid w:val="00F3181F"/>
    <w:rsid w:val="00F31C4B"/>
    <w:rsid w:val="00F32A61"/>
    <w:rsid w:val="00F32C55"/>
    <w:rsid w:val="00F34DA8"/>
    <w:rsid w:val="00F34F4F"/>
    <w:rsid w:val="00F3510A"/>
    <w:rsid w:val="00F35FAA"/>
    <w:rsid w:val="00F36081"/>
    <w:rsid w:val="00F3621C"/>
    <w:rsid w:val="00F36503"/>
    <w:rsid w:val="00F36C39"/>
    <w:rsid w:val="00F40FA5"/>
    <w:rsid w:val="00F43388"/>
    <w:rsid w:val="00F440E7"/>
    <w:rsid w:val="00F44188"/>
    <w:rsid w:val="00F44C80"/>
    <w:rsid w:val="00F44DAC"/>
    <w:rsid w:val="00F46067"/>
    <w:rsid w:val="00F460E9"/>
    <w:rsid w:val="00F46CB6"/>
    <w:rsid w:val="00F47878"/>
    <w:rsid w:val="00F5238C"/>
    <w:rsid w:val="00F53FC0"/>
    <w:rsid w:val="00F56CAC"/>
    <w:rsid w:val="00F60321"/>
    <w:rsid w:val="00F60593"/>
    <w:rsid w:val="00F617B3"/>
    <w:rsid w:val="00F64AE4"/>
    <w:rsid w:val="00F64E64"/>
    <w:rsid w:val="00F6631B"/>
    <w:rsid w:val="00F66811"/>
    <w:rsid w:val="00F67A83"/>
    <w:rsid w:val="00F70B9B"/>
    <w:rsid w:val="00F71524"/>
    <w:rsid w:val="00F720ED"/>
    <w:rsid w:val="00F728FA"/>
    <w:rsid w:val="00F7482F"/>
    <w:rsid w:val="00F75614"/>
    <w:rsid w:val="00F757D6"/>
    <w:rsid w:val="00F76380"/>
    <w:rsid w:val="00F76E32"/>
    <w:rsid w:val="00F7757C"/>
    <w:rsid w:val="00F77DA0"/>
    <w:rsid w:val="00F8121D"/>
    <w:rsid w:val="00F826A1"/>
    <w:rsid w:val="00F83C3E"/>
    <w:rsid w:val="00F8481D"/>
    <w:rsid w:val="00F866B0"/>
    <w:rsid w:val="00F8727A"/>
    <w:rsid w:val="00F908C1"/>
    <w:rsid w:val="00F9241C"/>
    <w:rsid w:val="00F9351A"/>
    <w:rsid w:val="00F9532D"/>
    <w:rsid w:val="00F954EE"/>
    <w:rsid w:val="00F96066"/>
    <w:rsid w:val="00F96655"/>
    <w:rsid w:val="00F97D94"/>
    <w:rsid w:val="00FA6786"/>
    <w:rsid w:val="00FB18C6"/>
    <w:rsid w:val="00FB3934"/>
    <w:rsid w:val="00FB3A86"/>
    <w:rsid w:val="00FB4107"/>
    <w:rsid w:val="00FB4F52"/>
    <w:rsid w:val="00FB6844"/>
    <w:rsid w:val="00FC0F23"/>
    <w:rsid w:val="00FC19E1"/>
    <w:rsid w:val="00FC2541"/>
    <w:rsid w:val="00FC2D1C"/>
    <w:rsid w:val="00FC3BA0"/>
    <w:rsid w:val="00FC3BF8"/>
    <w:rsid w:val="00FC409B"/>
    <w:rsid w:val="00FC455E"/>
    <w:rsid w:val="00FC4CDD"/>
    <w:rsid w:val="00FC53A5"/>
    <w:rsid w:val="00FC67E5"/>
    <w:rsid w:val="00FC6E68"/>
    <w:rsid w:val="00FC7DE2"/>
    <w:rsid w:val="00FD03C7"/>
    <w:rsid w:val="00FD28CA"/>
    <w:rsid w:val="00FD434F"/>
    <w:rsid w:val="00FD5025"/>
    <w:rsid w:val="00FD5F3A"/>
    <w:rsid w:val="00FD673F"/>
    <w:rsid w:val="00FD6B1B"/>
    <w:rsid w:val="00FE1FE8"/>
    <w:rsid w:val="00FE229C"/>
    <w:rsid w:val="00FE3669"/>
    <w:rsid w:val="00FE6ABD"/>
    <w:rsid w:val="00FE6BDC"/>
    <w:rsid w:val="00FE6F7E"/>
    <w:rsid w:val="00FF0DBA"/>
    <w:rsid w:val="00FF101A"/>
    <w:rsid w:val="00FF1B7D"/>
    <w:rsid w:val="00FF266F"/>
    <w:rsid w:val="00FF31B0"/>
    <w:rsid w:val="00FF52BA"/>
    <w:rsid w:val="00FF6C1F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4EDA58-2081-47E8-826C-6060F8B4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F329E"/>
    <w:rPr>
      <w:rFonts w:eastAsia="微软雅黑"/>
      <w:sz w:val="24"/>
      <w:szCs w:val="24"/>
    </w:rPr>
  </w:style>
  <w:style w:type="paragraph" w:styleId="1">
    <w:name w:val="heading 1"/>
    <w:basedOn w:val="a4"/>
    <w:next w:val="a4"/>
    <w:link w:val="1Char"/>
    <w:uiPriority w:val="9"/>
    <w:qFormat/>
    <w:rsid w:val="00FF6C1F"/>
    <w:pPr>
      <w:keepNext/>
      <w:numPr>
        <w:numId w:val="7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  <w:lang w:val="x-none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1F329E"/>
    <w:pPr>
      <w:numPr>
        <w:ilvl w:val="1"/>
        <w:numId w:val="7"/>
      </w:numPr>
      <w:tabs>
        <w:tab w:val="left" w:pos="709"/>
      </w:tabs>
      <w:outlineLvl w:val="1"/>
    </w:pPr>
    <w:rPr>
      <w:rFonts w:ascii="微软雅黑" w:hAnsi="微软雅黑"/>
      <w:b/>
      <w:lang w:val="x-none"/>
    </w:rPr>
  </w:style>
  <w:style w:type="paragraph" w:styleId="31">
    <w:name w:val="heading 3"/>
    <w:basedOn w:val="22"/>
    <w:next w:val="a4"/>
    <w:link w:val="3Char"/>
    <w:uiPriority w:val="9"/>
    <w:unhideWhenUsed/>
    <w:qFormat/>
    <w:rsid w:val="005C2ECC"/>
    <w:pPr>
      <w:numPr>
        <w:ilvl w:val="2"/>
      </w:numPr>
      <w:outlineLvl w:val="2"/>
    </w:pPr>
  </w:style>
  <w:style w:type="paragraph" w:styleId="41">
    <w:name w:val="heading 4"/>
    <w:basedOn w:val="31"/>
    <w:next w:val="a4"/>
    <w:link w:val="4Char"/>
    <w:uiPriority w:val="9"/>
    <w:unhideWhenUsed/>
    <w:qFormat/>
    <w:rsid w:val="00FF6C1F"/>
    <w:pPr>
      <w:numPr>
        <w:ilvl w:val="3"/>
      </w:numPr>
      <w:tabs>
        <w:tab w:val="left" w:pos="1985"/>
      </w:tabs>
      <w:outlineLvl w:val="3"/>
    </w:pPr>
  </w:style>
  <w:style w:type="paragraph" w:styleId="51">
    <w:name w:val="heading 5"/>
    <w:basedOn w:val="41"/>
    <w:next w:val="a4"/>
    <w:link w:val="5Char"/>
    <w:uiPriority w:val="9"/>
    <w:unhideWhenUsed/>
    <w:qFormat/>
    <w:rsid w:val="004C3B63"/>
    <w:pPr>
      <w:numPr>
        <w:ilvl w:val="4"/>
      </w:numPr>
      <w:tabs>
        <w:tab w:val="clear" w:pos="1985"/>
        <w:tab w:val="left" w:pos="1134"/>
      </w:tabs>
      <w:outlineLvl w:val="4"/>
    </w:pPr>
  </w:style>
  <w:style w:type="paragraph" w:styleId="6">
    <w:name w:val="heading 6"/>
    <w:basedOn w:val="a4"/>
    <w:next w:val="a4"/>
    <w:link w:val="6Char"/>
    <w:unhideWhenUsed/>
    <w:qFormat/>
    <w:rsid w:val="00DA14C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4"/>
    <w:next w:val="a4"/>
    <w:link w:val="7Char"/>
    <w:unhideWhenUsed/>
    <w:qFormat/>
    <w:rsid w:val="00DA14CD"/>
    <w:pPr>
      <w:spacing w:before="240" w:after="60"/>
      <w:outlineLvl w:val="6"/>
    </w:pPr>
    <w:rPr>
      <w:lang w:val="x-none" w:eastAsia="x-none"/>
    </w:rPr>
  </w:style>
  <w:style w:type="paragraph" w:styleId="80">
    <w:name w:val="heading 8"/>
    <w:basedOn w:val="a4"/>
    <w:next w:val="a4"/>
    <w:link w:val="8Char"/>
    <w:unhideWhenUsed/>
    <w:qFormat/>
    <w:rsid w:val="00DA14C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4"/>
    <w:next w:val="a4"/>
    <w:link w:val="9Char"/>
    <w:unhideWhenUsed/>
    <w:qFormat/>
    <w:rsid w:val="00DA14C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10">
    <w:name w:val="toc 1"/>
    <w:basedOn w:val="a4"/>
    <w:next w:val="a4"/>
    <w:autoRedefine/>
    <w:uiPriority w:val="39"/>
    <w:qFormat/>
    <w:rsid w:val="00244F9F"/>
    <w:pPr>
      <w:spacing w:before="240" w:after="120"/>
    </w:pPr>
    <w:rPr>
      <w:rFonts w:ascii="微软雅黑" w:hAnsi="微软雅黑"/>
      <w:b/>
      <w:bCs/>
      <w:sz w:val="20"/>
      <w:szCs w:val="20"/>
    </w:rPr>
  </w:style>
  <w:style w:type="paragraph" w:styleId="23">
    <w:name w:val="toc 2"/>
    <w:basedOn w:val="a4"/>
    <w:next w:val="a4"/>
    <w:autoRedefine/>
    <w:uiPriority w:val="39"/>
    <w:qFormat/>
    <w:rsid w:val="00244F9F"/>
    <w:pPr>
      <w:spacing w:before="120"/>
      <w:ind w:left="240"/>
    </w:pPr>
    <w:rPr>
      <w:rFonts w:ascii="微软雅黑" w:hAnsi="微软雅黑"/>
      <w:iCs/>
      <w:sz w:val="20"/>
      <w:szCs w:val="20"/>
    </w:rPr>
  </w:style>
  <w:style w:type="paragraph" w:styleId="33">
    <w:name w:val="toc 3"/>
    <w:basedOn w:val="a4"/>
    <w:next w:val="a4"/>
    <w:autoRedefine/>
    <w:uiPriority w:val="39"/>
    <w:qFormat/>
    <w:rsid w:val="00244F9F"/>
    <w:pPr>
      <w:spacing w:before="120" w:after="120"/>
      <w:ind w:left="480"/>
    </w:pPr>
    <w:rPr>
      <w:rFonts w:ascii="微软雅黑" w:hAnsi="微软雅黑"/>
      <w:sz w:val="20"/>
      <w:szCs w:val="20"/>
    </w:rPr>
  </w:style>
  <w:style w:type="paragraph" w:styleId="42">
    <w:name w:val="toc 4"/>
    <w:basedOn w:val="a4"/>
    <w:next w:val="a4"/>
    <w:autoRedefine/>
    <w:uiPriority w:val="39"/>
    <w:rsid w:val="00244F9F"/>
    <w:pPr>
      <w:ind w:left="720"/>
    </w:pPr>
    <w:rPr>
      <w:rFonts w:ascii="微软雅黑" w:hAnsi="微软雅黑"/>
      <w:sz w:val="20"/>
      <w:szCs w:val="20"/>
    </w:rPr>
  </w:style>
  <w:style w:type="paragraph" w:styleId="52">
    <w:name w:val="toc 5"/>
    <w:basedOn w:val="a4"/>
    <w:next w:val="a4"/>
    <w:autoRedefine/>
    <w:semiHidden/>
    <w:pPr>
      <w:ind w:left="960"/>
    </w:pPr>
    <w:rPr>
      <w:sz w:val="20"/>
      <w:szCs w:val="20"/>
    </w:rPr>
  </w:style>
  <w:style w:type="paragraph" w:styleId="60">
    <w:name w:val="toc 6"/>
    <w:basedOn w:val="a4"/>
    <w:next w:val="a4"/>
    <w:autoRedefine/>
    <w:semiHidden/>
    <w:pPr>
      <w:ind w:left="1200"/>
    </w:pPr>
    <w:rPr>
      <w:sz w:val="20"/>
      <w:szCs w:val="20"/>
    </w:rPr>
  </w:style>
  <w:style w:type="paragraph" w:styleId="70">
    <w:name w:val="toc 7"/>
    <w:basedOn w:val="a4"/>
    <w:next w:val="a4"/>
    <w:autoRedefine/>
    <w:semiHidden/>
    <w:pPr>
      <w:ind w:left="1440"/>
    </w:pPr>
    <w:rPr>
      <w:sz w:val="20"/>
      <w:szCs w:val="20"/>
    </w:rPr>
  </w:style>
  <w:style w:type="paragraph" w:styleId="8">
    <w:name w:val="toc 8"/>
    <w:basedOn w:val="a4"/>
    <w:next w:val="a4"/>
    <w:autoRedefine/>
    <w:semiHidden/>
    <w:rsid w:val="005F0DB4"/>
    <w:pPr>
      <w:numPr>
        <w:numId w:val="6"/>
      </w:numPr>
    </w:pPr>
    <w:rPr>
      <w:rFonts w:ascii="微软雅黑" w:hAnsi="微软雅黑"/>
      <w:b/>
      <w:lang w:val="en-GB"/>
    </w:rPr>
  </w:style>
  <w:style w:type="paragraph" w:styleId="90">
    <w:name w:val="toc 9"/>
    <w:basedOn w:val="a4"/>
    <w:next w:val="a4"/>
    <w:autoRedefine/>
    <w:semiHidden/>
    <w:pPr>
      <w:ind w:left="1920"/>
    </w:pPr>
    <w:rPr>
      <w:sz w:val="2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footnote text"/>
    <w:basedOn w:val="a4"/>
    <w:semiHidden/>
    <w:rPr>
      <w:szCs w:val="20"/>
    </w:rPr>
  </w:style>
  <w:style w:type="character" w:styleId="aa">
    <w:name w:val="footnote reference"/>
    <w:semiHidden/>
    <w:rPr>
      <w:vertAlign w:val="superscript"/>
    </w:rPr>
  </w:style>
  <w:style w:type="paragraph" w:styleId="ab">
    <w:name w:val="caption"/>
    <w:basedOn w:val="a4"/>
    <w:next w:val="a4"/>
    <w:link w:val="Char"/>
    <w:uiPriority w:val="35"/>
    <w:unhideWhenUsed/>
    <w:qFormat/>
    <w:rsid w:val="00DA14CD"/>
    <w:rPr>
      <w:b/>
      <w:bCs/>
      <w:color w:val="2DA2BF"/>
      <w:sz w:val="18"/>
      <w:szCs w:val="18"/>
    </w:rPr>
  </w:style>
  <w:style w:type="paragraph" w:styleId="ac">
    <w:name w:val="header"/>
    <w:aliases w:val="Draft,even,page-header,ph,ContentsHeader"/>
    <w:basedOn w:val="a4"/>
    <w:link w:val="Char0"/>
    <w:pPr>
      <w:tabs>
        <w:tab w:val="center" w:pos="4320"/>
        <w:tab w:val="right" w:pos="8640"/>
      </w:tabs>
    </w:pPr>
    <w:rPr>
      <w:lang w:val="x-none" w:eastAsia="x-none"/>
    </w:rPr>
  </w:style>
  <w:style w:type="paragraph" w:styleId="ad">
    <w:name w:val="footer"/>
    <w:basedOn w:val="a4"/>
    <w:link w:val="Char1"/>
    <w:uiPriority w:val="99"/>
    <w:pPr>
      <w:tabs>
        <w:tab w:val="center" w:pos="4320"/>
        <w:tab w:val="right" w:pos="8640"/>
      </w:tabs>
    </w:pPr>
  </w:style>
  <w:style w:type="character" w:styleId="ae">
    <w:name w:val="page number"/>
    <w:basedOn w:val="a5"/>
  </w:style>
  <w:style w:type="paragraph" w:styleId="af">
    <w:name w:val="Date"/>
    <w:basedOn w:val="a4"/>
    <w:next w:val="a4"/>
  </w:style>
  <w:style w:type="character" w:styleId="af0">
    <w:name w:val="FollowedHyperlink"/>
    <w:rPr>
      <w:color w:val="800080"/>
      <w:u w:val="single"/>
    </w:rPr>
  </w:style>
  <w:style w:type="paragraph" w:styleId="af1">
    <w:name w:val="Title"/>
    <w:basedOn w:val="a4"/>
    <w:next w:val="a4"/>
    <w:link w:val="Char2"/>
    <w:uiPriority w:val="10"/>
    <w:qFormat/>
    <w:rsid w:val="00DA14C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2">
    <w:name w:val="Body Text 3"/>
    <w:basedOn w:val="a4"/>
    <w:pPr>
      <w:numPr>
        <w:numId w:val="1"/>
      </w:numPr>
      <w:spacing w:line="300" w:lineRule="auto"/>
      <w:jc w:val="both"/>
    </w:pPr>
    <w:rPr>
      <w:rFonts w:ascii="TKTypeRegular" w:hAnsi="TKTypeRegular"/>
      <w:lang w:val="en-GB" w:eastAsia="en-US"/>
    </w:rPr>
  </w:style>
  <w:style w:type="paragraph" w:styleId="af2">
    <w:name w:val="Body Text"/>
    <w:basedOn w:val="a4"/>
    <w:link w:val="Char3"/>
    <w:pPr>
      <w:spacing w:line="300" w:lineRule="auto"/>
      <w:ind w:firstLine="547"/>
    </w:pPr>
    <w:rPr>
      <w:szCs w:val="20"/>
    </w:rPr>
  </w:style>
  <w:style w:type="paragraph" w:customStyle="1" w:styleId="af3">
    <w:name w:val="缺省文本"/>
    <w:basedOn w:val="a4"/>
    <w:pPr>
      <w:widowControl w:val="0"/>
      <w:autoSpaceDE w:val="0"/>
      <w:autoSpaceDN w:val="0"/>
      <w:adjustRightInd w:val="0"/>
    </w:pPr>
    <w:rPr>
      <w:rFonts w:ascii="Times New Roman" w:hAnsi="Times New Roman"/>
      <w:szCs w:val="20"/>
    </w:rPr>
  </w:style>
  <w:style w:type="paragraph" w:styleId="af4">
    <w:name w:val="Normal (Web)"/>
    <w:basedOn w:val="a4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paragraph" w:styleId="24">
    <w:name w:val="Body Text 2"/>
    <w:basedOn w:val="a4"/>
    <w:pPr>
      <w:spacing w:line="300" w:lineRule="auto"/>
    </w:pPr>
    <w:rPr>
      <w:color w:val="000000"/>
    </w:rPr>
  </w:style>
  <w:style w:type="character" w:styleId="af5">
    <w:name w:val="annotation reference"/>
    <w:rPr>
      <w:sz w:val="21"/>
      <w:szCs w:val="21"/>
    </w:rPr>
  </w:style>
  <w:style w:type="paragraph" w:styleId="af6">
    <w:name w:val="annotation text"/>
    <w:basedOn w:val="a4"/>
    <w:link w:val="Char4"/>
  </w:style>
  <w:style w:type="paragraph" w:customStyle="1" w:styleId="Informal1">
    <w:name w:val="Informal1"/>
    <w:pPr>
      <w:spacing w:before="60" w:after="60"/>
    </w:pPr>
    <w:rPr>
      <w:noProof/>
      <w:sz w:val="22"/>
      <w:szCs w:val="22"/>
      <w:lang w:eastAsia="en-US"/>
    </w:rPr>
  </w:style>
  <w:style w:type="paragraph" w:customStyle="1" w:styleId="Tableau">
    <w:name w:val="Tableau"/>
    <w:basedOn w:val="a4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a4"/>
    <w:pPr>
      <w:widowControl w:val="0"/>
      <w:spacing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a4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Pr>
      <w:color w:val="FF0000"/>
    </w:rPr>
  </w:style>
  <w:style w:type="paragraph" w:customStyle="1" w:styleId="NormalComment">
    <w:name w:val="Normal Comment"/>
    <w:basedOn w:val="a4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styleId="af7">
    <w:name w:val="Balloon Text"/>
    <w:basedOn w:val="a4"/>
    <w:link w:val="Char5"/>
    <w:rPr>
      <w:sz w:val="18"/>
      <w:szCs w:val="18"/>
    </w:rPr>
  </w:style>
  <w:style w:type="paragraph" w:customStyle="1" w:styleId="BodyText1">
    <w:name w:val="Body Text 1"/>
    <w:basedOn w:val="af2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styleId="af8">
    <w:name w:val="Normal Indent"/>
    <w:basedOn w:val="a4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</w:rPr>
  </w:style>
  <w:style w:type="paragraph" w:customStyle="1" w:styleId="TableBullet1">
    <w:name w:val="Table Bullet 1"/>
    <w:basedOn w:val="a4"/>
    <w:pPr>
      <w:numPr>
        <w:numId w:val="2"/>
      </w:numPr>
      <w:spacing w:line="290" w:lineRule="atLeast"/>
    </w:pPr>
    <w:rPr>
      <w:rFonts w:ascii="Times New Roman" w:eastAsia="PMingLiU" w:hAnsi="Times New Roman"/>
      <w:szCs w:val="20"/>
      <w:lang w:val="en-GB" w:eastAsia="en-US"/>
    </w:rPr>
  </w:style>
  <w:style w:type="paragraph" w:customStyle="1" w:styleId="CapBullet1">
    <w:name w:val="Cap Bullet 1"/>
    <w:basedOn w:val="a4"/>
    <w:pPr>
      <w:numPr>
        <w:numId w:val="3"/>
      </w:numPr>
    </w:pPr>
  </w:style>
  <w:style w:type="paragraph" w:styleId="af9">
    <w:name w:val="Document Map"/>
    <w:basedOn w:val="a4"/>
    <w:semiHidden/>
    <w:pPr>
      <w:shd w:val="clear" w:color="auto" w:fill="000080"/>
    </w:pPr>
    <w:rPr>
      <w:rFonts w:ascii="宋体"/>
      <w:szCs w:val="20"/>
    </w:rPr>
  </w:style>
  <w:style w:type="paragraph" w:customStyle="1" w:styleId="Cap1">
    <w:name w:val="Cap    標題1"/>
    <w:basedOn w:val="1"/>
    <w:rsid w:val="00C26F30"/>
    <w:pPr>
      <w:pageBreakBefore/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eastAsia="宋体"/>
      <w:b w:val="0"/>
      <w:lang w:eastAsia="zh-TW"/>
    </w:rPr>
  </w:style>
  <w:style w:type="numbering" w:styleId="1111110">
    <w:name w:val="Outline List 2"/>
    <w:basedOn w:val="a7"/>
    <w:rsid w:val="00173DC3"/>
    <w:pPr>
      <w:numPr>
        <w:numId w:val="5"/>
      </w:numPr>
    </w:pPr>
  </w:style>
  <w:style w:type="paragraph" w:customStyle="1" w:styleId="Cap2">
    <w:name w:val="Cap 標題2"/>
    <w:basedOn w:val="Cap1"/>
    <w:rsid w:val="00C26F30"/>
    <w:pPr>
      <w:pageBreakBefore w:val="0"/>
      <w:numPr>
        <w:ilvl w:val="1"/>
      </w:numPr>
    </w:pPr>
    <w:rPr>
      <w:sz w:val="24"/>
    </w:rPr>
  </w:style>
  <w:style w:type="paragraph" w:customStyle="1" w:styleId="11">
    <w:name w:val="内容1"/>
    <w:basedOn w:val="Cap1"/>
    <w:rsid w:val="00173DC3"/>
    <w:pPr>
      <w:ind w:left="0"/>
    </w:pPr>
    <w:rPr>
      <w:rFonts w:ascii="宋体" w:hAnsi="宋体"/>
      <w:sz w:val="24"/>
      <w:szCs w:val="24"/>
    </w:rPr>
  </w:style>
  <w:style w:type="paragraph" w:customStyle="1" w:styleId="Cap10">
    <w:name w:val="Cap 样式1"/>
    <w:basedOn w:val="BodyText1"/>
    <w:rsid w:val="00C26F30"/>
    <w:pPr>
      <w:ind w:left="0"/>
    </w:pPr>
    <w:rPr>
      <w:rFonts w:ascii="宋体" w:eastAsia="宋体" w:hAnsi="宋体"/>
      <w:sz w:val="24"/>
      <w:szCs w:val="24"/>
    </w:rPr>
  </w:style>
  <w:style w:type="paragraph" w:customStyle="1" w:styleId="Cap11">
    <w:name w:val="Cap 標題1 样式1"/>
    <w:basedOn w:val="Cap10"/>
    <w:rsid w:val="00C26F30"/>
    <w:pPr>
      <w:keepNext/>
    </w:pPr>
  </w:style>
  <w:style w:type="paragraph" w:customStyle="1" w:styleId="Cap12">
    <w:name w:val="Cap 標題1 样式2"/>
    <w:basedOn w:val="Cap11"/>
    <w:rsid w:val="00C26F30"/>
    <w:pPr>
      <w:ind w:firstLineChars="100" w:firstLine="100"/>
    </w:pPr>
  </w:style>
  <w:style w:type="paragraph" w:customStyle="1" w:styleId="BodyText10">
    <w:name w:val="Body Text1"/>
    <w:rsid w:val="00C650F7"/>
    <w:pPr>
      <w:ind w:left="540"/>
    </w:pPr>
    <w:rPr>
      <w:rFonts w:ascii="宋体" w:hAnsi="宋体"/>
      <w:sz w:val="22"/>
      <w:szCs w:val="22"/>
    </w:rPr>
  </w:style>
  <w:style w:type="paragraph" w:customStyle="1" w:styleId="12">
    <w:name w:val="样式1"/>
    <w:basedOn w:val="Cap1"/>
    <w:rsid w:val="005100CA"/>
  </w:style>
  <w:style w:type="paragraph" w:customStyle="1" w:styleId="Cap-level2">
    <w:name w:val="Cap 样式 - level 2"/>
    <w:basedOn w:val="Cap10"/>
    <w:rsid w:val="00090B6F"/>
    <w:pPr>
      <w:ind w:leftChars="270" w:left="540"/>
    </w:pPr>
    <w:rPr>
      <w:lang w:eastAsia="zh-TW"/>
    </w:rPr>
  </w:style>
  <w:style w:type="paragraph" w:customStyle="1" w:styleId="Cap-level1">
    <w:name w:val="Cap 样式 - level1"/>
    <w:basedOn w:val="Cap-level2"/>
    <w:rsid w:val="00B71BAC"/>
    <w:pPr>
      <w:ind w:leftChars="180" w:left="180"/>
    </w:pPr>
  </w:style>
  <w:style w:type="paragraph" w:styleId="afa">
    <w:name w:val="List Paragraph"/>
    <w:basedOn w:val="a4"/>
    <w:link w:val="Char6"/>
    <w:uiPriority w:val="34"/>
    <w:qFormat/>
    <w:rsid w:val="00DA14CD"/>
    <w:pPr>
      <w:ind w:left="720"/>
      <w:contextualSpacing/>
    </w:pPr>
  </w:style>
  <w:style w:type="paragraph" w:styleId="TOC">
    <w:name w:val="TOC Heading"/>
    <w:basedOn w:val="1"/>
    <w:next w:val="a4"/>
    <w:uiPriority w:val="39"/>
    <w:semiHidden/>
    <w:unhideWhenUsed/>
    <w:qFormat/>
    <w:rsid w:val="00DA14CD"/>
    <w:pPr>
      <w:outlineLvl w:val="9"/>
    </w:pPr>
    <w:rPr>
      <w:rFonts w:ascii="Cambria" w:eastAsia="宋体" w:hAnsi="Cambria"/>
    </w:rPr>
  </w:style>
  <w:style w:type="character" w:customStyle="1" w:styleId="1Char">
    <w:name w:val="标题 1 Char"/>
    <w:link w:val="1"/>
    <w:uiPriority w:val="9"/>
    <w:rsid w:val="00FF6C1F"/>
    <w:rPr>
      <w:rFonts w:ascii="微软雅黑" w:eastAsia="微软雅黑" w:hAnsi="微软雅黑"/>
      <w:b/>
      <w:bCs/>
      <w:kern w:val="32"/>
      <w:sz w:val="32"/>
      <w:szCs w:val="32"/>
      <w:lang w:val="x-none"/>
    </w:rPr>
  </w:style>
  <w:style w:type="character" w:customStyle="1" w:styleId="2Char">
    <w:name w:val="标题 2 Char"/>
    <w:link w:val="22"/>
    <w:uiPriority w:val="9"/>
    <w:rsid w:val="001F329E"/>
    <w:rPr>
      <w:rFonts w:ascii="微软雅黑" w:eastAsia="微软雅黑" w:hAnsi="微软雅黑"/>
      <w:b/>
      <w:sz w:val="24"/>
      <w:szCs w:val="24"/>
      <w:lang w:val="x-none"/>
    </w:rPr>
  </w:style>
  <w:style w:type="character" w:customStyle="1" w:styleId="3Char">
    <w:name w:val="标题 3 Char"/>
    <w:link w:val="31"/>
    <w:uiPriority w:val="9"/>
    <w:rsid w:val="005C2ECC"/>
    <w:rPr>
      <w:rFonts w:ascii="微软雅黑" w:eastAsia="微软雅黑" w:hAnsi="微软雅黑"/>
      <w:b/>
      <w:sz w:val="24"/>
      <w:szCs w:val="24"/>
      <w:lang w:val="x-none"/>
    </w:rPr>
  </w:style>
  <w:style w:type="character" w:customStyle="1" w:styleId="4Char">
    <w:name w:val="标题 4 Char"/>
    <w:link w:val="41"/>
    <w:uiPriority w:val="9"/>
    <w:rsid w:val="00FF6C1F"/>
    <w:rPr>
      <w:rFonts w:ascii="微软雅黑" w:eastAsia="微软雅黑" w:hAnsi="微软雅黑"/>
      <w:b/>
      <w:sz w:val="24"/>
      <w:szCs w:val="24"/>
      <w:lang w:val="x-none"/>
    </w:rPr>
  </w:style>
  <w:style w:type="character" w:customStyle="1" w:styleId="5Char">
    <w:name w:val="标题 5 Char"/>
    <w:link w:val="51"/>
    <w:uiPriority w:val="9"/>
    <w:rsid w:val="004C3B63"/>
    <w:rPr>
      <w:rFonts w:ascii="微软雅黑" w:eastAsia="微软雅黑" w:hAnsi="微软雅黑"/>
      <w:b/>
      <w:sz w:val="24"/>
      <w:szCs w:val="24"/>
      <w:lang w:val="x-none"/>
    </w:rPr>
  </w:style>
  <w:style w:type="character" w:customStyle="1" w:styleId="6Char">
    <w:name w:val="标题 6 Char"/>
    <w:link w:val="6"/>
    <w:uiPriority w:val="9"/>
    <w:rsid w:val="00DA14CD"/>
    <w:rPr>
      <w:b/>
      <w:bCs/>
    </w:rPr>
  </w:style>
  <w:style w:type="character" w:customStyle="1" w:styleId="7Char">
    <w:name w:val="标题 7 Char"/>
    <w:link w:val="7"/>
    <w:uiPriority w:val="9"/>
    <w:rsid w:val="00DA14CD"/>
    <w:rPr>
      <w:sz w:val="24"/>
      <w:szCs w:val="24"/>
    </w:rPr>
  </w:style>
  <w:style w:type="character" w:customStyle="1" w:styleId="8Char">
    <w:name w:val="标题 8 Char"/>
    <w:link w:val="80"/>
    <w:uiPriority w:val="9"/>
    <w:rsid w:val="00DA14CD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rsid w:val="00DA14CD"/>
    <w:rPr>
      <w:rFonts w:ascii="Cambria" w:eastAsia="宋体" w:hAnsi="Cambria"/>
    </w:rPr>
  </w:style>
  <w:style w:type="character" w:customStyle="1" w:styleId="Char2">
    <w:name w:val="标题 Char"/>
    <w:link w:val="af1"/>
    <w:uiPriority w:val="10"/>
    <w:rsid w:val="00DA14CD"/>
    <w:rPr>
      <w:rFonts w:ascii="Cambria" w:eastAsia="宋体" w:hAnsi="Cambria"/>
      <w:b/>
      <w:bCs/>
      <w:kern w:val="28"/>
      <w:sz w:val="32"/>
      <w:szCs w:val="32"/>
    </w:rPr>
  </w:style>
  <w:style w:type="paragraph" w:styleId="afb">
    <w:name w:val="Subtitle"/>
    <w:basedOn w:val="a4"/>
    <w:next w:val="a4"/>
    <w:link w:val="Char7"/>
    <w:uiPriority w:val="11"/>
    <w:qFormat/>
    <w:rsid w:val="00DA14C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Char7">
    <w:name w:val="副标题 Char"/>
    <w:link w:val="afb"/>
    <w:uiPriority w:val="11"/>
    <w:rsid w:val="00DA14CD"/>
    <w:rPr>
      <w:rFonts w:ascii="Cambria" w:eastAsia="宋体" w:hAnsi="Cambria"/>
      <w:sz w:val="24"/>
      <w:szCs w:val="24"/>
    </w:rPr>
  </w:style>
  <w:style w:type="character" w:styleId="afc">
    <w:name w:val="Strong"/>
    <w:uiPriority w:val="22"/>
    <w:qFormat/>
    <w:rsid w:val="00DA14CD"/>
    <w:rPr>
      <w:b/>
      <w:bCs/>
    </w:rPr>
  </w:style>
  <w:style w:type="character" w:styleId="afd">
    <w:name w:val="Emphasis"/>
    <w:uiPriority w:val="20"/>
    <w:qFormat/>
    <w:rsid w:val="00DA14CD"/>
    <w:rPr>
      <w:rFonts w:ascii="Calibri" w:hAnsi="Calibri"/>
      <w:b/>
      <w:i/>
      <w:iCs/>
    </w:rPr>
  </w:style>
  <w:style w:type="paragraph" w:styleId="afe">
    <w:name w:val="No Spacing"/>
    <w:aliases w:val="表格抬头"/>
    <w:basedOn w:val="af2"/>
    <w:link w:val="Char8"/>
    <w:uiPriority w:val="1"/>
    <w:qFormat/>
    <w:rsid w:val="00FF6C1F"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styleId="aff">
    <w:name w:val="Quote"/>
    <w:basedOn w:val="a4"/>
    <w:next w:val="a4"/>
    <w:link w:val="Char9"/>
    <w:uiPriority w:val="29"/>
    <w:qFormat/>
    <w:rsid w:val="00DA14CD"/>
    <w:rPr>
      <w:i/>
      <w:lang w:val="x-none" w:eastAsia="x-none"/>
    </w:rPr>
  </w:style>
  <w:style w:type="character" w:customStyle="1" w:styleId="Char9">
    <w:name w:val="引用 Char"/>
    <w:link w:val="aff"/>
    <w:uiPriority w:val="29"/>
    <w:rsid w:val="00DA14CD"/>
    <w:rPr>
      <w:i/>
      <w:sz w:val="24"/>
      <w:szCs w:val="24"/>
    </w:rPr>
  </w:style>
  <w:style w:type="paragraph" w:styleId="aff0">
    <w:name w:val="Intense Quote"/>
    <w:basedOn w:val="a4"/>
    <w:next w:val="a4"/>
    <w:link w:val="Chara"/>
    <w:uiPriority w:val="30"/>
    <w:qFormat/>
    <w:rsid w:val="00DA14CD"/>
    <w:pPr>
      <w:ind w:left="720" w:right="720"/>
    </w:pPr>
    <w:rPr>
      <w:b/>
      <w:i/>
      <w:szCs w:val="20"/>
      <w:lang w:val="x-none" w:eastAsia="x-none"/>
    </w:rPr>
  </w:style>
  <w:style w:type="character" w:customStyle="1" w:styleId="Chara">
    <w:name w:val="明显引用 Char"/>
    <w:link w:val="aff0"/>
    <w:uiPriority w:val="30"/>
    <w:rsid w:val="00DA14CD"/>
    <w:rPr>
      <w:b/>
      <w:i/>
      <w:sz w:val="24"/>
    </w:rPr>
  </w:style>
  <w:style w:type="character" w:styleId="aff1">
    <w:name w:val="Subtle Emphasis"/>
    <w:uiPriority w:val="19"/>
    <w:qFormat/>
    <w:rsid w:val="00DA14CD"/>
    <w:rPr>
      <w:i/>
      <w:color w:val="5A5A5A"/>
    </w:rPr>
  </w:style>
  <w:style w:type="character" w:styleId="aff2">
    <w:name w:val="Intense Emphasis"/>
    <w:uiPriority w:val="21"/>
    <w:qFormat/>
    <w:rsid w:val="00DA14CD"/>
    <w:rPr>
      <w:b/>
      <w:i/>
      <w:sz w:val="24"/>
      <w:szCs w:val="24"/>
      <w:u w:val="single"/>
    </w:rPr>
  </w:style>
  <w:style w:type="character" w:styleId="aff3">
    <w:name w:val="Subtle Reference"/>
    <w:uiPriority w:val="31"/>
    <w:qFormat/>
    <w:rsid w:val="00DA14CD"/>
    <w:rPr>
      <w:sz w:val="24"/>
      <w:szCs w:val="24"/>
      <w:u w:val="single"/>
    </w:rPr>
  </w:style>
  <w:style w:type="character" w:styleId="aff4">
    <w:name w:val="Intense Reference"/>
    <w:uiPriority w:val="32"/>
    <w:qFormat/>
    <w:rsid w:val="00DA14CD"/>
    <w:rPr>
      <w:b/>
      <w:sz w:val="24"/>
      <w:u w:val="single"/>
    </w:rPr>
  </w:style>
  <w:style w:type="character" w:styleId="aff5">
    <w:name w:val="Book Title"/>
    <w:uiPriority w:val="33"/>
    <w:qFormat/>
    <w:rsid w:val="00DA14CD"/>
    <w:rPr>
      <w:rFonts w:ascii="Cambria" w:eastAsia="宋体" w:hAnsi="Cambria"/>
      <w:b/>
      <w:i/>
      <w:sz w:val="24"/>
      <w:szCs w:val="24"/>
    </w:rPr>
  </w:style>
  <w:style w:type="paragraph" w:customStyle="1" w:styleId="aff6">
    <w:name w:val="小四"/>
    <w:basedOn w:val="a4"/>
    <w:uiPriority w:val="99"/>
    <w:rsid w:val="00F60321"/>
    <w:pPr>
      <w:autoSpaceDE w:val="0"/>
      <w:autoSpaceDN w:val="0"/>
      <w:adjustRightInd w:val="0"/>
      <w:spacing w:line="495" w:lineRule="auto"/>
    </w:pPr>
    <w:rPr>
      <w:rFonts w:ascii="Arial" w:hAnsi="Arial" w:cs="Arial"/>
      <w:color w:val="000000"/>
      <w:sz w:val="22"/>
      <w:szCs w:val="22"/>
      <w:lang w:val="zh-CN"/>
    </w:rPr>
  </w:style>
  <w:style w:type="paragraph" w:customStyle="1" w:styleId="--063Char">
    <w:name w:val="自由定义-正文-首行缩进0.63 Char"/>
    <w:basedOn w:val="a4"/>
    <w:next w:val="8"/>
    <w:link w:val="--063CharChar"/>
    <w:rsid w:val="00B6720B"/>
    <w:pPr>
      <w:widowControl w:val="0"/>
      <w:spacing w:after="120"/>
      <w:ind w:firstLine="357"/>
      <w:jc w:val="both"/>
    </w:pPr>
    <w:rPr>
      <w:rFonts w:ascii="Times New Roman" w:hAnsi="Times New Roman"/>
      <w:kern w:val="2"/>
      <w:sz w:val="21"/>
      <w:lang w:val="x-none" w:eastAsia="x-none"/>
    </w:rPr>
  </w:style>
  <w:style w:type="character" w:customStyle="1" w:styleId="--063CharChar">
    <w:name w:val="自由定义-正文-首行缩进0.63 Char Char"/>
    <w:link w:val="--063Char"/>
    <w:rsid w:val="00B6720B"/>
    <w:rPr>
      <w:rFonts w:ascii="Times New Roman" w:hAnsi="Times New Roman"/>
      <w:kern w:val="2"/>
      <w:sz w:val="21"/>
      <w:szCs w:val="24"/>
    </w:rPr>
  </w:style>
  <w:style w:type="paragraph" w:styleId="aff7">
    <w:name w:val="Body Text Indent"/>
    <w:basedOn w:val="a4"/>
    <w:link w:val="Charb"/>
    <w:rsid w:val="00B6720B"/>
    <w:pPr>
      <w:spacing w:after="120"/>
      <w:ind w:leftChars="200" w:left="420"/>
    </w:pPr>
    <w:rPr>
      <w:lang w:val="x-none" w:eastAsia="x-none"/>
    </w:rPr>
  </w:style>
  <w:style w:type="character" w:customStyle="1" w:styleId="Charb">
    <w:name w:val="正文文本缩进 Char"/>
    <w:link w:val="aff7"/>
    <w:rsid w:val="00B6720B"/>
    <w:rPr>
      <w:sz w:val="24"/>
      <w:szCs w:val="24"/>
    </w:rPr>
  </w:style>
  <w:style w:type="table" w:styleId="aff8">
    <w:name w:val="Table Grid"/>
    <w:basedOn w:val="a6"/>
    <w:rsid w:val="00945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aliases w:val="Draft Char,even Char,page-header Char,ph Char,ContentsHeader Char"/>
    <w:link w:val="ac"/>
    <w:rsid w:val="00317EB3"/>
    <w:rPr>
      <w:sz w:val="24"/>
      <w:szCs w:val="24"/>
    </w:rPr>
  </w:style>
  <w:style w:type="paragraph" w:customStyle="1" w:styleId="aff9">
    <w:name w:val="表格文字"/>
    <w:basedOn w:val="afe"/>
    <w:link w:val="Charc"/>
    <w:qFormat/>
    <w:rsid w:val="00FF6C1F"/>
    <w:pPr>
      <w:jc w:val="left"/>
    </w:pPr>
    <w:rPr>
      <w:b w:val="0"/>
    </w:rPr>
  </w:style>
  <w:style w:type="paragraph" w:customStyle="1" w:styleId="DefaultText">
    <w:name w:val="Default Text"/>
    <w:basedOn w:val="a4"/>
    <w:rsid w:val="00D87481"/>
    <w:pPr>
      <w:overflowPunct w:val="0"/>
      <w:autoSpaceDE w:val="0"/>
      <w:autoSpaceDN w:val="0"/>
      <w:adjustRightInd w:val="0"/>
      <w:textAlignment w:val="baseline"/>
    </w:pPr>
    <w:rPr>
      <w:rFonts w:ascii="Arial" w:eastAsia="宋体" w:hAnsi="Arial"/>
      <w:noProof/>
      <w:szCs w:val="20"/>
    </w:rPr>
  </w:style>
  <w:style w:type="character" w:customStyle="1" w:styleId="Char3">
    <w:name w:val="正文文本 Char"/>
    <w:link w:val="af2"/>
    <w:rsid w:val="00FF6C1F"/>
    <w:rPr>
      <w:sz w:val="24"/>
    </w:rPr>
  </w:style>
  <w:style w:type="character" w:customStyle="1" w:styleId="Char8">
    <w:name w:val="无间隔 Char"/>
    <w:aliases w:val="表格抬头 Char"/>
    <w:link w:val="afe"/>
    <w:uiPriority w:val="1"/>
    <w:rsid w:val="00FF6C1F"/>
    <w:rPr>
      <w:rFonts w:ascii="微软雅黑" w:eastAsia="微软雅黑" w:hAnsi="微软雅黑" w:cs="Arial"/>
      <w:b/>
      <w:sz w:val="24"/>
      <w:szCs w:val="24"/>
    </w:rPr>
  </w:style>
  <w:style w:type="character" w:customStyle="1" w:styleId="Charc">
    <w:name w:val="表格文字 Char"/>
    <w:link w:val="aff9"/>
    <w:rsid w:val="00FF6C1F"/>
    <w:rPr>
      <w:rFonts w:ascii="微软雅黑" w:eastAsia="微软雅黑" w:hAnsi="微软雅黑" w:cs="Arial"/>
      <w:b w:val="0"/>
      <w:sz w:val="24"/>
      <w:szCs w:val="24"/>
    </w:rPr>
  </w:style>
  <w:style w:type="paragraph" w:customStyle="1" w:styleId="affa">
    <w:name w:val="页眉文字"/>
    <w:link w:val="Chard"/>
    <w:qFormat/>
    <w:rsid w:val="00D87481"/>
    <w:pPr>
      <w:jc w:val="center"/>
    </w:pPr>
    <w:rPr>
      <w:rFonts w:ascii="微软雅黑" w:eastAsia="微软雅黑" w:hAnsi="微软雅黑"/>
    </w:rPr>
  </w:style>
  <w:style w:type="character" w:customStyle="1" w:styleId="Chard">
    <w:name w:val="页眉文字 Char"/>
    <w:link w:val="affa"/>
    <w:rsid w:val="00D87481"/>
    <w:rPr>
      <w:rFonts w:ascii="微软雅黑" w:eastAsia="微软雅黑" w:hAnsi="微软雅黑"/>
    </w:rPr>
  </w:style>
  <w:style w:type="paragraph" w:customStyle="1" w:styleId="affb">
    <w:name w:val="文档控制信息"/>
    <w:basedOn w:val="a4"/>
    <w:link w:val="Chare"/>
    <w:qFormat/>
    <w:rsid w:val="00494591"/>
    <w:pPr>
      <w:widowControl w:val="0"/>
      <w:adjustRightInd w:val="0"/>
      <w:snapToGrid w:val="0"/>
      <w:spacing w:before="120" w:after="120"/>
      <w:ind w:hanging="142"/>
      <w:jc w:val="both"/>
    </w:pPr>
    <w:rPr>
      <w:rFonts w:ascii="微软雅黑" w:hAnsi="微软雅黑"/>
      <w:b/>
      <w:kern w:val="2"/>
    </w:rPr>
  </w:style>
  <w:style w:type="character" w:customStyle="1" w:styleId="Chare">
    <w:name w:val="文档控制信息 Char"/>
    <w:link w:val="affb"/>
    <w:rsid w:val="00494591"/>
    <w:rPr>
      <w:rFonts w:ascii="微软雅黑" w:eastAsia="微软雅黑" w:hAnsi="微软雅黑"/>
      <w:b/>
      <w:kern w:val="2"/>
      <w:sz w:val="24"/>
      <w:szCs w:val="24"/>
    </w:rPr>
  </w:style>
  <w:style w:type="paragraph" w:customStyle="1" w:styleId="a0">
    <w:name w:val="标点"/>
    <w:basedOn w:val="a4"/>
    <w:link w:val="Charf"/>
    <w:qFormat/>
    <w:rsid w:val="00244F9F"/>
    <w:pPr>
      <w:numPr>
        <w:numId w:val="8"/>
      </w:numPr>
      <w:ind w:left="851" w:hanging="142"/>
    </w:pPr>
    <w:rPr>
      <w:lang w:val="x-none"/>
    </w:rPr>
  </w:style>
  <w:style w:type="paragraph" w:customStyle="1" w:styleId="Cap">
    <w:name w:val="Cap_正文"/>
    <w:link w:val="CapCharChar"/>
    <w:rsid w:val="00D040C5"/>
    <w:pPr>
      <w:spacing w:after="160"/>
      <w:ind w:firstLineChars="200" w:firstLine="200"/>
    </w:pPr>
    <w:rPr>
      <w:rFonts w:ascii="Times New Roman" w:hAnsi="Times New Roman"/>
      <w:sz w:val="22"/>
      <w:szCs w:val="24"/>
      <w:lang w:eastAsia="en-CA"/>
    </w:rPr>
  </w:style>
  <w:style w:type="character" w:customStyle="1" w:styleId="Charf">
    <w:name w:val="标点 Char"/>
    <w:link w:val="a0"/>
    <w:rsid w:val="00244F9F"/>
    <w:rPr>
      <w:rFonts w:eastAsia="微软雅黑"/>
      <w:sz w:val="24"/>
      <w:szCs w:val="24"/>
      <w:lang w:val="x-none"/>
    </w:rPr>
  </w:style>
  <w:style w:type="character" w:customStyle="1" w:styleId="CapCharChar">
    <w:name w:val="Cap_正文 Char Char"/>
    <w:link w:val="Cap"/>
    <w:rsid w:val="00D040C5"/>
    <w:rPr>
      <w:rFonts w:ascii="Times New Roman" w:hAnsi="Times New Roman"/>
      <w:sz w:val="22"/>
      <w:szCs w:val="24"/>
      <w:lang w:eastAsia="en-CA"/>
    </w:rPr>
  </w:style>
  <w:style w:type="character" w:customStyle="1" w:styleId="Char">
    <w:name w:val="题注 Char"/>
    <w:link w:val="ab"/>
    <w:uiPriority w:val="37"/>
    <w:rsid w:val="00D040C5"/>
    <w:rPr>
      <w:rFonts w:eastAsia="微软雅黑"/>
      <w:b/>
      <w:bCs/>
      <w:color w:val="2DA2BF"/>
      <w:sz w:val="18"/>
      <w:szCs w:val="18"/>
    </w:rPr>
  </w:style>
  <w:style w:type="paragraph" w:customStyle="1" w:styleId="affc">
    <w:name w:val="小标点"/>
    <w:basedOn w:val="afa"/>
    <w:link w:val="Charf0"/>
    <w:qFormat/>
    <w:rsid w:val="00D040C5"/>
    <w:pPr>
      <w:widowControl w:val="0"/>
      <w:adjustRightInd w:val="0"/>
      <w:snapToGrid w:val="0"/>
      <w:spacing w:before="40" w:after="120"/>
      <w:ind w:left="0"/>
      <w:jc w:val="both"/>
    </w:pPr>
    <w:rPr>
      <w:rFonts w:ascii="微软雅黑" w:hAnsi="微软雅黑"/>
      <w:kern w:val="2"/>
    </w:rPr>
  </w:style>
  <w:style w:type="character" w:customStyle="1" w:styleId="Charf0">
    <w:name w:val="小标点 Char"/>
    <w:link w:val="affc"/>
    <w:rsid w:val="00D040C5"/>
    <w:rPr>
      <w:rFonts w:ascii="微软雅黑" w:eastAsia="微软雅黑" w:hAnsi="微软雅黑"/>
      <w:kern w:val="2"/>
      <w:sz w:val="24"/>
      <w:szCs w:val="24"/>
    </w:rPr>
  </w:style>
  <w:style w:type="paragraph" w:customStyle="1" w:styleId="affd">
    <w:name w:val="表格文字格式"/>
    <w:basedOn w:val="a4"/>
    <w:link w:val="Charf1"/>
    <w:qFormat/>
    <w:rsid w:val="00D040C5"/>
    <w:pPr>
      <w:widowControl w:val="0"/>
      <w:kinsoku w:val="0"/>
      <w:overflowPunct w:val="0"/>
      <w:autoSpaceDE w:val="0"/>
      <w:autoSpaceDN w:val="0"/>
      <w:adjustRightInd w:val="0"/>
      <w:snapToGrid w:val="0"/>
      <w:jc w:val="both"/>
      <w:textAlignment w:val="center"/>
    </w:pPr>
    <w:rPr>
      <w:rFonts w:ascii="微软雅黑" w:hAnsi="微软雅黑"/>
      <w:snapToGrid w:val="0"/>
      <w:szCs w:val="20"/>
    </w:rPr>
  </w:style>
  <w:style w:type="character" w:customStyle="1" w:styleId="Charf1">
    <w:name w:val="表格文字格式 Char"/>
    <w:link w:val="affd"/>
    <w:rsid w:val="00D040C5"/>
    <w:rPr>
      <w:rFonts w:ascii="微软雅黑" w:eastAsia="微软雅黑" w:hAnsi="微软雅黑"/>
      <w:snapToGrid w:val="0"/>
      <w:sz w:val="24"/>
    </w:rPr>
  </w:style>
  <w:style w:type="paragraph" w:customStyle="1" w:styleId="Header">
    <w:name w:val="表格Header"/>
    <w:link w:val="HeaderChar"/>
    <w:qFormat/>
    <w:rsid w:val="00D040C5"/>
    <w:pPr>
      <w:adjustRightInd w:val="0"/>
      <w:snapToGrid w:val="0"/>
      <w:jc w:val="center"/>
    </w:pPr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HeaderChar">
    <w:name w:val="表格Header Char"/>
    <w:link w:val="Header"/>
    <w:rsid w:val="00D040C5"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Char6">
    <w:name w:val="列出段落 Char"/>
    <w:link w:val="afa"/>
    <w:uiPriority w:val="34"/>
    <w:rsid w:val="00D040C5"/>
    <w:rPr>
      <w:rFonts w:eastAsia="微软雅黑"/>
      <w:sz w:val="24"/>
      <w:szCs w:val="24"/>
    </w:rPr>
  </w:style>
  <w:style w:type="paragraph" w:styleId="affe">
    <w:name w:val="annotation subject"/>
    <w:basedOn w:val="af6"/>
    <w:next w:val="af6"/>
    <w:link w:val="Charf2"/>
    <w:rsid w:val="00F36081"/>
    <w:rPr>
      <w:b/>
      <w:bCs/>
      <w:sz w:val="20"/>
      <w:szCs w:val="20"/>
    </w:rPr>
  </w:style>
  <w:style w:type="character" w:customStyle="1" w:styleId="Char4">
    <w:name w:val="批注文字 Char"/>
    <w:link w:val="af6"/>
    <w:rsid w:val="00F36081"/>
    <w:rPr>
      <w:rFonts w:eastAsia="微软雅黑"/>
      <w:sz w:val="24"/>
      <w:szCs w:val="24"/>
    </w:rPr>
  </w:style>
  <w:style w:type="character" w:customStyle="1" w:styleId="Charf2">
    <w:name w:val="批注主题 Char"/>
    <w:link w:val="affe"/>
    <w:rsid w:val="00F36081"/>
    <w:rPr>
      <w:rFonts w:eastAsia="微软雅黑"/>
      <w:b/>
      <w:bCs/>
      <w:sz w:val="24"/>
      <w:szCs w:val="24"/>
    </w:rPr>
  </w:style>
  <w:style w:type="paragraph" w:customStyle="1" w:styleId="xl66">
    <w:name w:val="xl66"/>
    <w:basedOn w:val="a4"/>
    <w:rsid w:val="0068197F"/>
    <w:pPr>
      <w:spacing w:before="100" w:beforeAutospacing="1" w:after="100" w:afterAutospacing="1"/>
    </w:pPr>
    <w:rPr>
      <w:rFonts w:ascii="微软雅黑" w:hAnsi="微软雅黑"/>
    </w:rPr>
  </w:style>
  <w:style w:type="paragraph" w:customStyle="1" w:styleId="xl67">
    <w:name w:val="xl67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/>
    </w:rPr>
  </w:style>
  <w:style w:type="paragraph" w:customStyle="1" w:styleId="xl68">
    <w:name w:val="xl68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微软雅黑" w:hAnsi="微软雅黑"/>
    </w:rPr>
  </w:style>
  <w:style w:type="paragraph" w:customStyle="1" w:styleId="xl69">
    <w:name w:val="xl69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</w:rPr>
  </w:style>
  <w:style w:type="paragraph" w:customStyle="1" w:styleId="xl70">
    <w:name w:val="xl70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</w:rPr>
  </w:style>
  <w:style w:type="paragraph" w:customStyle="1" w:styleId="xl71">
    <w:name w:val="xl71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/>
    </w:rPr>
  </w:style>
  <w:style w:type="paragraph" w:customStyle="1" w:styleId="xl72">
    <w:name w:val="xl72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/>
      <w:b/>
      <w:bCs/>
    </w:rPr>
  </w:style>
  <w:style w:type="paragraph" w:customStyle="1" w:styleId="xl73">
    <w:name w:val="xl73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/>
      <w:b/>
      <w:bCs/>
    </w:rPr>
  </w:style>
  <w:style w:type="paragraph" w:customStyle="1" w:styleId="xl74">
    <w:name w:val="xl74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/>
    </w:rPr>
  </w:style>
  <w:style w:type="paragraph" w:customStyle="1" w:styleId="xl75">
    <w:name w:val="xl75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  <w:b/>
      <w:bCs/>
    </w:rPr>
  </w:style>
  <w:style w:type="paragraph" w:customStyle="1" w:styleId="xl76">
    <w:name w:val="xl76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  <w:b/>
      <w:bCs/>
    </w:rPr>
  </w:style>
  <w:style w:type="paragraph" w:customStyle="1" w:styleId="xl77">
    <w:name w:val="xl77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</w:rPr>
  </w:style>
  <w:style w:type="paragraph" w:customStyle="1" w:styleId="xl78">
    <w:name w:val="xl78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spacing w:before="100" w:beforeAutospacing="1" w:after="100" w:afterAutospacing="1"/>
      <w:jc w:val="center"/>
      <w:textAlignment w:val="center"/>
    </w:pPr>
    <w:rPr>
      <w:rFonts w:ascii="微软雅黑" w:hAnsi="微软雅黑"/>
      <w:b/>
      <w:bCs/>
    </w:rPr>
  </w:style>
  <w:style w:type="paragraph" w:customStyle="1" w:styleId="xl79">
    <w:name w:val="xl79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spacing w:before="100" w:beforeAutospacing="1" w:after="100" w:afterAutospacing="1"/>
      <w:jc w:val="center"/>
      <w:textAlignment w:val="center"/>
    </w:pPr>
    <w:rPr>
      <w:rFonts w:ascii="微软雅黑" w:hAnsi="微软雅黑"/>
      <w:b/>
      <w:bCs/>
    </w:rPr>
  </w:style>
  <w:style w:type="paragraph" w:customStyle="1" w:styleId="xl80">
    <w:name w:val="xl80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</w:rPr>
  </w:style>
  <w:style w:type="paragraph" w:customStyle="1" w:styleId="xl81">
    <w:name w:val="xl81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微软雅黑" w:hAnsi="微软雅黑"/>
      <w:b/>
      <w:bCs/>
    </w:rPr>
  </w:style>
  <w:style w:type="paragraph" w:customStyle="1" w:styleId="xl82">
    <w:name w:val="xl82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微软雅黑" w:hAnsi="微软雅黑"/>
      <w:b/>
      <w:bCs/>
    </w:rPr>
  </w:style>
  <w:style w:type="paragraph" w:customStyle="1" w:styleId="xl83">
    <w:name w:val="xl83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微软雅黑" w:hAnsi="微软雅黑"/>
      <w:b/>
      <w:bCs/>
    </w:rPr>
  </w:style>
  <w:style w:type="paragraph" w:customStyle="1" w:styleId="xl84">
    <w:name w:val="xl84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微软雅黑" w:hAnsi="微软雅黑"/>
    </w:rPr>
  </w:style>
  <w:style w:type="paragraph" w:customStyle="1" w:styleId="xl85">
    <w:name w:val="xl85"/>
    <w:basedOn w:val="a4"/>
    <w:rsid w:val="0068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微软雅黑" w:hAnsi="微软雅黑"/>
    </w:rPr>
  </w:style>
  <w:style w:type="paragraph" w:styleId="afff">
    <w:name w:val="Revision"/>
    <w:hidden/>
    <w:uiPriority w:val="99"/>
    <w:semiHidden/>
    <w:rsid w:val="00BB4F89"/>
    <w:rPr>
      <w:rFonts w:eastAsia="微软雅黑"/>
      <w:sz w:val="24"/>
      <w:szCs w:val="24"/>
    </w:rPr>
  </w:style>
  <w:style w:type="paragraph" w:customStyle="1" w:styleId="font5">
    <w:name w:val="font5"/>
    <w:basedOn w:val="a4"/>
    <w:rsid w:val="001B186B"/>
    <w:pPr>
      <w:spacing w:before="100" w:beforeAutospacing="1" w:after="100" w:afterAutospacing="1"/>
    </w:pPr>
    <w:rPr>
      <w:rFonts w:ascii="宋体" w:eastAsia="宋体" w:hAnsi="宋体"/>
      <w:color w:val="000000"/>
      <w:sz w:val="18"/>
      <w:szCs w:val="18"/>
    </w:rPr>
  </w:style>
  <w:style w:type="paragraph" w:customStyle="1" w:styleId="font6">
    <w:name w:val="font6"/>
    <w:basedOn w:val="a4"/>
    <w:rsid w:val="001B186B"/>
    <w:pPr>
      <w:spacing w:before="100" w:beforeAutospacing="1" w:after="100" w:afterAutospacing="1"/>
    </w:pPr>
    <w:rPr>
      <w:rFonts w:ascii="宋体" w:eastAsia="宋体" w:hAnsi="宋体"/>
      <w:b/>
      <w:bCs/>
      <w:color w:val="000000"/>
      <w:sz w:val="18"/>
      <w:szCs w:val="18"/>
    </w:rPr>
  </w:style>
  <w:style w:type="paragraph" w:customStyle="1" w:styleId="xl65">
    <w:name w:val="xl65"/>
    <w:basedOn w:val="a4"/>
    <w:rsid w:val="001B186B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86">
    <w:name w:val="xl86"/>
    <w:basedOn w:val="a4"/>
    <w:rsid w:val="001B186B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87">
    <w:name w:val="xl87"/>
    <w:basedOn w:val="a4"/>
    <w:rsid w:val="001B18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88">
    <w:name w:val="xl88"/>
    <w:basedOn w:val="a4"/>
    <w:rsid w:val="001B186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89">
    <w:name w:val="xl89"/>
    <w:basedOn w:val="a4"/>
    <w:rsid w:val="001B18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0">
    <w:name w:val="xl90"/>
    <w:basedOn w:val="a4"/>
    <w:rsid w:val="001B186B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1">
    <w:name w:val="xl91"/>
    <w:basedOn w:val="a4"/>
    <w:rsid w:val="001B186B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2">
    <w:name w:val="xl92"/>
    <w:basedOn w:val="a4"/>
    <w:rsid w:val="001B186B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3">
    <w:name w:val="xl93"/>
    <w:basedOn w:val="a4"/>
    <w:rsid w:val="001B18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4">
    <w:name w:val="xl94"/>
    <w:basedOn w:val="a4"/>
    <w:rsid w:val="001B186B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5">
    <w:name w:val="xl95"/>
    <w:basedOn w:val="a4"/>
    <w:rsid w:val="001B18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b/>
      <w:bCs/>
      <w:color w:val="000000"/>
    </w:rPr>
  </w:style>
  <w:style w:type="paragraph" w:customStyle="1" w:styleId="xl96">
    <w:name w:val="xl96"/>
    <w:basedOn w:val="a4"/>
    <w:rsid w:val="001B186B"/>
    <w:pPr>
      <w:pBdr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b/>
      <w:bCs/>
      <w:color w:val="000000"/>
    </w:rPr>
  </w:style>
  <w:style w:type="paragraph" w:customStyle="1" w:styleId="xl97">
    <w:name w:val="xl97"/>
    <w:basedOn w:val="a4"/>
    <w:rsid w:val="001B18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8">
    <w:name w:val="xl98"/>
    <w:basedOn w:val="a4"/>
    <w:rsid w:val="001B186B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99">
    <w:name w:val="xl99"/>
    <w:basedOn w:val="a4"/>
    <w:rsid w:val="001B186B"/>
    <w:pPr>
      <w:pBdr>
        <w:left w:val="single" w:sz="8" w:space="0" w:color="auto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b/>
      <w:bCs/>
      <w:color w:val="000000"/>
    </w:rPr>
  </w:style>
  <w:style w:type="paragraph" w:customStyle="1" w:styleId="xl100">
    <w:name w:val="xl100"/>
    <w:basedOn w:val="a4"/>
    <w:rsid w:val="001B186B"/>
    <w:pPr>
      <w:pBdr>
        <w:top w:val="single" w:sz="8" w:space="0" w:color="000000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b/>
      <w:bCs/>
      <w:color w:val="000000"/>
    </w:rPr>
  </w:style>
  <w:style w:type="paragraph" w:customStyle="1" w:styleId="xl101">
    <w:name w:val="xl101"/>
    <w:basedOn w:val="a4"/>
    <w:rsid w:val="001B186B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xl102">
    <w:name w:val="xl102"/>
    <w:basedOn w:val="a4"/>
    <w:rsid w:val="001B186B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hAnsi="微软雅黑"/>
      <w:color w:val="000000"/>
    </w:rPr>
  </w:style>
  <w:style w:type="paragraph" w:customStyle="1" w:styleId="Bodycopybold">
    <w:name w:val="Body copy bold"/>
    <w:autoRedefine/>
    <w:rsid w:val="00232FE6"/>
    <w:pPr>
      <w:spacing w:after="120" w:line="240" w:lineRule="exact"/>
    </w:pPr>
    <w:rPr>
      <w:rFonts w:ascii="Arial" w:eastAsia="Times" w:hAnsi="Arial"/>
      <w:b/>
      <w:color w:val="000000"/>
      <w:lang w:val="en-GB" w:eastAsia="en-US"/>
    </w:rPr>
  </w:style>
  <w:style w:type="paragraph" w:customStyle="1" w:styleId="Bullet2">
    <w:name w:val="Bullet 2"/>
    <w:basedOn w:val="20"/>
    <w:autoRedefine/>
    <w:qFormat/>
    <w:rsid w:val="00232FE6"/>
    <w:pPr>
      <w:numPr>
        <w:numId w:val="24"/>
      </w:numPr>
      <w:tabs>
        <w:tab w:val="num" w:pos="360"/>
      </w:tabs>
      <w:spacing w:after="60"/>
      <w:ind w:left="720" w:hanging="420"/>
    </w:pPr>
    <w:rPr>
      <w:sz w:val="20"/>
    </w:rPr>
  </w:style>
  <w:style w:type="paragraph" w:customStyle="1" w:styleId="Bullet1">
    <w:name w:val="Bullet 1"/>
    <w:basedOn w:val="a"/>
    <w:autoRedefine/>
    <w:qFormat/>
    <w:rsid w:val="00232FE6"/>
    <w:pPr>
      <w:spacing w:after="60"/>
    </w:pPr>
  </w:style>
  <w:style w:type="paragraph" w:customStyle="1" w:styleId="Table">
    <w:name w:val="Table"/>
    <w:basedOn w:val="a4"/>
    <w:semiHidden/>
    <w:rsid w:val="00232FE6"/>
    <w:pPr>
      <w:framePr w:hSpace="187" w:wrap="around" w:vAnchor="text" w:hAnchor="text" w:y="1"/>
    </w:pPr>
    <w:rPr>
      <w:rFonts w:ascii="Times New Roman" w:eastAsiaTheme="minorEastAsia" w:hAnsi="Times New Roman"/>
      <w:sz w:val="20"/>
      <w:szCs w:val="20"/>
      <w:lang w:eastAsia="en-US"/>
    </w:rPr>
  </w:style>
  <w:style w:type="paragraph" w:customStyle="1" w:styleId="DocumentControlInformation">
    <w:name w:val="Document Control Information"/>
    <w:autoRedefine/>
    <w:rsid w:val="00232FE6"/>
    <w:pPr>
      <w:pageBreakBefore/>
      <w:spacing w:after="240"/>
    </w:pPr>
    <w:rPr>
      <w:rFonts w:ascii="Arial" w:eastAsiaTheme="minorEastAsia" w:hAnsi="Arial" w:cs="Arial"/>
      <w:b/>
      <w:color w:val="002776"/>
      <w:sz w:val="24"/>
      <w:szCs w:val="24"/>
      <w:lang w:eastAsia="en-US"/>
    </w:rPr>
  </w:style>
  <w:style w:type="paragraph" w:customStyle="1" w:styleId="Tabletext">
    <w:name w:val="Tabletext"/>
    <w:basedOn w:val="a4"/>
    <w:autoRedefine/>
    <w:qFormat/>
    <w:rsid w:val="00232FE6"/>
    <w:pPr>
      <w:spacing w:before="40" w:after="40"/>
      <w:jc w:val="center"/>
    </w:pPr>
    <w:rPr>
      <w:rFonts w:ascii="Arial" w:eastAsiaTheme="minorEastAsia" w:hAnsi="Arial"/>
      <w:sz w:val="18"/>
      <w:szCs w:val="20"/>
      <w:lang w:eastAsia="en-US"/>
    </w:rPr>
  </w:style>
  <w:style w:type="paragraph" w:customStyle="1" w:styleId="StyleTitleLeft281">
    <w:name w:val="Style Title + Left:  2.81&quot;"/>
    <w:basedOn w:val="a4"/>
    <w:semiHidden/>
    <w:rsid w:val="00232FE6"/>
    <w:pPr>
      <w:ind w:left="4050"/>
    </w:pPr>
    <w:rPr>
      <w:rFonts w:ascii="Garamond 3" w:eastAsiaTheme="minorEastAsia" w:hAnsi="Garamond 3"/>
      <w:bCs/>
      <w:sz w:val="48"/>
      <w:szCs w:val="20"/>
      <w:lang w:eastAsia="en-US"/>
    </w:rPr>
  </w:style>
  <w:style w:type="paragraph" w:customStyle="1" w:styleId="FooterLandscape">
    <w:name w:val="FooterLandscape"/>
    <w:basedOn w:val="ad"/>
    <w:semiHidden/>
    <w:rsid w:val="00232FE6"/>
    <w:pPr>
      <w:tabs>
        <w:tab w:val="clear" w:pos="4320"/>
        <w:tab w:val="clear" w:pos="8640"/>
        <w:tab w:val="center" w:pos="6480"/>
        <w:tab w:val="right" w:pos="12960"/>
      </w:tabs>
    </w:pPr>
    <w:rPr>
      <w:rFonts w:ascii="Arial" w:eastAsiaTheme="minorEastAsia" w:hAnsi="Arial"/>
      <w:snapToGrid w:val="0"/>
      <w:sz w:val="16"/>
      <w:szCs w:val="20"/>
      <w:lang w:eastAsia="en-US"/>
    </w:rPr>
  </w:style>
  <w:style w:type="paragraph" w:customStyle="1" w:styleId="Bullet3">
    <w:name w:val="Bullet 3"/>
    <w:basedOn w:val="Bullet2"/>
    <w:rsid w:val="00232FE6"/>
    <w:pPr>
      <w:numPr>
        <w:numId w:val="31"/>
      </w:numPr>
      <w:tabs>
        <w:tab w:val="num" w:pos="360"/>
      </w:tabs>
      <w:ind w:left="1080" w:hanging="420"/>
    </w:pPr>
  </w:style>
  <w:style w:type="paragraph" w:customStyle="1" w:styleId="Tablehead1">
    <w:name w:val="Tablehead1"/>
    <w:basedOn w:val="a4"/>
    <w:qFormat/>
    <w:rsid w:val="00232FE6"/>
    <w:pPr>
      <w:keepNext/>
      <w:spacing w:before="60" w:after="60"/>
      <w:jc w:val="center"/>
    </w:pPr>
    <w:rPr>
      <w:rFonts w:ascii="Arial Bold" w:eastAsiaTheme="minorEastAsia" w:hAnsi="Arial Bold"/>
      <w:b/>
      <w:bCs/>
      <w:color w:val="FFFFFF"/>
      <w:sz w:val="18"/>
      <w:szCs w:val="20"/>
      <w:lang w:eastAsia="en-US"/>
    </w:rPr>
  </w:style>
  <w:style w:type="numbering" w:styleId="111111">
    <w:name w:val="Outline List 1"/>
    <w:basedOn w:val="a7"/>
    <w:semiHidden/>
    <w:rsid w:val="00232FE6"/>
    <w:pPr>
      <w:numPr>
        <w:numId w:val="10"/>
      </w:numPr>
    </w:pPr>
  </w:style>
  <w:style w:type="numbering" w:styleId="a1">
    <w:name w:val="Outline List 3"/>
    <w:basedOn w:val="a7"/>
    <w:semiHidden/>
    <w:rsid w:val="00232FE6"/>
    <w:pPr>
      <w:numPr>
        <w:numId w:val="11"/>
      </w:numPr>
    </w:pPr>
  </w:style>
  <w:style w:type="paragraph" w:customStyle="1" w:styleId="TOC0">
    <w:name w:val="TOC"/>
    <w:autoRedefine/>
    <w:rsid w:val="00232FE6"/>
    <w:pPr>
      <w:spacing w:after="240"/>
    </w:pPr>
    <w:rPr>
      <w:rFonts w:ascii="Arial" w:eastAsiaTheme="minorEastAsia" w:hAnsi="Arial" w:cs="Arial"/>
      <w:b/>
      <w:color w:val="002776"/>
      <w:sz w:val="24"/>
      <w:szCs w:val="24"/>
      <w:lang w:eastAsia="en-US"/>
    </w:rPr>
  </w:style>
  <w:style w:type="paragraph" w:styleId="afff0">
    <w:name w:val="Closing"/>
    <w:basedOn w:val="a4"/>
    <w:link w:val="Charf3"/>
    <w:semiHidden/>
    <w:rsid w:val="00232FE6"/>
    <w:pPr>
      <w:ind w:left="4320"/>
    </w:pPr>
    <w:rPr>
      <w:rFonts w:ascii="Arial" w:eastAsiaTheme="minorEastAsia" w:hAnsi="Arial"/>
      <w:sz w:val="20"/>
      <w:szCs w:val="20"/>
      <w:lang w:eastAsia="en-US"/>
    </w:rPr>
  </w:style>
  <w:style w:type="character" w:customStyle="1" w:styleId="Charf3">
    <w:name w:val="结束语 Char"/>
    <w:basedOn w:val="a5"/>
    <w:link w:val="afff0"/>
    <w:semiHidden/>
    <w:rsid w:val="00232FE6"/>
    <w:rPr>
      <w:rFonts w:ascii="Arial" w:eastAsiaTheme="minorEastAsia" w:hAnsi="Arial"/>
      <w:lang w:eastAsia="en-US"/>
    </w:rPr>
  </w:style>
  <w:style w:type="paragraph" w:styleId="afff1">
    <w:name w:val="E-mail Signature"/>
    <w:basedOn w:val="a4"/>
    <w:link w:val="Charf4"/>
    <w:semiHidden/>
    <w:rsid w:val="00232FE6"/>
    <w:rPr>
      <w:rFonts w:ascii="Arial" w:eastAsiaTheme="minorEastAsia" w:hAnsi="Arial"/>
      <w:sz w:val="20"/>
      <w:szCs w:val="20"/>
      <w:lang w:eastAsia="en-US"/>
    </w:rPr>
  </w:style>
  <w:style w:type="character" w:customStyle="1" w:styleId="Charf4">
    <w:name w:val="电子邮件签名 Char"/>
    <w:basedOn w:val="a5"/>
    <w:link w:val="afff1"/>
    <w:semiHidden/>
    <w:rsid w:val="00232FE6"/>
    <w:rPr>
      <w:rFonts w:ascii="Arial" w:eastAsiaTheme="minorEastAsia" w:hAnsi="Arial"/>
      <w:lang w:eastAsia="en-US"/>
    </w:rPr>
  </w:style>
  <w:style w:type="paragraph" w:styleId="afff2">
    <w:name w:val="envelope address"/>
    <w:basedOn w:val="a4"/>
    <w:semiHidden/>
    <w:rsid w:val="00232FE6"/>
    <w:pPr>
      <w:framePr w:w="7920" w:h="1980" w:hRule="exact" w:hSpace="180" w:wrap="auto" w:hAnchor="page" w:xAlign="center" w:yAlign="bottom"/>
      <w:ind w:left="2880"/>
    </w:pPr>
    <w:rPr>
      <w:rFonts w:ascii="Arial" w:eastAsiaTheme="minorEastAsia" w:hAnsi="Arial" w:cs="Arial"/>
      <w:lang w:eastAsia="en-US"/>
    </w:rPr>
  </w:style>
  <w:style w:type="paragraph" w:styleId="afff3">
    <w:name w:val="envelope return"/>
    <w:basedOn w:val="a4"/>
    <w:semiHidden/>
    <w:rsid w:val="00232FE6"/>
    <w:rPr>
      <w:rFonts w:ascii="Arial" w:eastAsiaTheme="minorEastAsia" w:hAnsi="Arial" w:cs="Arial"/>
      <w:sz w:val="20"/>
      <w:szCs w:val="20"/>
      <w:lang w:eastAsia="en-US"/>
    </w:rPr>
  </w:style>
  <w:style w:type="character" w:styleId="HTML">
    <w:name w:val="HTML Acronym"/>
    <w:basedOn w:val="a5"/>
    <w:semiHidden/>
    <w:rsid w:val="00232FE6"/>
  </w:style>
  <w:style w:type="paragraph" w:styleId="HTML0">
    <w:name w:val="HTML Address"/>
    <w:basedOn w:val="a4"/>
    <w:link w:val="HTMLChar"/>
    <w:semiHidden/>
    <w:rsid w:val="00232FE6"/>
    <w:rPr>
      <w:rFonts w:ascii="Arial" w:eastAsiaTheme="minorEastAsia" w:hAnsi="Arial"/>
      <w:i/>
      <w:iCs/>
      <w:sz w:val="20"/>
      <w:szCs w:val="20"/>
      <w:lang w:eastAsia="en-US"/>
    </w:rPr>
  </w:style>
  <w:style w:type="character" w:customStyle="1" w:styleId="HTMLChar">
    <w:name w:val="HTML 地址 Char"/>
    <w:basedOn w:val="a5"/>
    <w:link w:val="HTML0"/>
    <w:semiHidden/>
    <w:rsid w:val="00232FE6"/>
    <w:rPr>
      <w:rFonts w:ascii="Arial" w:eastAsiaTheme="minorEastAsia" w:hAnsi="Arial"/>
      <w:i/>
      <w:iCs/>
      <w:lang w:eastAsia="en-US"/>
    </w:rPr>
  </w:style>
  <w:style w:type="character" w:styleId="HTML1">
    <w:name w:val="HTML Cite"/>
    <w:basedOn w:val="a5"/>
    <w:semiHidden/>
    <w:rsid w:val="00232FE6"/>
    <w:rPr>
      <w:i/>
      <w:iCs/>
    </w:rPr>
  </w:style>
  <w:style w:type="character" w:styleId="HTML2">
    <w:name w:val="HTML Code"/>
    <w:basedOn w:val="a5"/>
    <w:semiHidden/>
    <w:rsid w:val="00232FE6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5"/>
    <w:semiHidden/>
    <w:rsid w:val="00232FE6"/>
    <w:rPr>
      <w:i/>
      <w:iCs/>
    </w:rPr>
  </w:style>
  <w:style w:type="character" w:styleId="HTML4">
    <w:name w:val="HTML Keyboard"/>
    <w:basedOn w:val="a5"/>
    <w:semiHidden/>
    <w:rsid w:val="00232FE6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link w:val="HTMLChar0"/>
    <w:semiHidden/>
    <w:rsid w:val="00232FE6"/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HTMLChar0">
    <w:name w:val="HTML 预设格式 Char"/>
    <w:basedOn w:val="a5"/>
    <w:link w:val="HTML5"/>
    <w:semiHidden/>
    <w:rsid w:val="00232FE6"/>
    <w:rPr>
      <w:rFonts w:ascii="Courier New" w:eastAsiaTheme="minorEastAsia" w:hAnsi="Courier New" w:cs="Courier New"/>
      <w:lang w:eastAsia="en-US"/>
    </w:rPr>
  </w:style>
  <w:style w:type="character" w:styleId="HTML6">
    <w:name w:val="HTML Sample"/>
    <w:basedOn w:val="a5"/>
    <w:semiHidden/>
    <w:rsid w:val="00232FE6"/>
    <w:rPr>
      <w:rFonts w:ascii="Courier New" w:hAnsi="Courier New" w:cs="Courier New"/>
    </w:rPr>
  </w:style>
  <w:style w:type="character" w:styleId="HTML7">
    <w:name w:val="HTML Typewriter"/>
    <w:basedOn w:val="a5"/>
    <w:semiHidden/>
    <w:rsid w:val="00232FE6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5"/>
    <w:semiHidden/>
    <w:rsid w:val="00232FE6"/>
    <w:rPr>
      <w:i/>
      <w:iCs/>
    </w:rPr>
  </w:style>
  <w:style w:type="character" w:styleId="afff4">
    <w:name w:val="line number"/>
    <w:basedOn w:val="a5"/>
    <w:semiHidden/>
    <w:rsid w:val="00232FE6"/>
  </w:style>
  <w:style w:type="paragraph" w:styleId="a2">
    <w:name w:val="List"/>
    <w:basedOn w:val="Bodycopy"/>
    <w:autoRedefine/>
    <w:semiHidden/>
    <w:qFormat/>
    <w:rsid w:val="00232FE6"/>
    <w:pPr>
      <w:numPr>
        <w:numId w:val="25"/>
      </w:numPr>
      <w:tabs>
        <w:tab w:val="num" w:pos="1440"/>
      </w:tabs>
      <w:spacing w:after="0"/>
      <w:ind w:left="1440"/>
    </w:pPr>
  </w:style>
  <w:style w:type="paragraph" w:styleId="21">
    <w:name w:val="List 2"/>
    <w:basedOn w:val="Bodycopy"/>
    <w:autoRedefine/>
    <w:semiHidden/>
    <w:qFormat/>
    <w:rsid w:val="00232FE6"/>
    <w:pPr>
      <w:numPr>
        <w:numId w:val="20"/>
      </w:numPr>
      <w:spacing w:after="0"/>
    </w:pPr>
  </w:style>
  <w:style w:type="paragraph" w:styleId="34">
    <w:name w:val="List 3"/>
    <w:basedOn w:val="a4"/>
    <w:semiHidden/>
    <w:rsid w:val="00232FE6"/>
    <w:pPr>
      <w:ind w:left="1080" w:hanging="360"/>
    </w:pPr>
    <w:rPr>
      <w:rFonts w:ascii="Arial" w:eastAsiaTheme="minorEastAsia" w:hAnsi="Arial"/>
      <w:sz w:val="20"/>
      <w:szCs w:val="20"/>
      <w:lang w:eastAsia="en-US"/>
    </w:rPr>
  </w:style>
  <w:style w:type="paragraph" w:styleId="43">
    <w:name w:val="List 4"/>
    <w:basedOn w:val="a4"/>
    <w:rsid w:val="00232FE6"/>
    <w:pPr>
      <w:ind w:left="1440" w:hanging="360"/>
    </w:pPr>
    <w:rPr>
      <w:rFonts w:ascii="Arial" w:eastAsiaTheme="minorEastAsia" w:hAnsi="Arial"/>
      <w:sz w:val="20"/>
      <w:szCs w:val="20"/>
      <w:lang w:eastAsia="en-US"/>
    </w:rPr>
  </w:style>
  <w:style w:type="paragraph" w:styleId="53">
    <w:name w:val="List 5"/>
    <w:basedOn w:val="a4"/>
    <w:rsid w:val="00232FE6"/>
    <w:pPr>
      <w:ind w:left="1800" w:hanging="360"/>
    </w:pPr>
    <w:rPr>
      <w:rFonts w:ascii="Arial" w:eastAsiaTheme="minorEastAsia" w:hAnsi="Arial"/>
      <w:sz w:val="20"/>
      <w:szCs w:val="20"/>
      <w:lang w:eastAsia="en-US"/>
    </w:rPr>
  </w:style>
  <w:style w:type="paragraph" w:styleId="a">
    <w:name w:val="List Bullet"/>
    <w:basedOn w:val="Bodycopy"/>
    <w:autoRedefine/>
    <w:semiHidden/>
    <w:rsid w:val="00232FE6"/>
    <w:pPr>
      <w:numPr>
        <w:numId w:val="12"/>
      </w:numPr>
      <w:tabs>
        <w:tab w:val="clear" w:pos="360"/>
        <w:tab w:val="num" w:pos="425"/>
      </w:tabs>
      <w:spacing w:after="0"/>
      <w:ind w:left="425" w:hanging="425"/>
    </w:pPr>
  </w:style>
  <w:style w:type="paragraph" w:styleId="20">
    <w:name w:val="List Bullet 2"/>
    <w:basedOn w:val="Bodycopy"/>
    <w:autoRedefine/>
    <w:semiHidden/>
    <w:rsid w:val="00232FE6"/>
    <w:pPr>
      <w:numPr>
        <w:numId w:val="13"/>
      </w:numPr>
      <w:spacing w:after="0"/>
      <w:ind w:left="777" w:hanging="420"/>
    </w:pPr>
    <w:rPr>
      <w:rFonts w:cs="Arial"/>
      <w:bCs/>
      <w:sz w:val="18"/>
      <w:szCs w:val="18"/>
    </w:rPr>
  </w:style>
  <w:style w:type="paragraph" w:styleId="30">
    <w:name w:val="List Bullet 3"/>
    <w:basedOn w:val="a4"/>
    <w:autoRedefine/>
    <w:semiHidden/>
    <w:rsid w:val="00232FE6"/>
    <w:pPr>
      <w:numPr>
        <w:numId w:val="14"/>
      </w:numPr>
    </w:pPr>
    <w:rPr>
      <w:rFonts w:ascii="Arial" w:eastAsiaTheme="minorEastAsia" w:hAnsi="Arial"/>
      <w:sz w:val="20"/>
      <w:szCs w:val="20"/>
      <w:lang w:eastAsia="en-US"/>
    </w:rPr>
  </w:style>
  <w:style w:type="paragraph" w:styleId="40">
    <w:name w:val="List Bullet 4"/>
    <w:basedOn w:val="a4"/>
    <w:autoRedefine/>
    <w:semiHidden/>
    <w:rsid w:val="00232FE6"/>
    <w:pPr>
      <w:numPr>
        <w:numId w:val="15"/>
      </w:numPr>
    </w:pPr>
    <w:rPr>
      <w:rFonts w:ascii="Arial" w:eastAsiaTheme="minorEastAsia" w:hAnsi="Arial"/>
      <w:sz w:val="20"/>
      <w:szCs w:val="20"/>
      <w:lang w:eastAsia="en-US"/>
    </w:rPr>
  </w:style>
  <w:style w:type="paragraph" w:styleId="50">
    <w:name w:val="List Bullet 5"/>
    <w:basedOn w:val="a4"/>
    <w:autoRedefine/>
    <w:semiHidden/>
    <w:rsid w:val="00232FE6"/>
    <w:pPr>
      <w:numPr>
        <w:numId w:val="16"/>
      </w:numPr>
    </w:pPr>
    <w:rPr>
      <w:rFonts w:ascii="Arial" w:eastAsiaTheme="minorEastAsia" w:hAnsi="Arial"/>
      <w:sz w:val="20"/>
      <w:szCs w:val="20"/>
      <w:lang w:eastAsia="en-US"/>
    </w:rPr>
  </w:style>
  <w:style w:type="paragraph" w:styleId="afff5">
    <w:name w:val="List Continue"/>
    <w:basedOn w:val="a4"/>
    <w:semiHidden/>
    <w:rsid w:val="00232FE6"/>
    <w:pPr>
      <w:spacing w:after="120"/>
      <w:ind w:left="360"/>
    </w:pPr>
    <w:rPr>
      <w:rFonts w:ascii="Arial" w:eastAsiaTheme="minorEastAsia" w:hAnsi="Arial"/>
      <w:sz w:val="20"/>
      <w:szCs w:val="20"/>
      <w:lang w:eastAsia="en-US"/>
    </w:rPr>
  </w:style>
  <w:style w:type="paragraph" w:styleId="25">
    <w:name w:val="List Continue 2"/>
    <w:basedOn w:val="a4"/>
    <w:semiHidden/>
    <w:rsid w:val="00232FE6"/>
    <w:pPr>
      <w:spacing w:after="120"/>
      <w:ind w:left="720"/>
    </w:pPr>
    <w:rPr>
      <w:rFonts w:ascii="Arial" w:eastAsiaTheme="minorEastAsia" w:hAnsi="Arial"/>
      <w:sz w:val="20"/>
      <w:szCs w:val="20"/>
      <w:lang w:eastAsia="en-US"/>
    </w:rPr>
  </w:style>
  <w:style w:type="paragraph" w:styleId="35">
    <w:name w:val="List Continue 3"/>
    <w:basedOn w:val="a4"/>
    <w:semiHidden/>
    <w:rsid w:val="00232FE6"/>
    <w:pPr>
      <w:spacing w:after="120"/>
      <w:ind w:left="1080"/>
    </w:pPr>
    <w:rPr>
      <w:rFonts w:ascii="Arial" w:eastAsiaTheme="minorEastAsia" w:hAnsi="Arial"/>
      <w:sz w:val="20"/>
      <w:szCs w:val="20"/>
      <w:lang w:eastAsia="en-US"/>
    </w:rPr>
  </w:style>
  <w:style w:type="paragraph" w:styleId="44">
    <w:name w:val="List Continue 4"/>
    <w:basedOn w:val="a4"/>
    <w:semiHidden/>
    <w:rsid w:val="00232FE6"/>
    <w:pPr>
      <w:spacing w:after="120"/>
      <w:ind w:left="1440"/>
    </w:pPr>
    <w:rPr>
      <w:rFonts w:ascii="Arial" w:eastAsiaTheme="minorEastAsia" w:hAnsi="Arial"/>
      <w:sz w:val="20"/>
      <w:szCs w:val="20"/>
      <w:lang w:eastAsia="en-US"/>
    </w:rPr>
  </w:style>
  <w:style w:type="paragraph" w:styleId="54">
    <w:name w:val="List Continue 5"/>
    <w:basedOn w:val="a4"/>
    <w:semiHidden/>
    <w:rsid w:val="00232FE6"/>
    <w:pPr>
      <w:spacing w:after="120"/>
      <w:ind w:left="1800"/>
    </w:pPr>
    <w:rPr>
      <w:rFonts w:ascii="Arial" w:eastAsiaTheme="minorEastAsia" w:hAnsi="Arial"/>
      <w:sz w:val="20"/>
      <w:szCs w:val="20"/>
      <w:lang w:eastAsia="en-US"/>
    </w:rPr>
  </w:style>
  <w:style w:type="paragraph" w:styleId="a3">
    <w:name w:val="List Number"/>
    <w:basedOn w:val="a4"/>
    <w:link w:val="Charf5"/>
    <w:qFormat/>
    <w:rsid w:val="00232FE6"/>
    <w:pPr>
      <w:numPr>
        <w:numId w:val="30"/>
      </w:numPr>
      <w:spacing w:after="60"/>
    </w:pPr>
    <w:rPr>
      <w:rFonts w:ascii="Arial" w:eastAsiaTheme="minorEastAsia" w:hAnsi="Arial"/>
      <w:sz w:val="20"/>
      <w:szCs w:val="20"/>
      <w:lang w:eastAsia="en-US"/>
    </w:rPr>
  </w:style>
  <w:style w:type="paragraph" w:styleId="2">
    <w:name w:val="List Number 2"/>
    <w:basedOn w:val="a4"/>
    <w:qFormat/>
    <w:rsid w:val="00232FE6"/>
    <w:pPr>
      <w:numPr>
        <w:numId w:val="28"/>
      </w:numPr>
      <w:spacing w:after="60"/>
    </w:pPr>
    <w:rPr>
      <w:rFonts w:ascii="Arial" w:eastAsiaTheme="minorEastAsia" w:hAnsi="Arial"/>
      <w:sz w:val="20"/>
      <w:szCs w:val="20"/>
      <w:lang w:eastAsia="en-US"/>
    </w:rPr>
  </w:style>
  <w:style w:type="paragraph" w:styleId="3">
    <w:name w:val="List Number 3"/>
    <w:basedOn w:val="a4"/>
    <w:semiHidden/>
    <w:rsid w:val="00232FE6"/>
    <w:pPr>
      <w:numPr>
        <w:numId w:val="17"/>
      </w:numPr>
    </w:pPr>
    <w:rPr>
      <w:rFonts w:ascii="Arial" w:eastAsiaTheme="minorEastAsia" w:hAnsi="Arial"/>
      <w:sz w:val="20"/>
      <w:szCs w:val="20"/>
      <w:lang w:eastAsia="en-US"/>
    </w:rPr>
  </w:style>
  <w:style w:type="paragraph" w:styleId="4">
    <w:name w:val="List Number 4"/>
    <w:basedOn w:val="a4"/>
    <w:semiHidden/>
    <w:rsid w:val="00232FE6"/>
    <w:pPr>
      <w:numPr>
        <w:numId w:val="18"/>
      </w:numPr>
    </w:pPr>
    <w:rPr>
      <w:rFonts w:ascii="Arial" w:eastAsiaTheme="minorEastAsia" w:hAnsi="Arial"/>
      <w:sz w:val="20"/>
      <w:szCs w:val="20"/>
      <w:lang w:eastAsia="en-US"/>
    </w:rPr>
  </w:style>
  <w:style w:type="paragraph" w:styleId="5">
    <w:name w:val="List Number 5"/>
    <w:basedOn w:val="a4"/>
    <w:semiHidden/>
    <w:rsid w:val="00232FE6"/>
    <w:pPr>
      <w:numPr>
        <w:numId w:val="19"/>
      </w:numPr>
    </w:pPr>
    <w:rPr>
      <w:rFonts w:ascii="Arial" w:eastAsiaTheme="minorEastAsia" w:hAnsi="Arial"/>
      <w:sz w:val="20"/>
      <w:szCs w:val="20"/>
      <w:lang w:eastAsia="en-US"/>
    </w:rPr>
  </w:style>
  <w:style w:type="paragraph" w:styleId="afff6">
    <w:name w:val="Message Header"/>
    <w:basedOn w:val="a4"/>
    <w:link w:val="Charf6"/>
    <w:semiHidden/>
    <w:rsid w:val="00232F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Theme="minorEastAsia" w:hAnsi="Arial" w:cs="Arial"/>
      <w:lang w:eastAsia="en-US"/>
    </w:rPr>
  </w:style>
  <w:style w:type="character" w:customStyle="1" w:styleId="Charf6">
    <w:name w:val="信息标题 Char"/>
    <w:basedOn w:val="a5"/>
    <w:link w:val="afff6"/>
    <w:semiHidden/>
    <w:rsid w:val="00232FE6"/>
    <w:rPr>
      <w:rFonts w:ascii="Arial" w:eastAsiaTheme="minorEastAsia" w:hAnsi="Arial" w:cs="Arial"/>
      <w:sz w:val="24"/>
      <w:szCs w:val="24"/>
      <w:shd w:val="pct20" w:color="auto" w:fill="auto"/>
      <w:lang w:eastAsia="en-US"/>
    </w:rPr>
  </w:style>
  <w:style w:type="paragraph" w:styleId="afff7">
    <w:name w:val="Note Heading"/>
    <w:basedOn w:val="a4"/>
    <w:next w:val="a4"/>
    <w:link w:val="Charf7"/>
    <w:semiHidden/>
    <w:rsid w:val="00232FE6"/>
    <w:rPr>
      <w:rFonts w:ascii="Arial" w:eastAsiaTheme="minorEastAsia" w:hAnsi="Arial"/>
      <w:sz w:val="20"/>
      <w:szCs w:val="20"/>
      <w:lang w:eastAsia="en-US"/>
    </w:rPr>
  </w:style>
  <w:style w:type="character" w:customStyle="1" w:styleId="Charf7">
    <w:name w:val="注释标题 Char"/>
    <w:basedOn w:val="a5"/>
    <w:link w:val="afff7"/>
    <w:semiHidden/>
    <w:rsid w:val="00232FE6"/>
    <w:rPr>
      <w:rFonts w:ascii="Arial" w:eastAsiaTheme="minorEastAsia" w:hAnsi="Arial"/>
      <w:lang w:eastAsia="en-US"/>
    </w:rPr>
  </w:style>
  <w:style w:type="paragraph" w:styleId="afff8">
    <w:name w:val="Plain Text"/>
    <w:basedOn w:val="a4"/>
    <w:link w:val="Charf8"/>
    <w:semiHidden/>
    <w:rsid w:val="00232FE6"/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Charf8">
    <w:name w:val="纯文本 Char"/>
    <w:basedOn w:val="a5"/>
    <w:link w:val="afff8"/>
    <w:semiHidden/>
    <w:rsid w:val="00232FE6"/>
    <w:rPr>
      <w:rFonts w:ascii="Courier New" w:eastAsiaTheme="minorEastAsia" w:hAnsi="Courier New" w:cs="Courier New"/>
      <w:lang w:eastAsia="en-US"/>
    </w:rPr>
  </w:style>
  <w:style w:type="paragraph" w:styleId="afff9">
    <w:name w:val="Salutation"/>
    <w:basedOn w:val="a4"/>
    <w:next w:val="a4"/>
    <w:link w:val="Charf9"/>
    <w:rsid w:val="00232FE6"/>
    <w:rPr>
      <w:rFonts w:ascii="Arial" w:eastAsiaTheme="minorEastAsia" w:hAnsi="Arial"/>
      <w:sz w:val="20"/>
      <w:szCs w:val="20"/>
      <w:lang w:eastAsia="en-US"/>
    </w:rPr>
  </w:style>
  <w:style w:type="character" w:customStyle="1" w:styleId="Charf9">
    <w:name w:val="称呼 Char"/>
    <w:basedOn w:val="a5"/>
    <w:link w:val="afff9"/>
    <w:rsid w:val="00232FE6"/>
    <w:rPr>
      <w:rFonts w:ascii="Arial" w:eastAsiaTheme="minorEastAsia" w:hAnsi="Arial"/>
      <w:lang w:eastAsia="en-US"/>
    </w:rPr>
  </w:style>
  <w:style w:type="paragraph" w:styleId="afffa">
    <w:name w:val="Signature"/>
    <w:basedOn w:val="a4"/>
    <w:link w:val="Charfa"/>
    <w:semiHidden/>
    <w:rsid w:val="00232FE6"/>
    <w:pPr>
      <w:ind w:left="4320"/>
    </w:pPr>
    <w:rPr>
      <w:rFonts w:ascii="Arial" w:eastAsiaTheme="minorEastAsia" w:hAnsi="Arial"/>
      <w:sz w:val="20"/>
      <w:szCs w:val="20"/>
      <w:lang w:eastAsia="en-US"/>
    </w:rPr>
  </w:style>
  <w:style w:type="character" w:customStyle="1" w:styleId="Charfa">
    <w:name w:val="签名 Char"/>
    <w:basedOn w:val="a5"/>
    <w:link w:val="afffa"/>
    <w:semiHidden/>
    <w:rsid w:val="00232FE6"/>
    <w:rPr>
      <w:rFonts w:ascii="Arial" w:eastAsiaTheme="minorEastAsia" w:hAnsi="Arial"/>
      <w:lang w:eastAsia="en-US"/>
    </w:rPr>
  </w:style>
  <w:style w:type="table" w:styleId="13">
    <w:name w:val="Table 3D effects 1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6"/>
    <w:semiHidden/>
    <w:rsid w:val="00232FE6"/>
    <w:rPr>
      <w:rFonts w:ascii="Times New Roman" w:eastAsiaTheme="minorEastAsia" w:hAnsi="Times New Roman"/>
      <w:color w:val="000080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semiHidden/>
    <w:rsid w:val="00232FE6"/>
    <w:rPr>
      <w:rFonts w:ascii="Times New Roman" w:eastAsiaTheme="minorEastAsia" w:hAnsi="Times New Roman"/>
      <w:color w:val="FFFFFF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6"/>
    <w:semiHidden/>
    <w:rsid w:val="00232FE6"/>
    <w:rPr>
      <w:rFonts w:ascii="Times New Roman" w:eastAsiaTheme="minorEastAsia" w:hAnsi="Times New Roman"/>
      <w:b/>
      <w:bCs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umns 2"/>
    <w:basedOn w:val="a6"/>
    <w:semiHidden/>
    <w:rsid w:val="00232FE6"/>
    <w:rPr>
      <w:rFonts w:ascii="Times New Roman" w:eastAsiaTheme="minorEastAsia" w:hAnsi="Times New Roman"/>
      <w:b/>
      <w:bCs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6"/>
    <w:semiHidden/>
    <w:rsid w:val="00232FE6"/>
    <w:rPr>
      <w:rFonts w:ascii="Times New Roman" w:eastAsiaTheme="minorEastAsia" w:hAnsi="Times New Roman"/>
      <w:b/>
      <w:bCs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6"/>
    <w:semiHidden/>
    <w:rsid w:val="00232FE6"/>
    <w:rPr>
      <w:rFonts w:ascii="Times New Roman" w:eastAsiaTheme="minorEastAsia" w:hAnsi="Times New Roman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6"/>
    <w:semiHidden/>
    <w:rsid w:val="00232FE6"/>
    <w:rPr>
      <w:rFonts w:ascii="Times New Roman" w:eastAsiaTheme="minorEastAsia" w:hAnsi="Times New Roman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Grid 2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6"/>
    <w:semiHidden/>
    <w:rsid w:val="00232FE6"/>
    <w:rPr>
      <w:rFonts w:ascii="Times New Roman" w:eastAsiaTheme="minorEastAsia" w:hAnsi="Times New Roman"/>
      <w:b/>
      <w:bCs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d">
    <w:name w:val="Table Professional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imple 2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6"/>
    <w:semiHidden/>
    <w:rsid w:val="00232FE6"/>
    <w:rPr>
      <w:rFonts w:ascii="Times New Roman" w:eastAsiaTheme="minorEastAsia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Table Theme"/>
    <w:basedOn w:val="a6"/>
    <w:semiHidden/>
    <w:rsid w:val="00232FE6"/>
    <w:rPr>
      <w:rFonts w:ascii="Times New Roman" w:eastAsiaTheme="minorEastAsia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6"/>
    <w:semiHidden/>
    <w:rsid w:val="00232FE6"/>
    <w:rPr>
      <w:rFonts w:ascii="Times New Roman" w:eastAsiaTheme="minorEastAsia" w:hAnsi="Times New Roman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6"/>
    <w:semiHidden/>
    <w:rsid w:val="00232FE6"/>
    <w:rPr>
      <w:rFonts w:ascii="Times New Roman" w:eastAsiaTheme="minorEastAsia" w:hAnsi="Times New Roman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6"/>
    <w:semiHidden/>
    <w:rsid w:val="00232FE6"/>
    <w:rPr>
      <w:rFonts w:ascii="Times New Roman" w:eastAsiaTheme="minorEastAsia" w:hAnsi="Times New Roman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232FE6"/>
    <w:pPr>
      <w:numPr>
        <w:numId w:val="9"/>
      </w:numPr>
      <w:tabs>
        <w:tab w:val="num" w:pos="720"/>
      </w:tabs>
      <w:spacing w:after="120"/>
      <w:ind w:left="720"/>
    </w:pPr>
  </w:style>
  <w:style w:type="numbering" w:customStyle="1" w:styleId="Style3">
    <w:name w:val="Style3"/>
    <w:uiPriority w:val="99"/>
    <w:rsid w:val="00232FE6"/>
    <w:pPr>
      <w:numPr>
        <w:numId w:val="34"/>
      </w:numPr>
    </w:pPr>
  </w:style>
  <w:style w:type="paragraph" w:customStyle="1" w:styleId="ListNumberLast">
    <w:name w:val="List Number Last"/>
    <w:basedOn w:val="a3"/>
    <w:link w:val="ListNumberLastChar"/>
    <w:rsid w:val="00232FE6"/>
  </w:style>
  <w:style w:type="character" w:customStyle="1" w:styleId="Charf5">
    <w:name w:val="列表编号 Char"/>
    <w:basedOn w:val="a5"/>
    <w:link w:val="a3"/>
    <w:rsid w:val="00232FE6"/>
    <w:rPr>
      <w:rFonts w:ascii="Arial" w:eastAsiaTheme="minorEastAsia" w:hAnsi="Arial"/>
      <w:lang w:eastAsia="en-US"/>
    </w:rPr>
  </w:style>
  <w:style w:type="character" w:customStyle="1" w:styleId="ListNumberLastChar">
    <w:name w:val="List Number Last Char"/>
    <w:basedOn w:val="Charf5"/>
    <w:link w:val="ListNumberLast"/>
    <w:rsid w:val="00232FE6"/>
    <w:rPr>
      <w:rFonts w:ascii="Arial" w:eastAsiaTheme="minorEastAsia" w:hAnsi="Arial"/>
      <w:lang w:eastAsia="en-US"/>
    </w:rPr>
  </w:style>
  <w:style w:type="paragraph" w:customStyle="1" w:styleId="numbullet1">
    <w:name w:val="numbullet1"/>
    <w:basedOn w:val="a4"/>
    <w:qFormat/>
    <w:rsid w:val="00232FE6"/>
    <w:pPr>
      <w:numPr>
        <w:numId w:val="26"/>
      </w:numPr>
      <w:spacing w:after="60"/>
      <w:ind w:left="720"/>
    </w:pPr>
    <w:rPr>
      <w:rFonts w:ascii="Arial" w:eastAsiaTheme="minorEastAsia" w:hAnsi="Arial"/>
      <w:sz w:val="20"/>
      <w:szCs w:val="16"/>
      <w:lang w:eastAsia="en-US"/>
    </w:rPr>
  </w:style>
  <w:style w:type="paragraph" w:customStyle="1" w:styleId="numbullet2">
    <w:name w:val="numbullet2"/>
    <w:basedOn w:val="a4"/>
    <w:rsid w:val="00232FE6"/>
    <w:pPr>
      <w:numPr>
        <w:numId w:val="27"/>
      </w:numPr>
      <w:spacing w:after="60"/>
      <w:ind w:left="1080"/>
    </w:pPr>
    <w:rPr>
      <w:rFonts w:ascii="Arial" w:eastAsiaTheme="minorEastAsia" w:hAnsi="Arial"/>
      <w:sz w:val="20"/>
      <w:szCs w:val="16"/>
      <w:lang w:eastAsia="en-US"/>
    </w:rPr>
  </w:style>
  <w:style w:type="paragraph" w:customStyle="1" w:styleId="numbullet3">
    <w:name w:val="numbullet3"/>
    <w:basedOn w:val="a4"/>
    <w:rsid w:val="00232FE6"/>
    <w:pPr>
      <w:spacing w:after="60"/>
      <w:ind w:left="1440" w:hanging="360"/>
    </w:pPr>
    <w:rPr>
      <w:rFonts w:ascii="Arial" w:eastAsiaTheme="minorEastAsia" w:hAnsi="Arial"/>
      <w:sz w:val="20"/>
      <w:szCs w:val="16"/>
      <w:lang w:eastAsia="en-US"/>
    </w:rPr>
  </w:style>
  <w:style w:type="paragraph" w:customStyle="1" w:styleId="DocumentInformation">
    <w:name w:val="Document Information"/>
    <w:link w:val="DocumentInformationChar"/>
    <w:autoRedefine/>
    <w:rsid w:val="00232FE6"/>
    <w:pPr>
      <w:spacing w:before="240" w:after="180"/>
    </w:pPr>
    <w:rPr>
      <w:rFonts w:ascii="Arial" w:eastAsiaTheme="minorEastAsia" w:hAnsi="Arial" w:cs="Arial"/>
      <w:b/>
      <w:color w:val="002776"/>
      <w:sz w:val="24"/>
      <w:szCs w:val="24"/>
      <w:lang w:eastAsia="en-US"/>
    </w:rPr>
  </w:style>
  <w:style w:type="character" w:customStyle="1" w:styleId="DocumentInformationChar">
    <w:name w:val="Document Information Char"/>
    <w:basedOn w:val="a5"/>
    <w:link w:val="DocumentInformation"/>
    <w:rsid w:val="00232FE6"/>
    <w:rPr>
      <w:rFonts w:ascii="Arial" w:eastAsiaTheme="minorEastAsia" w:hAnsi="Arial" w:cs="Arial"/>
      <w:b/>
      <w:color w:val="002776"/>
      <w:sz w:val="24"/>
      <w:szCs w:val="24"/>
      <w:lang w:eastAsia="en-US"/>
    </w:rPr>
  </w:style>
  <w:style w:type="paragraph" w:customStyle="1" w:styleId="Bodycopy">
    <w:name w:val="Body copy"/>
    <w:link w:val="BodycopyChar"/>
    <w:qFormat/>
    <w:rsid w:val="00232FE6"/>
    <w:pPr>
      <w:spacing w:after="120"/>
    </w:pPr>
    <w:rPr>
      <w:rFonts w:ascii="Arial" w:eastAsia="Times" w:hAnsi="Arial"/>
      <w:color w:val="000000"/>
      <w:lang w:val="en-GB" w:eastAsia="en-US"/>
    </w:rPr>
  </w:style>
  <w:style w:type="character" w:customStyle="1" w:styleId="BodycopyChar">
    <w:name w:val="Body copy Char"/>
    <w:basedOn w:val="a5"/>
    <w:link w:val="Bodycopy"/>
    <w:rsid w:val="00232FE6"/>
    <w:rPr>
      <w:rFonts w:ascii="Arial" w:eastAsia="Times" w:hAnsi="Arial"/>
      <w:color w:val="000000"/>
      <w:lang w:val="en-GB" w:eastAsia="en-US"/>
    </w:rPr>
  </w:style>
  <w:style w:type="character" w:customStyle="1" w:styleId="Char1">
    <w:name w:val="页脚 Char"/>
    <w:basedOn w:val="a5"/>
    <w:link w:val="ad"/>
    <w:uiPriority w:val="99"/>
    <w:rsid w:val="00232FE6"/>
    <w:rPr>
      <w:rFonts w:eastAsia="微软雅黑"/>
      <w:sz w:val="24"/>
      <w:szCs w:val="24"/>
    </w:rPr>
  </w:style>
  <w:style w:type="paragraph" w:customStyle="1" w:styleId="Projectname">
    <w:name w:val="Project name"/>
    <w:rsid w:val="00232FE6"/>
    <w:pPr>
      <w:pageBreakBefore/>
      <w:spacing w:before="2400"/>
      <w:ind w:left="1440"/>
    </w:pPr>
    <w:rPr>
      <w:rFonts w:ascii="Times New Roman" w:eastAsiaTheme="minorEastAsia" w:hAnsi="Times New Roman"/>
      <w:color w:val="002776"/>
      <w:sz w:val="60"/>
      <w:szCs w:val="60"/>
      <w:lang w:eastAsia="en-US"/>
    </w:rPr>
  </w:style>
  <w:style w:type="paragraph" w:customStyle="1" w:styleId="Toolordeliverablename">
    <w:name w:val="Tool or deliverable name"/>
    <w:rsid w:val="00232FE6"/>
    <w:pPr>
      <w:spacing w:before="360"/>
      <w:ind w:left="1440"/>
    </w:pPr>
    <w:rPr>
      <w:rFonts w:ascii="Times New Roman" w:eastAsiaTheme="minorEastAsia" w:hAnsi="Times New Roman" w:cs="Arial"/>
      <w:color w:val="92D400"/>
      <w:sz w:val="60"/>
      <w:szCs w:val="24"/>
      <w:lang w:eastAsia="en-US"/>
    </w:rPr>
  </w:style>
  <w:style w:type="character" w:customStyle="1" w:styleId="Char5">
    <w:name w:val="批注框文本 Char"/>
    <w:basedOn w:val="a5"/>
    <w:link w:val="af7"/>
    <w:rsid w:val="00232FE6"/>
    <w:rPr>
      <w:rFonts w:eastAsia="微软雅黑"/>
      <w:sz w:val="18"/>
      <w:szCs w:val="18"/>
    </w:rPr>
  </w:style>
  <w:style w:type="paragraph" w:customStyle="1" w:styleId="Copyright">
    <w:name w:val="Copyright"/>
    <w:autoRedefine/>
    <w:rsid w:val="00232FE6"/>
    <w:pPr>
      <w:autoSpaceDE w:val="0"/>
      <w:autoSpaceDN w:val="0"/>
      <w:adjustRightInd w:val="0"/>
      <w:spacing w:after="120" w:line="276" w:lineRule="auto"/>
      <w:ind w:left="2880"/>
    </w:pPr>
    <w:rPr>
      <w:rFonts w:ascii="Arial" w:eastAsiaTheme="minorEastAsia" w:hAnsi="Arial" w:cs="Arial"/>
      <w:noProof/>
      <w:color w:val="333333"/>
      <w:sz w:val="16"/>
      <w:szCs w:val="18"/>
      <w:lang w:eastAsia="en-US"/>
    </w:rPr>
  </w:style>
  <w:style w:type="paragraph" w:customStyle="1" w:styleId="CopyrightDeloitteBold">
    <w:name w:val="Copyright Deloitte Bold"/>
    <w:autoRedefine/>
    <w:rsid w:val="00232FE6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eastAsiaTheme="minorEastAsia" w:hAnsi="Arial" w:cs="Arial"/>
      <w:b/>
      <w:color w:val="333333"/>
      <w:sz w:val="16"/>
      <w:lang w:eastAsia="en-US"/>
    </w:rPr>
  </w:style>
  <w:style w:type="character" w:styleId="affff">
    <w:name w:val="Placeholder Text"/>
    <w:basedOn w:val="a5"/>
    <w:uiPriority w:val="99"/>
    <w:semiHidden/>
    <w:rsid w:val="00232FE6"/>
    <w:rPr>
      <w:color w:val="808080"/>
    </w:rPr>
  </w:style>
  <w:style w:type="paragraph" w:customStyle="1" w:styleId="DocumentIdentification">
    <w:name w:val="Document Identification"/>
    <w:autoRedefine/>
    <w:rsid w:val="00232FE6"/>
    <w:pPr>
      <w:spacing w:after="120" w:line="280" w:lineRule="exact"/>
    </w:pPr>
    <w:rPr>
      <w:rFonts w:ascii="Arial" w:eastAsia="Times" w:hAnsi="Arial"/>
      <w:color w:val="000000"/>
      <w:lang w:val="en-GB" w:eastAsia="en-US"/>
    </w:rPr>
  </w:style>
  <w:style w:type="paragraph" w:customStyle="1" w:styleId="Documentname">
    <w:name w:val="Document name"/>
    <w:autoRedefine/>
    <w:rsid w:val="00232FE6"/>
    <w:pPr>
      <w:spacing w:after="120" w:line="280" w:lineRule="exact"/>
    </w:pPr>
    <w:rPr>
      <w:rFonts w:ascii="Arial" w:eastAsia="Times" w:hAnsi="Arial"/>
      <w:color w:val="000000"/>
      <w:lang w:val="en-GB" w:eastAsia="en-US"/>
    </w:rPr>
  </w:style>
  <w:style w:type="paragraph" w:customStyle="1" w:styleId="Insertnameoftheproject">
    <w:name w:val="&lt;Insert name of the project&gt;"/>
    <w:rsid w:val="00232FE6"/>
    <w:pPr>
      <w:spacing w:after="120" w:line="280" w:lineRule="exact"/>
    </w:pPr>
    <w:rPr>
      <w:rFonts w:ascii="Arial" w:eastAsia="Times" w:hAnsi="Arial"/>
      <w:color w:val="000000"/>
      <w:lang w:val="en-GB" w:eastAsia="en-US"/>
    </w:rPr>
  </w:style>
  <w:style w:type="paragraph" w:customStyle="1" w:styleId="Bullet1Last">
    <w:name w:val="Bullet 1 Last"/>
    <w:basedOn w:val="Bullet1"/>
    <w:next w:val="Bodycopy"/>
    <w:autoRedefine/>
    <w:rsid w:val="00232FE6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232FE6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232FE6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21"/>
    <w:next w:val="Bodycopy"/>
    <w:autoRedefine/>
    <w:rsid w:val="00232FE6"/>
    <w:pPr>
      <w:spacing w:after="120"/>
    </w:pPr>
  </w:style>
  <w:style w:type="paragraph" w:customStyle="1" w:styleId="ListLast">
    <w:name w:val="List Last"/>
    <w:basedOn w:val="a2"/>
    <w:autoRedefine/>
    <w:rsid w:val="00232FE6"/>
    <w:pPr>
      <w:numPr>
        <w:numId w:val="23"/>
      </w:numPr>
      <w:tabs>
        <w:tab w:val="num" w:pos="1800"/>
      </w:tabs>
      <w:spacing w:after="120"/>
      <w:ind w:left="1800"/>
    </w:pPr>
  </w:style>
  <w:style w:type="numbering" w:customStyle="1" w:styleId="Style1">
    <w:name w:val="Style1"/>
    <w:uiPriority w:val="99"/>
    <w:rsid w:val="00232FE6"/>
    <w:pPr>
      <w:numPr>
        <w:numId w:val="21"/>
      </w:numPr>
    </w:pPr>
  </w:style>
  <w:style w:type="numbering" w:customStyle="1" w:styleId="List1">
    <w:name w:val="List 1"/>
    <w:uiPriority w:val="99"/>
    <w:rsid w:val="00232FE6"/>
    <w:pPr>
      <w:numPr>
        <w:numId w:val="22"/>
      </w:numPr>
    </w:p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232FE6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232FE6"/>
    <w:pPr>
      <w:numPr>
        <w:numId w:val="29"/>
      </w:numPr>
      <w:spacing w:before="20" w:after="20"/>
    </w:pPr>
  </w:style>
  <w:style w:type="paragraph" w:customStyle="1" w:styleId="TableNumber">
    <w:name w:val="TableNumber"/>
    <w:basedOn w:val="Tablehead1"/>
    <w:next w:val="Bodycopy"/>
    <w:rsid w:val="00232FE6"/>
    <w:rPr>
      <w:color w:val="auto"/>
    </w:rPr>
  </w:style>
  <w:style w:type="paragraph" w:customStyle="1" w:styleId="TableList">
    <w:name w:val="TableList"/>
    <w:basedOn w:val="Tabletext"/>
    <w:rsid w:val="00232FE6"/>
    <w:pPr>
      <w:numPr>
        <w:numId w:val="36"/>
      </w:numPr>
      <w:ind w:left="216" w:hanging="216"/>
    </w:pPr>
  </w:style>
  <w:style w:type="paragraph" w:customStyle="1" w:styleId="Tablehead2">
    <w:name w:val="Tablehead2"/>
    <w:basedOn w:val="Tablehead1"/>
    <w:rsid w:val="00232FE6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32FE6"/>
    <w:rPr>
      <w:color w:val="0000FF"/>
    </w:rPr>
  </w:style>
  <w:style w:type="paragraph" w:customStyle="1" w:styleId="Tablebullet2">
    <w:name w:val="Tablebullet2"/>
    <w:basedOn w:val="Tablebullet"/>
    <w:rsid w:val="00232FE6"/>
    <w:pPr>
      <w:numPr>
        <w:numId w:val="32"/>
      </w:numPr>
      <w:ind w:left="418" w:hanging="216"/>
    </w:pPr>
  </w:style>
  <w:style w:type="paragraph" w:customStyle="1" w:styleId="FigureCaption">
    <w:name w:val="FigureCaption"/>
    <w:basedOn w:val="Bodycopy"/>
    <w:rsid w:val="00232FE6"/>
    <w:pPr>
      <w:numPr>
        <w:numId w:val="37"/>
      </w:numPr>
      <w:tabs>
        <w:tab w:val="num" w:pos="360"/>
      </w:tabs>
      <w:ind w:left="0" w:firstLine="0"/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232FE6"/>
    <w:pPr>
      <w:numPr>
        <w:numId w:val="33"/>
      </w:numPr>
    </w:pPr>
  </w:style>
  <w:style w:type="paragraph" w:customStyle="1" w:styleId="InstructionsBullet">
    <w:name w:val="InstructionsBullet"/>
    <w:basedOn w:val="Bullet1"/>
    <w:rsid w:val="00232FE6"/>
    <w:rPr>
      <w:color w:val="0000FF"/>
    </w:rPr>
  </w:style>
  <w:style w:type="numbering" w:customStyle="1" w:styleId="Style4">
    <w:name w:val="Style4"/>
    <w:uiPriority w:val="99"/>
    <w:rsid w:val="00232FE6"/>
    <w:pPr>
      <w:numPr>
        <w:numId w:val="35"/>
      </w:numPr>
    </w:pPr>
  </w:style>
  <w:style w:type="numbering" w:customStyle="1" w:styleId="Style5">
    <w:name w:val="Style5"/>
    <w:uiPriority w:val="99"/>
    <w:rsid w:val="00232FE6"/>
    <w:pPr>
      <w:numPr>
        <w:numId w:val="36"/>
      </w:numPr>
    </w:pPr>
  </w:style>
  <w:style w:type="character" w:customStyle="1" w:styleId="InstructionsChar">
    <w:name w:val="Instructions Char"/>
    <w:basedOn w:val="a5"/>
    <w:link w:val="Instructions"/>
    <w:rsid w:val="00232FE6"/>
    <w:rPr>
      <w:rFonts w:ascii="Arial" w:eastAsia="Times" w:hAnsi="Arial"/>
      <w:color w:val="0000FF"/>
      <w:lang w:val="en-GB" w:eastAsia="en-US"/>
    </w:rPr>
  </w:style>
  <w:style w:type="paragraph" w:styleId="1c">
    <w:name w:val="index 1"/>
    <w:basedOn w:val="a4"/>
    <w:next w:val="a4"/>
    <w:autoRedefine/>
    <w:rsid w:val="00232FE6"/>
    <w:pPr>
      <w:spacing w:after="120"/>
      <w:ind w:left="200" w:hanging="200"/>
    </w:pPr>
    <w:rPr>
      <w:rFonts w:ascii="Times New Roman" w:eastAsiaTheme="minorEastAsia" w:hAnsi="Times New Roman"/>
      <w:sz w:val="20"/>
      <w:lang w:eastAsia="en-US"/>
    </w:rPr>
  </w:style>
  <w:style w:type="paragraph" w:customStyle="1" w:styleId="ColumnName">
    <w:name w:val="Column Name"/>
    <w:next w:val="a4"/>
    <w:rsid w:val="00232FE6"/>
    <w:pPr>
      <w:keepNext/>
      <w:widowControl w:val="0"/>
      <w:spacing w:line="240" w:lineRule="atLeast"/>
    </w:pPr>
    <w:rPr>
      <w:rFonts w:ascii="Arial" w:eastAsiaTheme="minorEastAsia" w:hAnsi="Arial"/>
      <w:b/>
      <w:lang w:eastAsia="en-US"/>
    </w:rPr>
  </w:style>
  <w:style w:type="character" w:customStyle="1" w:styleId="Document2">
    <w:name w:val="Document 2"/>
    <w:basedOn w:val="a5"/>
    <w:rsid w:val="00232FE6"/>
    <w:rPr>
      <w:noProof w:val="0"/>
      <w:lang w:val="en-US"/>
    </w:rPr>
  </w:style>
  <w:style w:type="paragraph" w:customStyle="1" w:styleId="FileName">
    <w:name w:val="FileName"/>
    <w:basedOn w:val="Bodycopy"/>
    <w:rsid w:val="00232FE6"/>
    <w:rPr>
      <w:color w:val="auto"/>
    </w:rPr>
  </w:style>
  <w:style w:type="paragraph" w:customStyle="1" w:styleId="TableText0">
    <w:name w:val="Table Text"/>
    <w:link w:val="TableTextChar"/>
    <w:rsid w:val="00232FE6"/>
    <w:pPr>
      <w:spacing w:before="40" w:after="20"/>
    </w:pPr>
    <w:rPr>
      <w:rFonts w:ascii="Arial" w:eastAsiaTheme="minorEastAsia" w:hAnsi="Arial"/>
      <w:color w:val="000000"/>
      <w:lang w:eastAsia="en-US"/>
    </w:rPr>
  </w:style>
  <w:style w:type="character" w:customStyle="1" w:styleId="TableTextChar">
    <w:name w:val="Table Text Char"/>
    <w:basedOn w:val="a5"/>
    <w:link w:val="TableText0"/>
    <w:locked/>
    <w:rsid w:val="00232FE6"/>
    <w:rPr>
      <w:rFonts w:ascii="Arial" w:eastAsiaTheme="minorEastAsia" w:hAnsi="Arial"/>
      <w:color w:val="000000"/>
      <w:lang w:eastAsia="en-US"/>
    </w:rPr>
  </w:style>
  <w:style w:type="paragraph" w:customStyle="1" w:styleId="tablebullet20">
    <w:name w:val="tablebullet2"/>
    <w:basedOn w:val="a4"/>
    <w:rsid w:val="00232FE6"/>
    <w:pPr>
      <w:spacing w:before="20" w:after="20"/>
      <w:ind w:left="408" w:hanging="180"/>
    </w:pPr>
    <w:rPr>
      <w:rFonts w:ascii="Arial" w:eastAsia="Calibri" w:hAnsi="Arial" w:cs="Arial"/>
      <w:color w:val="0000FF"/>
      <w:sz w:val="18"/>
      <w:szCs w:val="18"/>
      <w:lang w:eastAsia="en-US"/>
    </w:rPr>
  </w:style>
  <w:style w:type="paragraph" w:customStyle="1" w:styleId="ArialParagraph">
    <w:name w:val="Arial Paragraph"/>
    <w:basedOn w:val="a4"/>
    <w:autoRedefine/>
    <w:rsid w:val="00232FE6"/>
    <w:pPr>
      <w:spacing w:before="240" w:after="120"/>
    </w:pPr>
    <w:rPr>
      <w:rFonts w:ascii="Arial" w:eastAsiaTheme="minorEastAsia" w:hAnsi="Arial" w:cs="Arial"/>
      <w:b/>
      <w:bCs/>
      <w:sz w:val="20"/>
      <w:szCs w:val="20"/>
      <w:lang w:eastAsia="en-US"/>
    </w:rPr>
  </w:style>
  <w:style w:type="paragraph" w:customStyle="1" w:styleId="description">
    <w:name w:val="description"/>
    <w:basedOn w:val="22"/>
    <w:rsid w:val="00232FE6"/>
    <w:pPr>
      <w:keepNext/>
      <w:numPr>
        <w:ilvl w:val="0"/>
        <w:numId w:val="0"/>
      </w:numPr>
      <w:tabs>
        <w:tab w:val="clear" w:pos="709"/>
      </w:tabs>
      <w:spacing w:after="240"/>
      <w:outlineLvl w:val="9"/>
    </w:pPr>
    <w:rPr>
      <w:rFonts w:ascii="Arial" w:eastAsia="Times New Roman" w:hAnsi="Arial"/>
      <w:b w:val="0"/>
      <w:sz w:val="20"/>
      <w:szCs w:val="20"/>
      <w:lang w:val="en-US" w:eastAsia="en-US"/>
    </w:rPr>
  </w:style>
  <w:style w:type="paragraph" w:customStyle="1" w:styleId="Text4">
    <w:name w:val="Text 4"/>
    <w:basedOn w:val="a4"/>
    <w:autoRedefine/>
    <w:rsid w:val="00232FE6"/>
    <w:pPr>
      <w:numPr>
        <w:numId w:val="38"/>
      </w:numPr>
    </w:pPr>
    <w:rPr>
      <w:rFonts w:ascii="Arial" w:eastAsia="宋体" w:hAnsi="Arial"/>
      <w:sz w:val="20"/>
      <w:szCs w:val="20"/>
      <w:lang w:eastAsia="en-US"/>
    </w:rPr>
  </w:style>
  <w:style w:type="paragraph" w:customStyle="1" w:styleId="HEADFOOT">
    <w:name w:val="HEAD_FOOT"/>
    <w:basedOn w:val="a4"/>
    <w:rsid w:val="00232FE6"/>
    <w:pPr>
      <w:autoSpaceDE w:val="0"/>
      <w:autoSpaceDN w:val="0"/>
      <w:adjustRightInd w:val="0"/>
    </w:pPr>
    <w:rPr>
      <w:rFonts w:ascii="Arial" w:eastAsia="宋体" w:hAnsi="Arial" w:cs="Arial"/>
      <w:sz w:val="18"/>
      <w:szCs w:val="18"/>
      <w:lang w:val="zh-CN"/>
    </w:rPr>
  </w:style>
  <w:style w:type="paragraph" w:customStyle="1" w:styleId="FileName0">
    <w:name w:val="File Name"/>
    <w:basedOn w:val="a4"/>
    <w:autoRedefine/>
    <w:rsid w:val="00D842A6"/>
    <w:pPr>
      <w:framePr w:hSpace="180" w:wrap="around" w:vAnchor="page" w:hAnchor="margin" w:xAlign="center" w:y="2696"/>
      <w:pBdr>
        <w:top w:val="single" w:sz="4" w:space="1" w:color="auto"/>
        <w:bottom w:val="single" w:sz="4" w:space="1" w:color="auto"/>
      </w:pBdr>
      <w:spacing w:after="160"/>
      <w:ind w:left="-220" w:right="-218" w:firstLine="110"/>
    </w:pPr>
    <w:rPr>
      <w:rFonts w:ascii="Arial" w:eastAsia="黑体" w:hAnsi="Arial"/>
      <w:b/>
      <w:sz w:val="56"/>
      <w:szCs w:val="56"/>
    </w:rPr>
  </w:style>
  <w:style w:type="character" w:customStyle="1" w:styleId="DTNormalChar">
    <w:name w:val="DT_Normal Char"/>
    <w:link w:val="DTNormal"/>
    <w:rsid w:val="000E43C1"/>
    <w:rPr>
      <w:rFonts w:ascii="Arial" w:hAnsi="Arial" w:cs="Arial"/>
      <w:sz w:val="22"/>
      <w:szCs w:val="24"/>
    </w:rPr>
  </w:style>
  <w:style w:type="paragraph" w:customStyle="1" w:styleId="DTNormal">
    <w:name w:val="DT_Normal"/>
    <w:link w:val="DTNormalChar"/>
    <w:autoRedefine/>
    <w:rsid w:val="000E43C1"/>
    <w:pPr>
      <w:spacing w:after="160" w:line="360" w:lineRule="auto"/>
      <w:ind w:left="567" w:firstLine="426"/>
      <w:jc w:val="both"/>
    </w:pPr>
    <w:rPr>
      <w:rFonts w:ascii="Arial" w:hAnsi="Arial" w:cs="Arial"/>
      <w:sz w:val="22"/>
      <w:szCs w:val="24"/>
    </w:rPr>
  </w:style>
  <w:style w:type="paragraph" w:customStyle="1" w:styleId="DT">
    <w:name w:val="DT_文档副标题"/>
    <w:autoRedefine/>
    <w:rsid w:val="00D842A6"/>
    <w:pPr>
      <w:framePr w:hSpace="180" w:wrap="around" w:vAnchor="page" w:hAnchor="margin" w:xAlign="center" w:y="3236"/>
      <w:spacing w:after="160"/>
      <w:ind w:leftChars="200" w:left="440" w:right="442"/>
    </w:pPr>
    <w:rPr>
      <w:rFonts w:ascii="Arial Bold" w:hAnsi="Arial Bold"/>
      <w:b/>
      <w:bCs/>
      <w:smallCaps/>
      <w:color w:val="999999"/>
      <w:sz w:val="28"/>
      <w:szCs w:val="32"/>
    </w:rPr>
  </w:style>
  <w:style w:type="paragraph" w:customStyle="1" w:styleId="DTHeading4">
    <w:name w:val="DT_Heading_4"/>
    <w:next w:val="DTNormal"/>
    <w:autoRedefine/>
    <w:rsid w:val="00345DC6"/>
    <w:pPr>
      <w:keepNext/>
      <w:spacing w:before="180" w:after="120"/>
    </w:pPr>
    <w:rPr>
      <w:rFonts w:ascii="Arial Bold" w:hAnsi="Arial Bold"/>
      <w:b/>
      <w:bCs/>
      <w:sz w:val="24"/>
      <w:szCs w:val="22"/>
      <w:lang w:eastAsia="en-CA"/>
    </w:rPr>
  </w:style>
  <w:style w:type="paragraph" w:customStyle="1" w:styleId="DTHeading3">
    <w:name w:val="DT_Heading_3"/>
    <w:next w:val="DTNormal"/>
    <w:autoRedefine/>
    <w:rsid w:val="00345DC6"/>
    <w:pPr>
      <w:keepNext/>
      <w:spacing w:before="180" w:after="120"/>
      <w:outlineLvl w:val="2"/>
    </w:pPr>
    <w:rPr>
      <w:rFonts w:ascii="Arial" w:hAnsi="Arial" w:cs="Arial"/>
      <w:b/>
      <w:bCs/>
      <w:sz w:val="28"/>
      <w:szCs w:val="26"/>
      <w:lang w:eastAsia="en-CA"/>
    </w:rPr>
  </w:style>
  <w:style w:type="paragraph" w:customStyle="1" w:styleId="DTHeading1">
    <w:name w:val="DT_Heading_1"/>
    <w:next w:val="DTNormal"/>
    <w:autoRedefine/>
    <w:rsid w:val="00345DC6"/>
    <w:pPr>
      <w:keepNext/>
      <w:spacing w:before="180" w:after="120"/>
      <w:outlineLvl w:val="0"/>
    </w:pPr>
    <w:rPr>
      <w:rFonts w:ascii="Arial Bold" w:hAnsi="Arial Bold" w:cs="Arial"/>
      <w:b/>
      <w:bCs/>
      <w:smallCaps/>
      <w:kern w:val="32"/>
      <w:sz w:val="36"/>
      <w:szCs w:val="36"/>
      <w:lang w:eastAsia="en-CA"/>
    </w:rPr>
  </w:style>
  <w:style w:type="paragraph" w:customStyle="1" w:styleId="DTHeading2">
    <w:name w:val="DT_Heading_2"/>
    <w:next w:val="DTNormal"/>
    <w:autoRedefine/>
    <w:rsid w:val="005C16EF"/>
    <w:pPr>
      <w:keepNext/>
      <w:numPr>
        <w:ilvl w:val="1"/>
        <w:numId w:val="39"/>
      </w:numPr>
      <w:suppressAutoHyphens/>
      <w:spacing w:before="360" w:after="120"/>
      <w:outlineLvl w:val="1"/>
    </w:pPr>
    <w:rPr>
      <w:rFonts w:ascii="华文细黑" w:eastAsia="华文细黑" w:hAnsi="华文细黑" w:cs="Arial"/>
      <w:b/>
      <w:bCs/>
      <w:iCs/>
      <w:sz w:val="32"/>
      <w:szCs w:val="28"/>
    </w:rPr>
  </w:style>
  <w:style w:type="paragraph" w:customStyle="1" w:styleId="DTHeading5">
    <w:name w:val="DT_Heading_5"/>
    <w:next w:val="DTNormal"/>
    <w:autoRedefine/>
    <w:rsid w:val="00345DC6"/>
    <w:pPr>
      <w:keepNext/>
      <w:spacing w:before="180" w:after="120"/>
    </w:pPr>
    <w:rPr>
      <w:rFonts w:ascii="Arial" w:hAnsi="Arial"/>
      <w:b/>
      <w:bCs/>
      <w:i/>
      <w:iCs/>
      <w:sz w:val="22"/>
      <w:szCs w:val="26"/>
      <w:lang w:eastAsia="en-CA"/>
    </w:rPr>
  </w:style>
  <w:style w:type="paragraph" w:customStyle="1" w:styleId="DTHeading6">
    <w:name w:val="DT_Heading_6"/>
    <w:next w:val="DTNormal"/>
    <w:autoRedefine/>
    <w:rsid w:val="00345DC6"/>
    <w:pPr>
      <w:keepNext/>
      <w:spacing w:before="180" w:after="120"/>
    </w:pPr>
    <w:rPr>
      <w:rFonts w:ascii="Arial" w:hAnsi="Arial"/>
      <w:b/>
      <w:bCs/>
      <w:i/>
      <w:sz w:val="22"/>
      <w:szCs w:val="22"/>
      <w:lang w:eastAsia="en-CA"/>
    </w:rPr>
  </w:style>
  <w:style w:type="paragraph" w:customStyle="1" w:styleId="DTHeading7">
    <w:name w:val="DT_Heading_7"/>
    <w:next w:val="DTNormal"/>
    <w:autoRedefine/>
    <w:rsid w:val="00345DC6"/>
    <w:pPr>
      <w:keepNext/>
      <w:spacing w:before="180" w:after="120"/>
    </w:pPr>
    <w:rPr>
      <w:rFonts w:ascii="Arial" w:hAnsi="Arial"/>
      <w:b/>
      <w:sz w:val="22"/>
      <w:szCs w:val="24"/>
    </w:rPr>
  </w:style>
  <w:style w:type="paragraph" w:customStyle="1" w:styleId="DTHeading8">
    <w:name w:val="DT_Heading_8"/>
    <w:next w:val="DTNormal"/>
    <w:autoRedefine/>
    <w:rsid w:val="00345DC6"/>
    <w:pPr>
      <w:keepNext/>
      <w:spacing w:before="180" w:after="120"/>
    </w:pPr>
    <w:rPr>
      <w:rFonts w:ascii="Times New Roman" w:hAnsi="Times New Roman"/>
      <w:b/>
      <w:i/>
      <w:iCs/>
      <w:sz w:val="22"/>
      <w:szCs w:val="24"/>
      <w:u w:val="single"/>
      <w:lang w:eastAsia="en-CA"/>
    </w:rPr>
  </w:style>
  <w:style w:type="paragraph" w:customStyle="1" w:styleId="DTHeading9">
    <w:name w:val="DT_Heading_9"/>
    <w:next w:val="DTNormal"/>
    <w:autoRedefine/>
    <w:rsid w:val="00345DC6"/>
    <w:pPr>
      <w:keepNext/>
      <w:spacing w:before="180" w:after="120"/>
    </w:pPr>
    <w:rPr>
      <w:rFonts w:ascii="Times New Roman" w:hAnsi="Times New Roman" w:cs="Arial"/>
      <w:i/>
      <w:sz w:val="22"/>
      <w:szCs w:val="22"/>
      <w:u w:val="single"/>
      <w:lang w:eastAsia="en-CA"/>
    </w:rPr>
  </w:style>
  <w:style w:type="character" w:customStyle="1" w:styleId="DTBullet1Char">
    <w:name w:val="DT Bullet 1 Char"/>
    <w:link w:val="DTBullet1"/>
    <w:rsid w:val="00000966"/>
    <w:rPr>
      <w:rFonts w:ascii="微软雅黑" w:eastAsia="微软雅黑" w:hAnsi="微软雅黑" w:cs="Arial"/>
      <w:b/>
      <w:sz w:val="22"/>
      <w:szCs w:val="18"/>
      <w:lang w:eastAsia="en-CA"/>
    </w:rPr>
  </w:style>
  <w:style w:type="paragraph" w:customStyle="1" w:styleId="DTBullet1">
    <w:name w:val="DT Bullet 1"/>
    <w:link w:val="DTBullet1Char"/>
    <w:autoRedefine/>
    <w:rsid w:val="00000966"/>
    <w:pPr>
      <w:tabs>
        <w:tab w:val="num" w:pos="142"/>
      </w:tabs>
      <w:spacing w:after="60"/>
      <w:jc w:val="both"/>
    </w:pPr>
    <w:rPr>
      <w:rFonts w:ascii="微软雅黑" w:eastAsia="微软雅黑" w:hAnsi="微软雅黑" w:cs="Arial"/>
      <w:b/>
      <w:sz w:val="22"/>
      <w:szCs w:val="18"/>
      <w:lang w:eastAsia="en-CA"/>
    </w:rPr>
  </w:style>
  <w:style w:type="paragraph" w:customStyle="1" w:styleId="TableHeader">
    <w:name w:val="Table Header"/>
    <w:basedOn w:val="a4"/>
    <w:autoRedefine/>
    <w:rsid w:val="00000966"/>
    <w:pPr>
      <w:spacing w:beforeLines="30" w:before="30" w:afterLines="30" w:after="30"/>
      <w:jc w:val="both"/>
    </w:pPr>
    <w:rPr>
      <w:rFonts w:ascii="Arial" w:eastAsia="宋体" w:hAnsi="Arial"/>
      <w:sz w:val="22"/>
      <w:szCs w:val="20"/>
    </w:rPr>
  </w:style>
  <w:style w:type="character" w:customStyle="1" w:styleId="InternetLink">
    <w:name w:val="Internet Link"/>
    <w:uiPriority w:val="99"/>
    <w:rsid w:val="002B42A5"/>
    <w:rPr>
      <w:color w:val="0000FF"/>
      <w:u w:val="single"/>
    </w:rPr>
  </w:style>
  <w:style w:type="character" w:customStyle="1" w:styleId="ListLabel1">
    <w:name w:val="ListLabel 1"/>
    <w:rsid w:val="002B42A5"/>
    <w:rPr>
      <w:rFonts w:cs="Courier New"/>
    </w:rPr>
  </w:style>
  <w:style w:type="character" w:customStyle="1" w:styleId="ListLabel2">
    <w:name w:val="ListLabel 2"/>
    <w:rsid w:val="002B42A5"/>
    <w:rPr>
      <w:rFonts w:eastAsia="宋体"/>
      <w:b/>
      <w:i w:val="0"/>
    </w:rPr>
  </w:style>
  <w:style w:type="character" w:customStyle="1" w:styleId="ListLabel3">
    <w:name w:val="ListLabel 3"/>
    <w:rsid w:val="002B42A5"/>
    <w:rPr>
      <w:b/>
      <w:i w:val="0"/>
      <w:color w:val="00000A"/>
      <w:sz w:val="24"/>
    </w:rPr>
  </w:style>
  <w:style w:type="character" w:customStyle="1" w:styleId="ListLabel4">
    <w:name w:val="ListLabel 4"/>
    <w:rsid w:val="002B42A5"/>
    <w:rPr>
      <w:rFonts w:eastAsia="宋体"/>
    </w:rPr>
  </w:style>
  <w:style w:type="character" w:customStyle="1" w:styleId="ListLabel5">
    <w:name w:val="ListLabel 5"/>
    <w:rsid w:val="002B42A5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6">
    <w:name w:val="ListLabel 6"/>
    <w:rsid w:val="002B42A5"/>
    <w:rPr>
      <w:sz w:val="14"/>
    </w:rPr>
  </w:style>
  <w:style w:type="character" w:customStyle="1" w:styleId="ListLabel7">
    <w:name w:val="ListLabel 7"/>
    <w:rsid w:val="002B42A5"/>
    <w:rPr>
      <w:sz w:val="20"/>
      <w:szCs w:val="16"/>
    </w:rPr>
  </w:style>
  <w:style w:type="character" w:customStyle="1" w:styleId="ListLabel8">
    <w:name w:val="ListLabel 8"/>
    <w:rsid w:val="002B42A5"/>
    <w:rPr>
      <w:color w:val="00000A"/>
      <w:sz w:val="14"/>
    </w:rPr>
  </w:style>
  <w:style w:type="character" w:customStyle="1" w:styleId="ListLabel9">
    <w:name w:val="ListLabel 9"/>
    <w:rsid w:val="002B42A5"/>
    <w:rPr>
      <w:b/>
      <w:i w:val="0"/>
      <w:sz w:val="18"/>
      <w:szCs w:val="16"/>
    </w:rPr>
  </w:style>
  <w:style w:type="character" w:customStyle="1" w:styleId="ListLabel10">
    <w:name w:val="ListLabel 10"/>
    <w:rsid w:val="002B42A5"/>
    <w:rPr>
      <w:b/>
      <w:i w:val="0"/>
      <w:sz w:val="18"/>
    </w:rPr>
  </w:style>
  <w:style w:type="character" w:customStyle="1" w:styleId="ListLabel11">
    <w:name w:val="ListLabel 11"/>
    <w:rsid w:val="002B42A5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18"/>
      <w:szCs w:val="0"/>
      <w:u w:val="none"/>
      <w:vertAlign w:val="baseline"/>
      <w:em w:val="none"/>
    </w:rPr>
  </w:style>
  <w:style w:type="character" w:customStyle="1" w:styleId="ListLabel12">
    <w:name w:val="ListLabel 12"/>
    <w:rsid w:val="002B42A5"/>
    <w:rPr>
      <w:b w:val="0"/>
      <w:i w:val="0"/>
      <w:sz w:val="18"/>
    </w:rPr>
  </w:style>
  <w:style w:type="character" w:customStyle="1" w:styleId="ListLabel13">
    <w:name w:val="ListLabel 13"/>
    <w:rsid w:val="002B42A5"/>
    <w:rPr>
      <w:b w:val="0"/>
    </w:rPr>
  </w:style>
  <w:style w:type="character" w:customStyle="1" w:styleId="ListLabel14">
    <w:name w:val="ListLabel 14"/>
    <w:rsid w:val="002B42A5"/>
    <w:rPr>
      <w:rFonts w:cs="Symbol"/>
    </w:rPr>
  </w:style>
  <w:style w:type="character" w:customStyle="1" w:styleId="ListLabel15">
    <w:name w:val="ListLabel 15"/>
    <w:rsid w:val="002B42A5"/>
    <w:rPr>
      <w:rFonts w:cs="Courier New"/>
    </w:rPr>
  </w:style>
  <w:style w:type="character" w:customStyle="1" w:styleId="ListLabel16">
    <w:name w:val="ListLabel 16"/>
    <w:rsid w:val="002B42A5"/>
    <w:rPr>
      <w:rFonts w:cs="Wingdings"/>
    </w:rPr>
  </w:style>
  <w:style w:type="character" w:customStyle="1" w:styleId="ListLabel17">
    <w:name w:val="ListLabel 17"/>
    <w:rsid w:val="002B42A5"/>
    <w:rPr>
      <w:b/>
      <w:i w:val="0"/>
    </w:rPr>
  </w:style>
  <w:style w:type="character" w:customStyle="1" w:styleId="ListLabel18">
    <w:name w:val="ListLabel 18"/>
    <w:rsid w:val="002B42A5"/>
    <w:rPr>
      <w:b/>
      <w:i w:val="0"/>
      <w:color w:val="00000A"/>
      <w:sz w:val="24"/>
    </w:rPr>
  </w:style>
  <w:style w:type="character" w:customStyle="1" w:styleId="ListLabel19">
    <w:name w:val="ListLabel 19"/>
    <w:rsid w:val="002B42A5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0">
    <w:name w:val="ListLabel 20"/>
    <w:rsid w:val="002B42A5"/>
    <w:rPr>
      <w:rFonts w:cs="Arial"/>
    </w:rPr>
  </w:style>
  <w:style w:type="character" w:customStyle="1" w:styleId="ListLabel21">
    <w:name w:val="ListLabel 21"/>
    <w:rsid w:val="002B42A5"/>
    <w:rPr>
      <w:rFonts w:cs="Symbol"/>
      <w:sz w:val="14"/>
    </w:rPr>
  </w:style>
  <w:style w:type="character" w:customStyle="1" w:styleId="ListLabel22">
    <w:name w:val="ListLabel 22"/>
    <w:rsid w:val="002B42A5"/>
    <w:rPr>
      <w:rFonts w:cs="Courier New"/>
      <w:sz w:val="14"/>
    </w:rPr>
  </w:style>
  <w:style w:type="character" w:customStyle="1" w:styleId="ListLabel23">
    <w:name w:val="ListLabel 23"/>
    <w:rsid w:val="002B42A5"/>
    <w:rPr>
      <w:sz w:val="20"/>
      <w:szCs w:val="16"/>
    </w:rPr>
  </w:style>
  <w:style w:type="character" w:customStyle="1" w:styleId="ListLabel24">
    <w:name w:val="ListLabel 24"/>
    <w:rsid w:val="002B42A5"/>
    <w:rPr>
      <w:rFonts w:cs="Courier New"/>
      <w:color w:val="00000A"/>
      <w:sz w:val="14"/>
    </w:rPr>
  </w:style>
  <w:style w:type="character" w:customStyle="1" w:styleId="ListLabel25">
    <w:name w:val="ListLabel 25"/>
    <w:rsid w:val="002B42A5"/>
    <w:rPr>
      <w:b w:val="0"/>
      <w:i w:val="0"/>
      <w:sz w:val="18"/>
    </w:rPr>
  </w:style>
  <w:style w:type="character" w:customStyle="1" w:styleId="ListLabel26">
    <w:name w:val="ListLabel 26"/>
    <w:rsid w:val="002B42A5"/>
    <w:rPr>
      <w:b/>
      <w:i w:val="0"/>
      <w:sz w:val="18"/>
    </w:rPr>
  </w:style>
  <w:style w:type="character" w:customStyle="1" w:styleId="ListLabel27">
    <w:name w:val="ListLabel 27"/>
    <w:rsid w:val="002B42A5"/>
    <w:rPr>
      <w:b w:val="0"/>
    </w:rPr>
  </w:style>
  <w:style w:type="character" w:customStyle="1" w:styleId="NumberingSymbols">
    <w:name w:val="Numbering Symbols"/>
    <w:rsid w:val="002B42A5"/>
  </w:style>
  <w:style w:type="character" w:customStyle="1" w:styleId="ListLabel28">
    <w:name w:val="ListLabel 28"/>
    <w:rsid w:val="002B42A5"/>
    <w:rPr>
      <w:b w:val="0"/>
    </w:rPr>
  </w:style>
  <w:style w:type="paragraph" w:customStyle="1" w:styleId="Heading">
    <w:name w:val="Heading"/>
    <w:basedOn w:val="a4"/>
    <w:next w:val="TextBody"/>
    <w:rsid w:val="002B42A5"/>
    <w:pPr>
      <w:keepNext/>
      <w:suppressAutoHyphens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4"/>
    <w:rsid w:val="002B42A5"/>
    <w:pPr>
      <w:suppressAutoHyphens/>
      <w:spacing w:after="140" w:line="300" w:lineRule="auto"/>
      <w:ind w:firstLine="547"/>
    </w:pPr>
    <w:rPr>
      <w:color w:val="00000A"/>
      <w:szCs w:val="20"/>
    </w:rPr>
  </w:style>
  <w:style w:type="paragraph" w:customStyle="1" w:styleId="Index">
    <w:name w:val="Index"/>
    <w:basedOn w:val="a4"/>
    <w:rsid w:val="002B42A5"/>
    <w:pPr>
      <w:suppressLineNumbers/>
      <w:suppressAutoHyphens/>
    </w:pPr>
    <w:rPr>
      <w:rFonts w:cs="FreeSans"/>
      <w:color w:val="00000A"/>
    </w:rPr>
  </w:style>
  <w:style w:type="paragraph" w:customStyle="1" w:styleId="Contents1">
    <w:name w:val="Contents 1"/>
    <w:basedOn w:val="a4"/>
    <w:next w:val="a4"/>
    <w:autoRedefine/>
    <w:uiPriority w:val="39"/>
    <w:qFormat/>
    <w:rsid w:val="002B42A5"/>
    <w:pPr>
      <w:suppressAutoHyphens/>
      <w:spacing w:before="240" w:after="120"/>
    </w:pPr>
    <w:rPr>
      <w:rFonts w:ascii="微软雅黑" w:hAnsi="微软雅黑"/>
      <w:b/>
      <w:bCs/>
      <w:color w:val="00000A"/>
      <w:sz w:val="20"/>
      <w:szCs w:val="20"/>
    </w:rPr>
  </w:style>
  <w:style w:type="paragraph" w:customStyle="1" w:styleId="Contents2">
    <w:name w:val="Contents 2"/>
    <w:basedOn w:val="a4"/>
    <w:next w:val="a4"/>
    <w:autoRedefine/>
    <w:uiPriority w:val="39"/>
    <w:qFormat/>
    <w:rsid w:val="002B42A5"/>
    <w:pPr>
      <w:suppressAutoHyphens/>
      <w:spacing w:before="120"/>
      <w:ind w:left="240"/>
    </w:pPr>
    <w:rPr>
      <w:rFonts w:ascii="微软雅黑" w:hAnsi="微软雅黑"/>
      <w:iCs/>
      <w:color w:val="00000A"/>
      <w:sz w:val="20"/>
      <w:szCs w:val="20"/>
    </w:rPr>
  </w:style>
  <w:style w:type="paragraph" w:customStyle="1" w:styleId="Contents3">
    <w:name w:val="Contents 3"/>
    <w:basedOn w:val="a4"/>
    <w:next w:val="a4"/>
    <w:autoRedefine/>
    <w:uiPriority w:val="39"/>
    <w:qFormat/>
    <w:rsid w:val="002B42A5"/>
    <w:pPr>
      <w:suppressAutoHyphens/>
      <w:spacing w:before="120" w:after="120"/>
      <w:ind w:left="480"/>
    </w:pPr>
    <w:rPr>
      <w:rFonts w:ascii="微软雅黑" w:hAnsi="微软雅黑"/>
      <w:color w:val="00000A"/>
      <w:sz w:val="20"/>
      <w:szCs w:val="20"/>
    </w:rPr>
  </w:style>
  <w:style w:type="paragraph" w:customStyle="1" w:styleId="Contents4">
    <w:name w:val="Contents 4"/>
    <w:basedOn w:val="a4"/>
    <w:next w:val="a4"/>
    <w:autoRedefine/>
    <w:uiPriority w:val="39"/>
    <w:rsid w:val="002B42A5"/>
    <w:pPr>
      <w:suppressAutoHyphens/>
      <w:ind w:left="720"/>
    </w:pPr>
    <w:rPr>
      <w:rFonts w:ascii="微软雅黑" w:hAnsi="微软雅黑"/>
      <w:color w:val="00000A"/>
      <w:sz w:val="20"/>
      <w:szCs w:val="20"/>
    </w:rPr>
  </w:style>
  <w:style w:type="paragraph" w:customStyle="1" w:styleId="Contents5">
    <w:name w:val="Contents 5"/>
    <w:basedOn w:val="a4"/>
    <w:next w:val="a4"/>
    <w:autoRedefine/>
    <w:semiHidden/>
    <w:rsid w:val="002B42A5"/>
    <w:pPr>
      <w:suppressAutoHyphens/>
      <w:ind w:left="960"/>
    </w:pPr>
    <w:rPr>
      <w:color w:val="00000A"/>
      <w:sz w:val="20"/>
      <w:szCs w:val="20"/>
    </w:rPr>
  </w:style>
  <w:style w:type="paragraph" w:customStyle="1" w:styleId="Contents6">
    <w:name w:val="Contents 6"/>
    <w:basedOn w:val="a4"/>
    <w:next w:val="a4"/>
    <w:autoRedefine/>
    <w:semiHidden/>
    <w:rsid w:val="002B42A5"/>
    <w:pPr>
      <w:suppressAutoHyphens/>
      <w:ind w:left="1200"/>
    </w:pPr>
    <w:rPr>
      <w:color w:val="00000A"/>
      <w:sz w:val="20"/>
      <w:szCs w:val="20"/>
    </w:rPr>
  </w:style>
  <w:style w:type="paragraph" w:customStyle="1" w:styleId="Contents7">
    <w:name w:val="Contents 7"/>
    <w:basedOn w:val="a4"/>
    <w:next w:val="a4"/>
    <w:autoRedefine/>
    <w:semiHidden/>
    <w:rsid w:val="002B42A5"/>
    <w:pPr>
      <w:suppressAutoHyphens/>
      <w:ind w:left="1440"/>
    </w:pPr>
    <w:rPr>
      <w:color w:val="00000A"/>
      <w:sz w:val="20"/>
      <w:szCs w:val="20"/>
    </w:rPr>
  </w:style>
  <w:style w:type="paragraph" w:customStyle="1" w:styleId="Contents8">
    <w:name w:val="Contents 8"/>
    <w:basedOn w:val="a4"/>
    <w:next w:val="a4"/>
    <w:autoRedefine/>
    <w:semiHidden/>
    <w:rsid w:val="002B42A5"/>
    <w:pPr>
      <w:suppressAutoHyphens/>
    </w:pPr>
    <w:rPr>
      <w:rFonts w:ascii="微软雅黑" w:hAnsi="微软雅黑"/>
      <w:b/>
      <w:color w:val="00000A"/>
      <w:lang w:val="en-GB"/>
    </w:rPr>
  </w:style>
  <w:style w:type="paragraph" w:customStyle="1" w:styleId="Contents9">
    <w:name w:val="Contents 9"/>
    <w:basedOn w:val="a4"/>
    <w:next w:val="a4"/>
    <w:autoRedefine/>
    <w:semiHidden/>
    <w:rsid w:val="002B42A5"/>
    <w:pPr>
      <w:suppressAutoHyphens/>
      <w:ind w:left="1920"/>
    </w:pPr>
    <w:rPr>
      <w:color w:val="00000A"/>
      <w:sz w:val="20"/>
      <w:szCs w:val="20"/>
    </w:rPr>
  </w:style>
  <w:style w:type="paragraph" w:customStyle="1" w:styleId="ContentsHeading">
    <w:name w:val="Contents Heading"/>
    <w:basedOn w:val="1"/>
    <w:next w:val="a4"/>
    <w:uiPriority w:val="39"/>
    <w:semiHidden/>
    <w:unhideWhenUsed/>
    <w:qFormat/>
    <w:rsid w:val="002B42A5"/>
    <w:pPr>
      <w:numPr>
        <w:numId w:val="0"/>
      </w:numPr>
      <w:suppressAutoHyphens/>
    </w:pPr>
    <w:rPr>
      <w:rFonts w:ascii="Cambria" w:eastAsia="宋体" w:hAnsi="Cambria"/>
      <w:color w:val="00000A"/>
      <w:kern w:val="0"/>
    </w:rPr>
  </w:style>
  <w:style w:type="paragraph" w:customStyle="1" w:styleId="TextBodyIndent">
    <w:name w:val="Text Body Indent"/>
    <w:basedOn w:val="a4"/>
    <w:rsid w:val="002B42A5"/>
    <w:pPr>
      <w:suppressAutoHyphens/>
      <w:spacing w:after="120"/>
      <w:ind w:left="420"/>
    </w:pPr>
    <w:rPr>
      <w:color w:val="00000A"/>
      <w:lang w:val="x-none" w:eastAsia="x-none"/>
    </w:rPr>
  </w:style>
  <w:style w:type="paragraph" w:customStyle="1" w:styleId="ComplimentaryClose">
    <w:name w:val="Complimentary Close"/>
    <w:basedOn w:val="a4"/>
    <w:next w:val="a4"/>
    <w:rsid w:val="002B42A5"/>
    <w:pPr>
      <w:suppressAutoHyphens/>
    </w:pPr>
    <w:rPr>
      <w:rFonts w:ascii="Arial" w:hAnsi="Arial"/>
      <w:color w:val="00000A"/>
      <w:sz w:val="20"/>
      <w:szCs w:val="20"/>
      <w:lang w:eastAsia="en-US"/>
    </w:rPr>
  </w:style>
  <w:style w:type="paragraph" w:customStyle="1" w:styleId="TableContents">
    <w:name w:val="Table Contents"/>
    <w:basedOn w:val="a4"/>
    <w:rsid w:val="002B42A5"/>
    <w:pPr>
      <w:suppressAutoHyphens/>
    </w:pPr>
    <w:rPr>
      <w:color w:val="00000A"/>
    </w:rPr>
  </w:style>
  <w:style w:type="paragraph" w:customStyle="1" w:styleId="TableHeading">
    <w:name w:val="Table Heading"/>
    <w:basedOn w:val="TableContents"/>
    <w:rsid w:val="002B42A5"/>
  </w:style>
  <w:style w:type="paragraph" w:customStyle="1" w:styleId="FirstLineIndent">
    <w:name w:val="First Line Indent"/>
    <w:basedOn w:val="TextBody"/>
    <w:rsid w:val="002B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62.170.2:9091/ExpandingBusinessService.svc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EA664-BDF6-44BE-A981-9657EA84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441</TotalTime>
  <Pages>15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 blueprint</vt:lpstr>
    </vt:vector>
  </TitlesOfParts>
  <Company>Deloitte Touche Tohmatsu Services, Inc.</Company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 blueprint</dc:title>
  <dc:subject/>
  <dc:creator>Deloitte</dc:creator>
  <cp:keywords/>
  <dc:description/>
  <cp:lastModifiedBy>cai.lianchun@byd.com</cp:lastModifiedBy>
  <cp:revision>104</cp:revision>
  <cp:lastPrinted>2012-12-12T02:44:00Z</cp:lastPrinted>
  <dcterms:created xsi:type="dcterms:W3CDTF">2017-08-10T12:06:00Z</dcterms:created>
  <dcterms:modified xsi:type="dcterms:W3CDTF">2020-07-28T11:18:00Z</dcterms:modified>
</cp:coreProperties>
</file>